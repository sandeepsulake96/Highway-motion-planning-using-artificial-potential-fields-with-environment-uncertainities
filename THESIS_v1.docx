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46572" w14:textId="77777777" w:rsidR="00527A65" w:rsidRDefault="00185AC8" w:rsidP="00527A65">
      <w:pPr>
        <w:spacing w:line="480" w:lineRule="auto"/>
      </w:pPr>
      <w:r w:rsidRPr="000F1DB4">
        <w:rPr>
          <w:noProof/>
        </w:rPr>
        <mc:AlternateContent>
          <mc:Choice Requires="wps">
            <w:drawing>
              <wp:anchor distT="0" distB="0" distL="114300" distR="114300" simplePos="0" relativeHeight="251681792" behindDoc="0" locked="0" layoutInCell="1" allowOverlap="1" wp14:anchorId="2E86D532" wp14:editId="05AD987D">
                <wp:simplePos x="0" y="0"/>
                <wp:positionH relativeFrom="margin">
                  <wp:align>center</wp:align>
                </wp:positionH>
                <wp:positionV relativeFrom="page">
                  <wp:posOffset>520860</wp:posOffset>
                </wp:positionV>
                <wp:extent cx="5448300" cy="9144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5448300" cy="91440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AC2E6" w14:textId="77777777" w:rsidR="0004216D" w:rsidRDefault="0004216D" w:rsidP="00185AC8">
                            <w:pPr>
                              <w:spacing w:line="480" w:lineRule="auto"/>
                            </w:pPr>
                            <w:r>
                              <w:t xml:space="preserve">Directions for using this template are contained within the template.  Please read everything before deleting anything.  </w:t>
                            </w:r>
                            <w:r w:rsidRPr="000C641D">
                              <w:rPr>
                                <w:b/>
                              </w:rPr>
                              <w:t>DELET</w:t>
                            </w:r>
                            <w:r>
                              <w:rPr>
                                <w:b/>
                              </w:rPr>
                              <w:t>E</w:t>
                            </w:r>
                            <w:r w:rsidRPr="000C641D">
                              <w:rPr>
                                <w:b/>
                              </w:rPr>
                              <w:t xml:space="preserv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86D532" id="_x0000_t202" coordsize="21600,21600" o:spt="202" path="m,l,21600r21600,l21600,xe">
                <v:stroke joinstyle="miter"/>
                <v:path gradientshapeok="t" o:connecttype="rect"/>
              </v:shapetype>
              <v:shape id="Text Box 12" o:spid="_x0000_s1026" type="#_x0000_t202" style="position:absolute;margin-left:0;margin-top:41pt;width:429pt;height:1in;z-index:251681792;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" fillcolor="#ed7d31 [3205]" strokeweight=".5pt">
                <v:textbox>
                  <w:txbxContent>
                    <w:p w14:paraId="4E3AC2E6" w14:textId="77777777" w:rsidR="0004216D" w:rsidRDefault="0004216D" w:rsidP="00185AC8">
                      <w:pPr>
                        <w:spacing w:line="480" w:lineRule="auto"/>
                      </w:pPr>
                      <w:r>
                        <w:t xml:space="preserve">Directions for using this template are contained within the template.  Please read everything before deleting anything.  </w:t>
                      </w:r>
                      <w:r w:rsidRPr="000C641D">
                        <w:rPr>
                          <w:b/>
                        </w:rPr>
                        <w:t>DELET</w:t>
                      </w:r>
                      <w:r>
                        <w:rPr>
                          <w:b/>
                        </w:rPr>
                        <w:t>E</w:t>
                      </w:r>
                      <w:r w:rsidRPr="000C641D">
                        <w:rPr>
                          <w:b/>
                        </w:rPr>
                        <w:t xml:space="preserve"> THIS BOX BEFORE PRINTING.</w:t>
                      </w:r>
                    </w:p>
                  </w:txbxContent>
                </v:textbox>
                <w10:wrap anchorx="margin" anchory="page"/>
              </v:shape>
            </w:pict>
          </mc:Fallback>
        </mc:AlternateContent>
      </w:r>
    </w:p>
    <w:p w14:paraId="51F4AC04" w14:textId="77777777" w:rsidR="00527A65" w:rsidRDefault="00527A65" w:rsidP="00527A65">
      <w:pPr>
        <w:spacing w:line="480" w:lineRule="auto"/>
      </w:pPr>
    </w:p>
    <w:p w14:paraId="3277FAFB" w14:textId="77777777" w:rsidR="00527A65" w:rsidRDefault="00527A65" w:rsidP="00527A65">
      <w:pPr>
        <w:spacing w:line="480" w:lineRule="auto"/>
        <w:jc w:val="center"/>
      </w:pPr>
      <w:r>
        <w:t>Insert your title</w:t>
      </w:r>
      <w:r w:rsidR="00DE0317">
        <w:t xml:space="preserve"> here using mixed case</w:t>
      </w:r>
    </w:p>
    <w:p w14:paraId="3FE44DBE" w14:textId="77777777" w:rsidR="00527A65" w:rsidRDefault="00527A65" w:rsidP="00527A65">
      <w:pPr>
        <w:spacing w:line="480" w:lineRule="auto"/>
      </w:pPr>
    </w:p>
    <w:p w14:paraId="348754B4" w14:textId="77777777" w:rsidR="00527A65" w:rsidRDefault="00527A65" w:rsidP="00527A65">
      <w:pPr>
        <w:spacing w:line="480" w:lineRule="auto"/>
      </w:pPr>
    </w:p>
    <w:p w14:paraId="46C95FB2" w14:textId="7303F715" w:rsidR="00527A65" w:rsidRDefault="008A377B" w:rsidP="00527A65">
      <w:pPr>
        <w:jc w:val="center"/>
      </w:pPr>
      <w:r>
        <w:t>Thesis</w:t>
      </w:r>
    </w:p>
    <w:p w14:paraId="3669157E" w14:textId="77777777" w:rsidR="00527A65" w:rsidRDefault="00527A65" w:rsidP="00527A65">
      <w:pPr>
        <w:spacing w:line="480" w:lineRule="auto"/>
      </w:pPr>
    </w:p>
    <w:p w14:paraId="786A56D7" w14:textId="46A75D1B" w:rsidR="00527A65" w:rsidRDefault="00527A65" w:rsidP="00527A65">
      <w:pPr>
        <w:spacing w:line="480" w:lineRule="auto"/>
        <w:jc w:val="center"/>
      </w:pPr>
      <w:r>
        <w:t xml:space="preserve">Presented in Partial Fulfillment of the Requirements for the Degree </w:t>
      </w:r>
      <w:r w:rsidR="008A377B">
        <w:t>Master of Science</w:t>
      </w:r>
      <w:r>
        <w:t xml:space="preserve"> the Graduate School of The Ohio State University</w:t>
      </w:r>
    </w:p>
    <w:p w14:paraId="22926EAB" w14:textId="77777777" w:rsidR="00527A65" w:rsidRDefault="00527A65" w:rsidP="00527A65">
      <w:pPr>
        <w:spacing w:line="480" w:lineRule="auto"/>
        <w:jc w:val="center"/>
      </w:pPr>
    </w:p>
    <w:p w14:paraId="66AC53A3" w14:textId="77777777" w:rsidR="00527A65" w:rsidRDefault="00527A65" w:rsidP="00527A65">
      <w:pPr>
        <w:spacing w:line="480" w:lineRule="auto"/>
        <w:jc w:val="center"/>
      </w:pPr>
      <w:r>
        <w:t>By</w:t>
      </w:r>
    </w:p>
    <w:p w14:paraId="7C1172EC" w14:textId="45F54F06" w:rsidR="00527A65" w:rsidRDefault="008A377B" w:rsidP="00527A65">
      <w:pPr>
        <w:spacing w:line="480" w:lineRule="auto"/>
        <w:jc w:val="center"/>
      </w:pPr>
      <w:r>
        <w:t xml:space="preserve">Sandeep Kumar </w:t>
      </w:r>
      <w:proofErr w:type="spellStart"/>
      <w:r>
        <w:t>Sulake</w:t>
      </w:r>
      <w:proofErr w:type="spellEnd"/>
    </w:p>
    <w:p w14:paraId="4472B85A" w14:textId="28BA2A4A" w:rsidR="00527A65" w:rsidRPr="000F1DB4" w:rsidRDefault="00527A65" w:rsidP="00527A65">
      <w:pPr>
        <w:jc w:val="center"/>
      </w:pPr>
      <w:r w:rsidRPr="000F1DB4">
        <w:t xml:space="preserve">Graduate Program </w:t>
      </w:r>
      <w:r w:rsidRPr="008A377B">
        <w:t xml:space="preserve">in </w:t>
      </w:r>
      <w:r w:rsidR="008A377B" w:rsidRPr="008A377B">
        <w:t>Mechanical Engineering</w:t>
      </w:r>
    </w:p>
    <w:p w14:paraId="00172ED7" w14:textId="77777777" w:rsidR="00527A65" w:rsidRDefault="00527A65" w:rsidP="00527A65">
      <w:pPr>
        <w:spacing w:line="480" w:lineRule="auto"/>
        <w:jc w:val="center"/>
      </w:pPr>
    </w:p>
    <w:p w14:paraId="146C8EED" w14:textId="77777777" w:rsidR="00527A65" w:rsidRDefault="00527A65" w:rsidP="00527A65">
      <w:pPr>
        <w:spacing w:line="480" w:lineRule="auto"/>
        <w:jc w:val="center"/>
      </w:pPr>
      <w:r>
        <w:t>The Ohio State University</w:t>
      </w:r>
    </w:p>
    <w:p w14:paraId="23B3E302" w14:textId="13B70C88" w:rsidR="00527A65" w:rsidRDefault="008A377B" w:rsidP="00527A65">
      <w:pPr>
        <w:jc w:val="center"/>
      </w:pPr>
      <w:r>
        <w:t>2023</w:t>
      </w:r>
    </w:p>
    <w:p w14:paraId="47187ABE" w14:textId="77777777" w:rsidR="00527A65" w:rsidRDefault="00527A65" w:rsidP="00527A65">
      <w:pPr>
        <w:spacing w:line="480" w:lineRule="auto"/>
        <w:jc w:val="center"/>
      </w:pPr>
    </w:p>
    <w:p w14:paraId="1129A970" w14:textId="77777777" w:rsidR="00527A65" w:rsidRDefault="00527A65" w:rsidP="00527A65">
      <w:pPr>
        <w:spacing w:line="480" w:lineRule="auto"/>
        <w:jc w:val="center"/>
      </w:pPr>
    </w:p>
    <w:p w14:paraId="0655DC12" w14:textId="1EC85DDB" w:rsidR="00527A65" w:rsidRDefault="008A377B" w:rsidP="00527A65">
      <w:pPr>
        <w:spacing w:line="480" w:lineRule="auto"/>
        <w:jc w:val="center"/>
      </w:pPr>
      <w:r>
        <w:t>Thesis</w:t>
      </w:r>
      <w:r w:rsidR="00527A65">
        <w:t xml:space="preserve"> </w:t>
      </w:r>
      <w:r w:rsidR="00F259C6">
        <w:t>Committee</w:t>
      </w:r>
    </w:p>
    <w:p w14:paraId="26E862BA" w14:textId="6D394BFE" w:rsidR="00527A65" w:rsidRDefault="008A377B" w:rsidP="00527A65">
      <w:pPr>
        <w:spacing w:line="480" w:lineRule="auto"/>
        <w:jc w:val="center"/>
      </w:pPr>
      <w:r>
        <w:t>Qadeer Ahmed</w:t>
      </w:r>
      <w:r w:rsidR="00527A65">
        <w:t>, Advisor</w:t>
      </w:r>
    </w:p>
    <w:p w14:paraId="3C203849" w14:textId="4001E187" w:rsidR="00527A65" w:rsidRDefault="008A377B" w:rsidP="00527A65">
      <w:pPr>
        <w:spacing w:line="480" w:lineRule="auto"/>
        <w:jc w:val="center"/>
      </w:pPr>
      <w:r>
        <w:t xml:space="preserve">Lisa </w:t>
      </w:r>
      <w:proofErr w:type="spellStart"/>
      <w:r>
        <w:t>Fi</w:t>
      </w:r>
      <w:r w:rsidR="00437516">
        <w:t>orentini</w:t>
      </w:r>
      <w:proofErr w:type="spellEnd"/>
    </w:p>
    <w:p w14:paraId="459A7B40" w14:textId="77777777" w:rsidR="00527A65" w:rsidRDefault="0077693B">
      <w:r>
        <w:rPr>
          <w:noProof/>
        </w:rPr>
        <mc:AlternateContent>
          <mc:Choice Requires="wps">
            <w:drawing>
              <wp:anchor distT="0" distB="0" distL="114300" distR="114300" simplePos="0" relativeHeight="251683840" behindDoc="0" locked="0" layoutInCell="1" allowOverlap="1" wp14:anchorId="6FBFA529" wp14:editId="2630071D">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82661"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BFA529" id="Text Box 16" o:spid="_x0000_s1027" type="#_x0000_t202" style="position:absolute;margin-left:309.4pt;margin-top:686.7pt;width:31.9pt;height:21.4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" fillcolor="white [3201]" stroked="f" strokeweight=".5pt">
                <v:textbox>
                  <w:txbxContent>
                    <w:p w14:paraId="0B082661" w14:textId="77777777" w:rsidR="0004216D" w:rsidRDefault="0004216D"/>
                  </w:txbxContent>
                </v:textbox>
                <w10:wrap anchorx="page" anchory="page"/>
              </v:shape>
            </w:pict>
          </mc:Fallback>
        </mc:AlternateContent>
      </w:r>
      <w:r w:rsidR="00527A65">
        <w:br w:type="page"/>
      </w:r>
    </w:p>
    <w:p w14:paraId="52771AD8" w14:textId="77777777" w:rsidR="00527A65" w:rsidRDefault="00527A65" w:rsidP="00527A65">
      <w:pPr>
        <w:spacing w:line="480" w:lineRule="auto"/>
      </w:pPr>
    </w:p>
    <w:p w14:paraId="3E4DAD15" w14:textId="77777777" w:rsidR="00527A65" w:rsidRDefault="00527A65" w:rsidP="00527A65">
      <w:pPr>
        <w:spacing w:line="480" w:lineRule="auto"/>
      </w:pPr>
    </w:p>
    <w:p w14:paraId="44F5C596" w14:textId="77777777" w:rsidR="00527A65" w:rsidRDefault="00527A65" w:rsidP="00527A65">
      <w:pPr>
        <w:spacing w:line="480" w:lineRule="auto"/>
      </w:pPr>
    </w:p>
    <w:p w14:paraId="23A9E5DC" w14:textId="77777777" w:rsidR="00527A65" w:rsidRDefault="00527A65" w:rsidP="00527A65">
      <w:pPr>
        <w:spacing w:line="480" w:lineRule="auto"/>
      </w:pPr>
    </w:p>
    <w:p w14:paraId="47E3DEA5" w14:textId="77777777" w:rsidR="00527A65" w:rsidRDefault="00527A65" w:rsidP="00527A65">
      <w:pPr>
        <w:spacing w:line="480" w:lineRule="auto"/>
      </w:pPr>
    </w:p>
    <w:p w14:paraId="0BE142DA" w14:textId="77777777" w:rsidR="00527A65" w:rsidRDefault="00527A65" w:rsidP="00527A65">
      <w:pPr>
        <w:spacing w:line="480" w:lineRule="auto"/>
      </w:pPr>
    </w:p>
    <w:p w14:paraId="5BCE4FAE" w14:textId="77777777" w:rsidR="00527A65" w:rsidRDefault="00527A65" w:rsidP="00527A65">
      <w:pPr>
        <w:spacing w:line="480" w:lineRule="auto"/>
      </w:pPr>
    </w:p>
    <w:p w14:paraId="14D39FAE" w14:textId="77777777" w:rsidR="00527A65" w:rsidRDefault="00527A65" w:rsidP="00527A65">
      <w:pPr>
        <w:spacing w:line="480" w:lineRule="auto"/>
      </w:pPr>
    </w:p>
    <w:p w14:paraId="15A1850B" w14:textId="77777777" w:rsidR="00527A65" w:rsidRDefault="00527A65" w:rsidP="00527A65">
      <w:pPr>
        <w:spacing w:line="480" w:lineRule="auto"/>
        <w:jc w:val="center"/>
      </w:pPr>
      <w:r>
        <w:t>Copyrighted by</w:t>
      </w:r>
    </w:p>
    <w:p w14:paraId="7079BEA0" w14:textId="2B26FFF9" w:rsidR="00527A65" w:rsidRDefault="00047E60" w:rsidP="00527A65">
      <w:pPr>
        <w:spacing w:line="480" w:lineRule="auto"/>
        <w:jc w:val="center"/>
      </w:pPr>
      <w:r>
        <w:t xml:space="preserve">Sandeep Kumar </w:t>
      </w:r>
      <w:proofErr w:type="spellStart"/>
      <w:r>
        <w:t>Sulake</w:t>
      </w:r>
      <w:proofErr w:type="spellEnd"/>
    </w:p>
    <w:p w14:paraId="0992F2D8" w14:textId="0691B1CC" w:rsidR="00527A65" w:rsidRDefault="00047E60" w:rsidP="00527A65">
      <w:pPr>
        <w:jc w:val="center"/>
      </w:pPr>
      <w:r>
        <w:t>2023</w:t>
      </w:r>
    </w:p>
    <w:p w14:paraId="657AFF8A" w14:textId="77777777" w:rsidR="00527A65" w:rsidRDefault="00527A65" w:rsidP="00527A65">
      <w:pPr>
        <w:spacing w:line="480" w:lineRule="auto"/>
      </w:pPr>
    </w:p>
    <w:p w14:paraId="3AAA3E61" w14:textId="77777777" w:rsidR="00185AC8" w:rsidRDefault="0077693B" w:rsidP="00527A65">
      <w:pPr>
        <w:spacing w:line="480" w:lineRule="auto"/>
      </w:pPr>
      <w:r>
        <w:rPr>
          <w:noProof/>
        </w:rPr>
        <mc:AlternateContent>
          <mc:Choice Requires="wps">
            <w:drawing>
              <wp:anchor distT="0" distB="0" distL="114300" distR="114300" simplePos="0" relativeHeight="251682816" behindDoc="0" locked="0" layoutInCell="1" allowOverlap="1" wp14:anchorId="1B8DA8B2" wp14:editId="248D813E">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40EC5"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8DA8B2" id="Text Box 15" o:spid="_x0000_s1028" type="#_x0000_t202" style="position:absolute;margin-left:0;margin-top:680.8pt;width:21.4pt;height:27.35pt;z-index:2516828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" fillcolor="white [3201]" stroked="f" strokeweight=".5pt">
                <v:textbox>
                  <w:txbxContent>
                    <w:p w14:paraId="05240EC5" w14:textId="77777777" w:rsidR="0004216D" w:rsidRDefault="0004216D"/>
                  </w:txbxContent>
                </v:textbox>
                <w10:wrap anchorx="margin" anchory="page"/>
              </v:shape>
            </w:pict>
          </mc:Fallback>
        </mc:AlternateContent>
      </w:r>
    </w:p>
    <w:p w14:paraId="3027E2A2"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52E4110" w14:textId="77777777" w:rsidR="00527A65" w:rsidRDefault="00527A65" w:rsidP="00185AC8">
      <w:pPr>
        <w:pStyle w:val="Heading1"/>
      </w:pPr>
      <w:bookmarkStart w:id="0" w:name="_Toc493073246"/>
      <w:bookmarkStart w:id="1" w:name="_Toc131014869"/>
      <w:r>
        <w:lastRenderedPageBreak/>
        <w:t>Abstract</w:t>
      </w:r>
      <w:bookmarkEnd w:id="0"/>
      <w:bookmarkEnd w:id="1"/>
    </w:p>
    <w:p w14:paraId="5A82BEFB" w14:textId="77777777" w:rsidR="00527A65" w:rsidRDefault="00185AC8" w:rsidP="00527A65">
      <w:pPr>
        <w:spacing w:line="480" w:lineRule="auto"/>
      </w:pPr>
      <w:r w:rsidRPr="000F1DB4">
        <w:rPr>
          <w:noProof/>
        </w:rPr>
        <mc:AlternateContent>
          <mc:Choice Requires="wps">
            <w:drawing>
              <wp:anchor distT="0" distB="0" distL="114300" distR="114300" simplePos="0" relativeHeight="251659264" behindDoc="0" locked="0" layoutInCell="1" allowOverlap="1" wp14:anchorId="63A3F36D" wp14:editId="23BE7683">
                <wp:simplePos x="0" y="0"/>
                <wp:positionH relativeFrom="margin">
                  <wp:posOffset>28936</wp:posOffset>
                </wp:positionH>
                <wp:positionV relativeFrom="page">
                  <wp:posOffset>2865345</wp:posOffset>
                </wp:positionV>
                <wp:extent cx="5486400" cy="1753565"/>
                <wp:effectExtent l="0" t="0" r="19050" b="18415"/>
                <wp:wrapNone/>
                <wp:docPr id="4" name="Text Box 4"/>
                <wp:cNvGraphicFramePr/>
                <a:graphic xmlns:a="http://schemas.openxmlformats.org/drawingml/2006/main">
                  <a:graphicData uri="http://schemas.microsoft.com/office/word/2010/wordprocessingShape">
                    <wps:wsp>
                      <wps:cNvSpPr txBox="1"/>
                      <wps:spPr>
                        <a:xfrm>
                          <a:off x="0" y="0"/>
                          <a:ext cx="5486400" cy="1753565"/>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3B0243" w14:textId="77777777" w:rsidR="0004216D" w:rsidRDefault="0004216D" w:rsidP="00527A65">
                            <w:pPr>
                              <w:spacing w:line="480" w:lineRule="auto"/>
                            </w:pPr>
                            <w:r>
                              <w:t>The abstract is a required part of your document.  The abstract begins on page ‘ii’ which is the first page number to appear in the document.  The abstract is the first item to appear in the Table of Contents.  The abstract is double spaced just as the document itself is double spaced.</w:t>
                            </w:r>
                          </w:p>
                          <w:p w14:paraId="6AD29E67" w14:textId="77777777" w:rsidR="0004216D" w:rsidRPr="00DA2908" w:rsidRDefault="0004216D" w:rsidP="00527A65">
                            <w:pPr>
                              <w:spacing w:line="480" w:lineRule="auto"/>
                              <w:jc w:val="center"/>
                              <w:rPr>
                                <w:b/>
                              </w:rPr>
                            </w:pPr>
                            <w:r w:rsidRPr="00DA2908">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3F36D" id="Text Box 4" o:spid="_x0000_s1029" type="#_x0000_t202" style="position:absolute;margin-left:2.3pt;margin-top:225.6pt;width:6in;height:138.1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" fillcolor="#ed7d31 [3205]" strokeweight=".5pt">
                <v:textbox>
                  <w:txbxContent>
                    <w:p w14:paraId="583B0243" w14:textId="77777777" w:rsidR="0004216D" w:rsidRDefault="0004216D" w:rsidP="00527A65">
                      <w:pPr>
                        <w:spacing w:line="480" w:lineRule="auto"/>
                      </w:pPr>
                      <w:r>
                        <w:t>The abstract is a required part of your document.  The abstract begins on page ‘ii’ which is the first page number to appear in the document.  The abstract is the first item to appear in the Table of Contents.  The abstract is double spaced just as the document itself is double spaced.</w:t>
                      </w:r>
                    </w:p>
                    <w:p w14:paraId="6AD29E67" w14:textId="77777777" w:rsidR="0004216D" w:rsidRPr="00DA2908" w:rsidRDefault="0004216D" w:rsidP="00527A65">
                      <w:pPr>
                        <w:spacing w:line="480" w:lineRule="auto"/>
                        <w:jc w:val="center"/>
                        <w:rPr>
                          <w:b/>
                        </w:rPr>
                      </w:pPr>
                      <w:r w:rsidRPr="00DA2908">
                        <w:rPr>
                          <w:b/>
                        </w:rPr>
                        <w:t>DELETE THIS BOX BEFORE PRINTING.</w:t>
                      </w:r>
                    </w:p>
                  </w:txbxContent>
                </v:textbox>
                <w10:wrap anchorx="margin" anchory="page"/>
              </v:shape>
            </w:pict>
          </mc:Fallback>
        </mc:AlternateContent>
      </w:r>
      <w:r w:rsidR="00527A65">
        <w:t>Begin Typing Here</w:t>
      </w:r>
    </w:p>
    <w:p w14:paraId="64E5778D" w14:textId="77777777" w:rsidR="00527A65" w:rsidRDefault="00527A65" w:rsidP="00527A65">
      <w:pPr>
        <w:spacing w:line="480" w:lineRule="auto"/>
      </w:pPr>
    </w:p>
    <w:p w14:paraId="52284A4B" w14:textId="77777777" w:rsidR="00527A65" w:rsidRDefault="00527A65" w:rsidP="00527A65">
      <w:pPr>
        <w:spacing w:line="480" w:lineRule="auto"/>
      </w:pPr>
    </w:p>
    <w:p w14:paraId="6EB6F290" w14:textId="77777777" w:rsidR="00527A65" w:rsidRDefault="00527A65" w:rsidP="00527A65">
      <w:pPr>
        <w:spacing w:line="480" w:lineRule="auto"/>
      </w:pPr>
    </w:p>
    <w:p w14:paraId="7B847DE9" w14:textId="77777777" w:rsidR="00527A65" w:rsidRDefault="00527A65" w:rsidP="00527A65">
      <w:pPr>
        <w:spacing w:line="480" w:lineRule="auto"/>
      </w:pPr>
    </w:p>
    <w:p w14:paraId="24DF60BD" w14:textId="77777777" w:rsidR="00527A65" w:rsidRDefault="00527A65" w:rsidP="00527A65">
      <w:pPr>
        <w:spacing w:line="480" w:lineRule="auto"/>
      </w:pPr>
    </w:p>
    <w:p w14:paraId="288EE756" w14:textId="77777777" w:rsidR="00527A65" w:rsidRDefault="00527A65" w:rsidP="00527A65">
      <w:pPr>
        <w:spacing w:line="480" w:lineRule="auto"/>
      </w:pPr>
    </w:p>
    <w:p w14:paraId="0D4D9C52" w14:textId="77777777" w:rsidR="00527A65" w:rsidRDefault="00527A65" w:rsidP="00527A65">
      <w:pPr>
        <w:spacing w:line="480" w:lineRule="auto"/>
      </w:pPr>
    </w:p>
    <w:p w14:paraId="7572B39A" w14:textId="77777777" w:rsidR="00527A65" w:rsidRDefault="00527A65" w:rsidP="00527A65">
      <w:pPr>
        <w:spacing w:line="480" w:lineRule="auto"/>
        <w:sectPr w:rsidR="00527A65" w:rsidSect="00C23E93">
          <w:pgSz w:w="12240" w:h="15840"/>
          <w:pgMar w:top="1440" w:right="1440" w:bottom="1440" w:left="2160" w:header="720" w:footer="1584" w:gutter="0"/>
          <w:pgNumType w:fmt="lowerRoman" w:start="2"/>
          <w:cols w:space="720"/>
          <w:docGrid w:linePitch="360"/>
        </w:sectPr>
      </w:pPr>
    </w:p>
    <w:p w14:paraId="4C611587" w14:textId="77777777" w:rsidR="00527A65" w:rsidRDefault="00527A65" w:rsidP="00185AC8">
      <w:pPr>
        <w:pStyle w:val="Heading1"/>
      </w:pPr>
      <w:bookmarkStart w:id="2" w:name="_Toc493073247"/>
      <w:bookmarkStart w:id="3" w:name="_Toc131014870"/>
      <w:r>
        <w:lastRenderedPageBreak/>
        <w:t>Dedication</w:t>
      </w:r>
      <w:bookmarkEnd w:id="2"/>
      <w:bookmarkEnd w:id="3"/>
    </w:p>
    <w:p w14:paraId="4383BC2D" w14:textId="77777777" w:rsidR="00527A65" w:rsidRDefault="00527A65" w:rsidP="00527A65">
      <w:pPr>
        <w:spacing w:line="480" w:lineRule="auto"/>
      </w:pPr>
      <w:r>
        <w:t>Begin Typing Here</w:t>
      </w:r>
    </w:p>
    <w:p w14:paraId="2FD6E5E9" w14:textId="77777777" w:rsidR="00527A65" w:rsidRDefault="00185AC8" w:rsidP="00527A65">
      <w:pPr>
        <w:spacing w:line="480" w:lineRule="auto"/>
      </w:pPr>
      <w:r w:rsidRPr="000F1DB4">
        <w:rPr>
          <w:noProof/>
        </w:rPr>
        <mc:AlternateContent>
          <mc:Choice Requires="wps">
            <w:drawing>
              <wp:anchor distT="0" distB="0" distL="114300" distR="114300" simplePos="0" relativeHeight="251661312" behindDoc="0" locked="0" layoutInCell="1" allowOverlap="1" wp14:anchorId="5CD5583B" wp14:editId="7FA6A4B3">
                <wp:simplePos x="0" y="0"/>
                <wp:positionH relativeFrom="margin">
                  <wp:align>right</wp:align>
                </wp:positionH>
                <wp:positionV relativeFrom="page">
                  <wp:posOffset>3189733</wp:posOffset>
                </wp:positionV>
                <wp:extent cx="5473700" cy="2203450"/>
                <wp:effectExtent l="0" t="0" r="12700" b="25400"/>
                <wp:wrapNone/>
                <wp:docPr id="5" name="Text Box 5"/>
                <wp:cNvGraphicFramePr/>
                <a:graphic xmlns:a="http://schemas.openxmlformats.org/drawingml/2006/main">
                  <a:graphicData uri="http://schemas.microsoft.com/office/word/2010/wordprocessingShape">
                    <wps:wsp>
                      <wps:cNvSpPr txBox="1"/>
                      <wps:spPr>
                        <a:xfrm>
                          <a:off x="0" y="0"/>
                          <a:ext cx="5473700" cy="22034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FF2BC" w14:textId="77777777" w:rsidR="0004216D" w:rsidRDefault="0004216D" w:rsidP="000B1ED6">
                            <w:pPr>
                              <w:spacing w:line="480" w:lineRule="auto"/>
                            </w:pPr>
                            <w:r>
                              <w:t>This is the (optional) Dedication page.  If your document contains a dedication it replaces the text above (Begin Typing Here) and is paginated in sequence following the abstract.</w:t>
                            </w:r>
                          </w:p>
                          <w:p w14:paraId="09B012FB" w14:textId="77777777" w:rsidR="0004216D" w:rsidRPr="00DA2908" w:rsidRDefault="0004216D" w:rsidP="000B1ED6">
                            <w:pPr>
                              <w:spacing w:line="480" w:lineRule="auto"/>
                              <w:rPr>
                                <w:b/>
                              </w:rPr>
                            </w:pPr>
                            <w:r w:rsidRPr="00DA2908">
                              <w:rPr>
                                <w:b/>
                              </w:rPr>
                              <w:t>DELETE THIS INSTRUCTIONAL TEXT BOX BEFORE PRINTING</w:t>
                            </w:r>
                          </w:p>
                          <w:p w14:paraId="42D4E440" w14:textId="77777777" w:rsidR="0004216D" w:rsidRPr="00DA2908" w:rsidRDefault="0004216D" w:rsidP="000B1ED6">
                            <w:pPr>
                              <w:spacing w:line="480" w:lineRule="auto"/>
                              <w:rPr>
                                <w:b/>
                              </w:rPr>
                            </w:pPr>
                            <w:r w:rsidRPr="00DA2908">
                              <w:rPr>
                                <w:b/>
                              </w:rPr>
                              <w:t>DELETE THIS WHOLE PAGE IF YOU ARE NOT INCLUDING A DEDICATION IN YOUR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5583B" id="Text Box 5" o:spid="_x0000_s1030" type="#_x0000_t202" style="position:absolute;margin-left:379.8pt;margin-top:251.15pt;width:431pt;height:173.5pt;z-index:25166131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" fillcolor="#ed7d31 [3205]" strokeweight=".5pt">
                <v:textbox>
                  <w:txbxContent>
                    <w:p w14:paraId="691FF2BC" w14:textId="77777777" w:rsidR="0004216D" w:rsidRDefault="0004216D" w:rsidP="000B1ED6">
                      <w:pPr>
                        <w:spacing w:line="480" w:lineRule="auto"/>
                      </w:pPr>
                      <w:r>
                        <w:t>This is the (optional) Dedication page.  If your document contains a dedication it replaces the text above (Begin Typing Here) and is paginated in sequence following the abstract.</w:t>
                      </w:r>
                    </w:p>
                    <w:p w14:paraId="09B012FB" w14:textId="77777777" w:rsidR="0004216D" w:rsidRPr="00DA2908" w:rsidRDefault="0004216D" w:rsidP="000B1ED6">
                      <w:pPr>
                        <w:spacing w:line="480" w:lineRule="auto"/>
                        <w:rPr>
                          <w:b/>
                        </w:rPr>
                      </w:pPr>
                      <w:r w:rsidRPr="00DA2908">
                        <w:rPr>
                          <w:b/>
                        </w:rPr>
                        <w:t>DELETE THIS INSTRUCTIONAL TEXT BOX BEFORE PRINTING</w:t>
                      </w:r>
                    </w:p>
                    <w:p w14:paraId="42D4E440" w14:textId="77777777" w:rsidR="0004216D" w:rsidRPr="00DA2908" w:rsidRDefault="0004216D" w:rsidP="000B1ED6">
                      <w:pPr>
                        <w:spacing w:line="480" w:lineRule="auto"/>
                        <w:rPr>
                          <w:b/>
                        </w:rPr>
                      </w:pPr>
                      <w:r w:rsidRPr="00DA2908">
                        <w:rPr>
                          <w:b/>
                        </w:rPr>
                        <w:t>DELETE THIS WHOLE PAGE IF YOU ARE NOT INCLUDING A DEDICATION IN YOUR DOCUMENT</w:t>
                      </w:r>
                    </w:p>
                  </w:txbxContent>
                </v:textbox>
                <w10:wrap anchorx="margin" anchory="page"/>
              </v:shape>
            </w:pict>
          </mc:Fallback>
        </mc:AlternateContent>
      </w:r>
    </w:p>
    <w:p w14:paraId="623EF422" w14:textId="77777777" w:rsidR="00527A65" w:rsidRDefault="00527A65" w:rsidP="00527A65">
      <w:pPr>
        <w:spacing w:line="480" w:lineRule="auto"/>
      </w:pPr>
    </w:p>
    <w:p w14:paraId="2428AA0C" w14:textId="77777777" w:rsidR="00527A65" w:rsidRDefault="00527A65" w:rsidP="00527A65">
      <w:pPr>
        <w:spacing w:line="480" w:lineRule="auto"/>
      </w:pPr>
    </w:p>
    <w:p w14:paraId="47106533" w14:textId="77777777" w:rsidR="00527A65" w:rsidRDefault="00527A65" w:rsidP="00527A65">
      <w:pPr>
        <w:spacing w:line="480" w:lineRule="auto"/>
      </w:pPr>
    </w:p>
    <w:p w14:paraId="5B07435F" w14:textId="77777777" w:rsidR="00527A65" w:rsidRDefault="00527A65" w:rsidP="00527A65">
      <w:pPr>
        <w:spacing w:line="480" w:lineRule="auto"/>
      </w:pPr>
    </w:p>
    <w:p w14:paraId="40B0784A" w14:textId="77777777" w:rsidR="00527A65" w:rsidRDefault="00527A65" w:rsidP="00527A65">
      <w:pPr>
        <w:spacing w:line="480" w:lineRule="auto"/>
      </w:pPr>
    </w:p>
    <w:p w14:paraId="4D03947C" w14:textId="77777777" w:rsidR="00185AC8" w:rsidRDefault="00185AC8" w:rsidP="00527A65">
      <w:pPr>
        <w:spacing w:line="480" w:lineRule="auto"/>
      </w:pPr>
    </w:p>
    <w:p w14:paraId="1D643E94" w14:textId="77777777" w:rsidR="00527A65" w:rsidRDefault="00527A65" w:rsidP="00527A65">
      <w:pPr>
        <w:spacing w:line="480" w:lineRule="auto"/>
      </w:pPr>
    </w:p>
    <w:p w14:paraId="29C16BF7" w14:textId="77777777" w:rsidR="00527A65" w:rsidRDefault="00527A65" w:rsidP="00527A65">
      <w:pPr>
        <w:spacing w:line="480" w:lineRule="auto"/>
      </w:pPr>
    </w:p>
    <w:p w14:paraId="7C579F0B" w14:textId="77777777" w:rsidR="00527A65" w:rsidRDefault="00527A65" w:rsidP="00527A65">
      <w:pPr>
        <w:spacing w:line="480" w:lineRule="auto"/>
        <w:sectPr w:rsidR="00527A65" w:rsidSect="00C23E93">
          <w:pgSz w:w="12240" w:h="15840"/>
          <w:pgMar w:top="1440" w:right="1440" w:bottom="1440" w:left="2160" w:header="720" w:footer="1584" w:gutter="0"/>
          <w:pgNumType w:fmt="lowerRoman"/>
          <w:cols w:space="720"/>
          <w:docGrid w:linePitch="360"/>
        </w:sectPr>
      </w:pPr>
    </w:p>
    <w:p w14:paraId="487D71AA" w14:textId="77777777" w:rsidR="00527A65" w:rsidRDefault="000B1ED6" w:rsidP="00185AC8">
      <w:pPr>
        <w:pStyle w:val="Heading1"/>
      </w:pPr>
      <w:bookmarkStart w:id="4" w:name="_Toc493073248"/>
      <w:bookmarkStart w:id="5" w:name="_Toc131014871"/>
      <w:r>
        <w:lastRenderedPageBreak/>
        <w:t>Acknowledgments</w:t>
      </w:r>
      <w:bookmarkEnd w:id="4"/>
      <w:bookmarkEnd w:id="5"/>
    </w:p>
    <w:p w14:paraId="0F7E6C97" w14:textId="77777777" w:rsidR="00527A65" w:rsidRDefault="000B1ED6" w:rsidP="00527A65">
      <w:pPr>
        <w:spacing w:line="480" w:lineRule="auto"/>
      </w:pPr>
      <w:r>
        <w:t>Begin Typing Here</w:t>
      </w:r>
    </w:p>
    <w:p w14:paraId="00188A91" w14:textId="77777777" w:rsidR="000B1ED6" w:rsidRDefault="000B1ED6" w:rsidP="00527A65">
      <w:pPr>
        <w:spacing w:line="480" w:lineRule="auto"/>
      </w:pPr>
    </w:p>
    <w:p w14:paraId="48888882" w14:textId="77777777" w:rsidR="000B1ED6" w:rsidRDefault="000B1ED6" w:rsidP="00527A65">
      <w:pPr>
        <w:spacing w:line="480" w:lineRule="auto"/>
      </w:pPr>
    </w:p>
    <w:p w14:paraId="38E9C708" w14:textId="77777777" w:rsidR="000B1ED6" w:rsidRDefault="00B152D9" w:rsidP="00527A65">
      <w:pPr>
        <w:spacing w:line="480" w:lineRule="auto"/>
      </w:pPr>
      <w:r w:rsidRPr="000F1DB4">
        <w:rPr>
          <w:noProof/>
        </w:rPr>
        <mc:AlternateContent>
          <mc:Choice Requires="wps">
            <w:drawing>
              <wp:anchor distT="0" distB="0" distL="114300" distR="114300" simplePos="0" relativeHeight="251663360" behindDoc="0" locked="0" layoutInCell="1" allowOverlap="1" wp14:anchorId="37095BFE" wp14:editId="7D1AE793">
                <wp:simplePos x="0" y="0"/>
                <wp:positionH relativeFrom="margin">
                  <wp:align>left</wp:align>
                </wp:positionH>
                <wp:positionV relativeFrom="page">
                  <wp:posOffset>3455951</wp:posOffset>
                </wp:positionV>
                <wp:extent cx="5549900" cy="1950334"/>
                <wp:effectExtent l="0" t="0" r="12700" b="12065"/>
                <wp:wrapNone/>
                <wp:docPr id="6" name="Text Box 6"/>
                <wp:cNvGraphicFramePr/>
                <a:graphic xmlns:a="http://schemas.openxmlformats.org/drawingml/2006/main">
                  <a:graphicData uri="http://schemas.microsoft.com/office/word/2010/wordprocessingShape">
                    <wps:wsp>
                      <wps:cNvSpPr txBox="1"/>
                      <wps:spPr>
                        <a:xfrm>
                          <a:off x="0" y="0"/>
                          <a:ext cx="5549900" cy="1950334"/>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EF293" w14:textId="77777777" w:rsidR="0004216D" w:rsidRDefault="0004216D" w:rsidP="000B1ED6">
                            <w:pPr>
                              <w:spacing w:line="480" w:lineRule="auto"/>
                            </w:pPr>
                            <w:r>
                              <w:t xml:space="preserve">This is the (optional) acknowledgments page.  Acknowledgments must be written in complete sentences and double spaced.  </w:t>
                            </w:r>
                          </w:p>
                          <w:p w14:paraId="3A9CA2EE" w14:textId="77777777" w:rsidR="0004216D" w:rsidRDefault="0004216D" w:rsidP="000B1ED6">
                            <w:pPr>
                              <w:spacing w:line="480" w:lineRule="auto"/>
                              <w:rPr>
                                <w:b/>
                              </w:rPr>
                            </w:pPr>
                            <w:r w:rsidRPr="00B152D9">
                              <w:rPr>
                                <w:b/>
                              </w:rPr>
                              <w:t>DELETE THIS INSTRUCTIONAL TEXT BOX BEFORE PRINTING</w:t>
                            </w:r>
                          </w:p>
                          <w:p w14:paraId="262360C6" w14:textId="77777777" w:rsidR="0004216D" w:rsidRPr="00DA2908" w:rsidRDefault="0004216D" w:rsidP="00B152D9">
                            <w:pPr>
                              <w:spacing w:line="480" w:lineRule="auto"/>
                              <w:rPr>
                                <w:b/>
                              </w:rPr>
                            </w:pPr>
                            <w:r w:rsidRPr="00DA2908">
                              <w:rPr>
                                <w:b/>
                              </w:rPr>
                              <w:t xml:space="preserve">DELETE THIS WHOLE PAGE IF YOU ARE NOT INCLUDING </w:t>
                            </w:r>
                            <w:r>
                              <w:rPr>
                                <w:b/>
                              </w:rPr>
                              <w:t>ACKNOWLEDGMENTS</w:t>
                            </w:r>
                            <w:r w:rsidRPr="00DA2908">
                              <w:rPr>
                                <w:b/>
                              </w:rPr>
                              <w:t xml:space="preserve"> IN YOUR DOCUMENT</w:t>
                            </w:r>
                          </w:p>
                          <w:p w14:paraId="36445D61"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95BFE" id="Text Box 6" o:spid="_x0000_s1031" type="#_x0000_t202" style="position:absolute;margin-left:0;margin-top:272.1pt;width:437pt;height:153.55pt;z-index:25166336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" fillcolor="#ed7d31 [3205]" strokeweight=".5pt">
                <v:textbox>
                  <w:txbxContent>
                    <w:p w14:paraId="08AEF293" w14:textId="77777777" w:rsidR="0004216D" w:rsidRDefault="0004216D" w:rsidP="000B1ED6">
                      <w:pPr>
                        <w:spacing w:line="480" w:lineRule="auto"/>
                      </w:pPr>
                      <w:r>
                        <w:t xml:space="preserve">This is the (optional) acknowledgments page.  Acknowledgments must be written in complete sentences and double spaced.  </w:t>
                      </w:r>
                    </w:p>
                    <w:p w14:paraId="3A9CA2EE" w14:textId="77777777" w:rsidR="0004216D" w:rsidRDefault="0004216D" w:rsidP="000B1ED6">
                      <w:pPr>
                        <w:spacing w:line="480" w:lineRule="auto"/>
                        <w:rPr>
                          <w:b/>
                        </w:rPr>
                      </w:pPr>
                      <w:r w:rsidRPr="00B152D9">
                        <w:rPr>
                          <w:b/>
                        </w:rPr>
                        <w:t>DELETE THIS INSTRUCTIONAL TEXT BOX BEFORE PRINTING</w:t>
                      </w:r>
                    </w:p>
                    <w:p w14:paraId="262360C6" w14:textId="77777777" w:rsidR="0004216D" w:rsidRPr="00DA2908" w:rsidRDefault="0004216D" w:rsidP="00B152D9">
                      <w:pPr>
                        <w:spacing w:line="480" w:lineRule="auto"/>
                        <w:rPr>
                          <w:b/>
                        </w:rPr>
                      </w:pPr>
                      <w:r w:rsidRPr="00DA2908">
                        <w:rPr>
                          <w:b/>
                        </w:rPr>
                        <w:t xml:space="preserve">DELETE THIS WHOLE PAGE IF YOU ARE NOT INCLUDING </w:t>
                      </w:r>
                      <w:r>
                        <w:rPr>
                          <w:b/>
                        </w:rPr>
                        <w:t>ACKNOWLEDGMENTS</w:t>
                      </w:r>
                      <w:r w:rsidRPr="00DA2908">
                        <w:rPr>
                          <w:b/>
                        </w:rPr>
                        <w:t xml:space="preserve"> IN YOUR DOCUMENT</w:t>
                      </w:r>
                    </w:p>
                    <w:p w14:paraId="36445D61" w14:textId="77777777" w:rsidR="0004216D" w:rsidRPr="00B152D9" w:rsidRDefault="0004216D" w:rsidP="000B1ED6">
                      <w:pPr>
                        <w:spacing w:line="480" w:lineRule="auto"/>
                        <w:rPr>
                          <w:b/>
                        </w:rPr>
                      </w:pPr>
                    </w:p>
                  </w:txbxContent>
                </v:textbox>
                <w10:wrap anchorx="margin" anchory="page"/>
              </v:shape>
            </w:pict>
          </mc:Fallback>
        </mc:AlternateContent>
      </w:r>
    </w:p>
    <w:p w14:paraId="7B856348" w14:textId="77777777" w:rsidR="000B1ED6" w:rsidRDefault="000B1ED6" w:rsidP="00527A65">
      <w:pPr>
        <w:spacing w:line="480" w:lineRule="auto"/>
      </w:pPr>
    </w:p>
    <w:p w14:paraId="473EB824" w14:textId="77777777" w:rsidR="000B1ED6" w:rsidRDefault="000B1ED6" w:rsidP="00527A65">
      <w:pPr>
        <w:spacing w:line="480" w:lineRule="auto"/>
      </w:pPr>
    </w:p>
    <w:p w14:paraId="4C2B2800" w14:textId="77777777" w:rsidR="000B1ED6" w:rsidRDefault="000B1ED6" w:rsidP="00527A65">
      <w:pPr>
        <w:spacing w:line="480" w:lineRule="auto"/>
      </w:pPr>
    </w:p>
    <w:p w14:paraId="2EAA698F" w14:textId="77777777" w:rsidR="000B1ED6" w:rsidRDefault="000B1ED6" w:rsidP="00527A65">
      <w:pPr>
        <w:spacing w:line="480" w:lineRule="auto"/>
      </w:pPr>
    </w:p>
    <w:p w14:paraId="5AA05975" w14:textId="77777777" w:rsidR="00B152D9" w:rsidRDefault="00B152D9" w:rsidP="00527A65">
      <w:pPr>
        <w:spacing w:line="480" w:lineRule="auto"/>
      </w:pPr>
    </w:p>
    <w:p w14:paraId="5494B46B" w14:textId="77777777" w:rsidR="00B152D9" w:rsidRDefault="00B152D9" w:rsidP="00527A65">
      <w:pPr>
        <w:spacing w:line="480" w:lineRule="auto"/>
      </w:pPr>
    </w:p>
    <w:p w14:paraId="67DA61AF" w14:textId="77777777" w:rsidR="00B152D9" w:rsidRDefault="00B152D9" w:rsidP="00527A65">
      <w:pPr>
        <w:spacing w:line="480" w:lineRule="auto"/>
      </w:pPr>
    </w:p>
    <w:p w14:paraId="3FE2573B" w14:textId="77777777" w:rsidR="000B1ED6" w:rsidRDefault="000B1ED6" w:rsidP="00527A65">
      <w:pPr>
        <w:spacing w:line="480" w:lineRule="auto"/>
      </w:pPr>
    </w:p>
    <w:p w14:paraId="6939586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8019626" w14:textId="77777777" w:rsidR="000B1ED6" w:rsidRDefault="000B1ED6" w:rsidP="00185AC8">
      <w:pPr>
        <w:pStyle w:val="Heading1"/>
      </w:pPr>
      <w:bookmarkStart w:id="6" w:name="_Toc493073249"/>
      <w:bookmarkStart w:id="7" w:name="_Toc131014872"/>
      <w:r>
        <w:lastRenderedPageBreak/>
        <w:t>Vita</w:t>
      </w:r>
      <w:bookmarkEnd w:id="6"/>
      <w:bookmarkEnd w:id="7"/>
    </w:p>
    <w:p w14:paraId="4FEA201F" w14:textId="77777777" w:rsidR="000B1ED6" w:rsidRDefault="000B1ED6" w:rsidP="00527A65">
      <w:pPr>
        <w:spacing w:line="480" w:lineRule="auto"/>
      </w:pPr>
      <w:r>
        <w:t>Begin Typing Here</w:t>
      </w:r>
    </w:p>
    <w:p w14:paraId="63DF29D0" w14:textId="77777777" w:rsidR="000B1ED6" w:rsidRDefault="00185AC8" w:rsidP="00527A65">
      <w:pPr>
        <w:spacing w:line="480" w:lineRule="auto"/>
      </w:pPr>
      <w:r w:rsidRPr="000F1DB4">
        <w:rPr>
          <w:noProof/>
        </w:rPr>
        <mc:AlternateContent>
          <mc:Choice Requires="wps">
            <w:drawing>
              <wp:anchor distT="0" distB="0" distL="114300" distR="114300" simplePos="0" relativeHeight="251665408" behindDoc="0" locked="0" layoutInCell="1" allowOverlap="1" wp14:anchorId="0C32FD79" wp14:editId="1B32C33B">
                <wp:simplePos x="0" y="0"/>
                <wp:positionH relativeFrom="margin">
                  <wp:align>left</wp:align>
                </wp:positionH>
                <wp:positionV relativeFrom="page">
                  <wp:posOffset>2922270</wp:posOffset>
                </wp:positionV>
                <wp:extent cx="5537200" cy="1187450"/>
                <wp:effectExtent l="0" t="0" r="25400" b="12700"/>
                <wp:wrapNone/>
                <wp:docPr id="8" name="Text Box 8"/>
                <wp:cNvGraphicFramePr/>
                <a:graphic xmlns:a="http://schemas.openxmlformats.org/drawingml/2006/main">
                  <a:graphicData uri="http://schemas.microsoft.com/office/word/2010/wordprocessingShape">
                    <wps:wsp>
                      <wps:cNvSpPr txBox="1"/>
                      <wps:spPr>
                        <a:xfrm>
                          <a:off x="0" y="0"/>
                          <a:ext cx="5537200" cy="11874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D791CB" w14:textId="77777777" w:rsidR="0004216D" w:rsidRDefault="0004216D" w:rsidP="000B1ED6">
                            <w:pPr>
                              <w:spacing w:line="480" w:lineRule="auto"/>
                            </w:pPr>
                            <w:r>
                              <w:t xml:space="preserve">This is not a full CV. </w:t>
                            </w:r>
                          </w:p>
                          <w:p w14:paraId="010109D1" w14:textId="77777777" w:rsidR="0004216D" w:rsidRDefault="0004216D" w:rsidP="000B1ED6">
                            <w:pPr>
                              <w:spacing w:line="480" w:lineRule="auto"/>
                            </w:pPr>
                            <w:r>
                              <w:t xml:space="preserve">This vita is broken down into three sections: Personal Information (including previous education and work experience);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2FD79" id="Text Box 8" o:spid="_x0000_s1032" type="#_x0000_t202" style="position:absolute;margin-left:0;margin-top:230.1pt;width:436pt;height:93.5pt;z-index:25166540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" fillcolor="#ed7d31 [3205]" strokeweight=".5pt">
                <v:textbox>
                  <w:txbxContent>
                    <w:p w14:paraId="78D791CB" w14:textId="77777777" w:rsidR="0004216D" w:rsidRDefault="0004216D" w:rsidP="000B1ED6">
                      <w:pPr>
                        <w:spacing w:line="480" w:lineRule="auto"/>
                      </w:pPr>
                      <w:r>
                        <w:t xml:space="preserve">This is not a full CV. </w:t>
                      </w:r>
                    </w:p>
                    <w:p w14:paraId="010109D1" w14:textId="77777777" w:rsidR="0004216D" w:rsidRDefault="0004216D" w:rsidP="000B1ED6">
                      <w:pPr>
                        <w:spacing w:line="480" w:lineRule="auto"/>
                      </w:pPr>
                      <w:r>
                        <w:t xml:space="preserve">This vita is broken down into three sections: Personal Information (including previous education and work experience); </w:t>
                      </w:r>
                      <w:r w:rsidRPr="00B152D9">
                        <w:rPr>
                          <w:b/>
                        </w:rPr>
                        <w:t>DELETE THIS BOX BEFORE PRINTING</w:t>
                      </w:r>
                    </w:p>
                  </w:txbxContent>
                </v:textbox>
                <w10:wrap anchorx="margin" anchory="page"/>
              </v:shape>
            </w:pict>
          </mc:Fallback>
        </mc:AlternateContent>
      </w:r>
    </w:p>
    <w:p w14:paraId="035407A1" w14:textId="77777777" w:rsidR="000B1ED6" w:rsidRDefault="000B1ED6" w:rsidP="00527A65">
      <w:pPr>
        <w:spacing w:line="480" w:lineRule="auto"/>
      </w:pPr>
    </w:p>
    <w:p w14:paraId="49B550A7" w14:textId="77777777" w:rsidR="000B1ED6" w:rsidRDefault="000B1ED6" w:rsidP="00527A65">
      <w:pPr>
        <w:spacing w:line="480" w:lineRule="auto"/>
      </w:pPr>
    </w:p>
    <w:p w14:paraId="4BE3F41B" w14:textId="77777777" w:rsidR="000B1ED6" w:rsidRDefault="000B1ED6" w:rsidP="00527A65">
      <w:pPr>
        <w:spacing w:line="480" w:lineRule="auto"/>
      </w:pPr>
    </w:p>
    <w:p w14:paraId="03188DB3" w14:textId="77777777" w:rsidR="000B1ED6" w:rsidRDefault="000B1ED6" w:rsidP="000B1ED6">
      <w:pPr>
        <w:spacing w:line="480" w:lineRule="auto"/>
        <w:jc w:val="center"/>
      </w:pPr>
    </w:p>
    <w:p w14:paraId="6000AFFE" w14:textId="77777777" w:rsidR="000B1ED6" w:rsidRDefault="000B1ED6" w:rsidP="000B1ED6">
      <w:pPr>
        <w:spacing w:line="480" w:lineRule="auto"/>
        <w:jc w:val="center"/>
      </w:pPr>
      <w:r>
        <w:t>Publications</w:t>
      </w:r>
    </w:p>
    <w:p w14:paraId="156C8450" w14:textId="77777777" w:rsidR="000B1ED6" w:rsidRDefault="00185AC8" w:rsidP="00527A65">
      <w:pPr>
        <w:spacing w:line="480" w:lineRule="auto"/>
      </w:pPr>
      <w:r w:rsidRPr="000F1DB4">
        <w:rPr>
          <w:noProof/>
        </w:rPr>
        <mc:AlternateContent>
          <mc:Choice Requires="wps">
            <w:drawing>
              <wp:anchor distT="0" distB="0" distL="114300" distR="114300" simplePos="0" relativeHeight="251667456" behindDoc="0" locked="0" layoutInCell="1" allowOverlap="1" wp14:anchorId="057871B9" wp14:editId="78AF7E07">
                <wp:simplePos x="0" y="0"/>
                <wp:positionH relativeFrom="margin">
                  <wp:align>left</wp:align>
                </wp:positionH>
                <wp:positionV relativeFrom="margin">
                  <wp:posOffset>3920015</wp:posOffset>
                </wp:positionV>
                <wp:extent cx="5537200" cy="971550"/>
                <wp:effectExtent l="0" t="0" r="25400" b="19050"/>
                <wp:wrapNone/>
                <wp:docPr id="9" name="Text Box 9"/>
                <wp:cNvGraphicFramePr/>
                <a:graphic xmlns:a="http://schemas.openxmlformats.org/drawingml/2006/main">
                  <a:graphicData uri="http://schemas.microsoft.com/office/word/2010/wordprocessingShape">
                    <wps:wsp>
                      <wps:cNvSpPr txBox="1"/>
                      <wps:spPr>
                        <a:xfrm>
                          <a:off x="0" y="0"/>
                          <a:ext cx="5537200" cy="9715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DCDCA0" w14:textId="77777777" w:rsidR="0004216D" w:rsidRPr="00B152D9" w:rsidRDefault="0004216D" w:rsidP="000B1ED6">
                            <w:pPr>
                              <w:spacing w:line="480" w:lineRule="auto"/>
                              <w:rPr>
                                <w:b/>
                              </w:rPr>
                            </w:pPr>
                            <w:r>
                              <w:t xml:space="preserve">Use standard citation format.  List only those items </w:t>
                            </w:r>
                            <w:proofErr w:type="gramStart"/>
                            <w:r>
                              <w:t>actually published</w:t>
                            </w:r>
                            <w:proofErr w:type="gramEnd"/>
                            <w:r>
                              <w:t xml:space="preserve"> in a book or a journal.  If you have no publication delete the Publications heading.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871B9" id="Text Box 9" o:spid="_x0000_s1033" type="#_x0000_t202" style="position:absolute;margin-left:0;margin-top:308.65pt;width:436pt;height:76.5pt;z-index:251667456;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" fillcolor="#ed7d31 [3205]" strokeweight=".5pt">
                <v:textbox>
                  <w:txbxContent>
                    <w:p w14:paraId="47DCDCA0" w14:textId="77777777" w:rsidR="0004216D" w:rsidRPr="00B152D9" w:rsidRDefault="0004216D" w:rsidP="000B1ED6">
                      <w:pPr>
                        <w:spacing w:line="480" w:lineRule="auto"/>
                        <w:rPr>
                          <w:b/>
                        </w:rPr>
                      </w:pPr>
                      <w:r>
                        <w:t xml:space="preserve">Use standard citation format.  List only those items </w:t>
                      </w:r>
                      <w:proofErr w:type="gramStart"/>
                      <w:r>
                        <w:t>actually published</w:t>
                      </w:r>
                      <w:proofErr w:type="gramEnd"/>
                      <w:r>
                        <w:t xml:space="preserve"> in a book or a journal.  If you have no publication delete the Publications heading.   </w:t>
                      </w:r>
                      <w:r w:rsidRPr="00B152D9">
                        <w:rPr>
                          <w:b/>
                        </w:rPr>
                        <w:t>DELETE THIS BOX BEFORE PRINTING</w:t>
                      </w:r>
                    </w:p>
                  </w:txbxContent>
                </v:textbox>
                <w10:wrap anchorx="margin" anchory="margin"/>
              </v:shape>
            </w:pict>
          </mc:Fallback>
        </mc:AlternateContent>
      </w:r>
    </w:p>
    <w:p w14:paraId="7F1C9DCB" w14:textId="77777777" w:rsidR="000B1ED6" w:rsidRDefault="000B1ED6" w:rsidP="00527A65">
      <w:pPr>
        <w:spacing w:line="480" w:lineRule="auto"/>
      </w:pPr>
    </w:p>
    <w:p w14:paraId="07DE5F73" w14:textId="77777777" w:rsidR="000B1ED6" w:rsidRDefault="000B1ED6" w:rsidP="00527A65">
      <w:pPr>
        <w:spacing w:line="480" w:lineRule="auto"/>
      </w:pPr>
    </w:p>
    <w:p w14:paraId="79006510" w14:textId="77777777" w:rsidR="000B1ED6" w:rsidRDefault="000B1ED6" w:rsidP="00527A65">
      <w:pPr>
        <w:spacing w:line="480" w:lineRule="auto"/>
      </w:pPr>
    </w:p>
    <w:p w14:paraId="1F32100C" w14:textId="77777777" w:rsidR="000B1ED6" w:rsidRDefault="000B1ED6" w:rsidP="000B1ED6">
      <w:pPr>
        <w:spacing w:line="480" w:lineRule="auto"/>
        <w:jc w:val="center"/>
      </w:pPr>
      <w:r>
        <w:t>Fields of Study</w:t>
      </w:r>
    </w:p>
    <w:p w14:paraId="5E9E724D" w14:textId="77777777" w:rsidR="000B1ED6" w:rsidRDefault="000B1ED6" w:rsidP="00527A65">
      <w:pPr>
        <w:spacing w:line="480" w:lineRule="auto"/>
      </w:pPr>
    </w:p>
    <w:p w14:paraId="7F93DAEC" w14:textId="77777777" w:rsidR="000B1ED6" w:rsidRDefault="00185AC8" w:rsidP="00527A65">
      <w:pPr>
        <w:spacing w:line="480" w:lineRule="auto"/>
      </w:pPr>
      <w:r w:rsidRPr="000F1DB4">
        <w:rPr>
          <w:noProof/>
        </w:rPr>
        <mc:AlternateContent>
          <mc:Choice Requires="wps">
            <w:drawing>
              <wp:anchor distT="0" distB="0" distL="114300" distR="114300" simplePos="0" relativeHeight="251671552" behindDoc="0" locked="0" layoutInCell="1" allowOverlap="1" wp14:anchorId="7F82B8BE" wp14:editId="54F647EF">
                <wp:simplePos x="0" y="0"/>
                <wp:positionH relativeFrom="page">
                  <wp:posOffset>2418715</wp:posOffset>
                </wp:positionH>
                <wp:positionV relativeFrom="page">
                  <wp:posOffset>6871367</wp:posOffset>
                </wp:positionV>
                <wp:extent cx="4171950" cy="1022350"/>
                <wp:effectExtent l="0" t="0" r="19050" b="25400"/>
                <wp:wrapNone/>
                <wp:docPr id="7" name="Text Box 7"/>
                <wp:cNvGraphicFramePr/>
                <a:graphic xmlns:a="http://schemas.openxmlformats.org/drawingml/2006/main">
                  <a:graphicData uri="http://schemas.microsoft.com/office/word/2010/wordprocessingShape">
                    <wps:wsp>
                      <wps:cNvSpPr txBox="1"/>
                      <wps:spPr>
                        <a:xfrm>
                          <a:off x="0" y="0"/>
                          <a:ext cx="4171950" cy="10223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3F0DF1" w14:textId="77777777" w:rsidR="0004216D" w:rsidRPr="00B152D9" w:rsidRDefault="0004216D" w:rsidP="000B1ED6">
                            <w:pPr>
                              <w:spacing w:line="480" w:lineRule="auto"/>
                              <w:rPr>
                                <w:b/>
                              </w:rPr>
                            </w:pPr>
                            <w:r>
                              <w:t xml:space="preserve">The Major Field must match the official name of your graduate program as listed on the title pg.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2B8BE" id="Text Box 7" o:spid="_x0000_s1034" type="#_x0000_t202" style="position:absolute;margin-left:190.45pt;margin-top:541.05pt;width:328.5pt;height:80.5pt;z-index:2516715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" fillcolor="#ed7d31 [3205]" strokeweight=".5pt">
                <v:textbox>
                  <w:txbxContent>
                    <w:p w14:paraId="0D3F0DF1" w14:textId="77777777" w:rsidR="0004216D" w:rsidRPr="00B152D9" w:rsidRDefault="0004216D" w:rsidP="000B1ED6">
                      <w:pPr>
                        <w:spacing w:line="480" w:lineRule="auto"/>
                        <w:rPr>
                          <w:b/>
                        </w:rPr>
                      </w:pPr>
                      <w:r>
                        <w:t xml:space="preserve">The Major Field must match the official name of your graduate program as listed on the title pg. </w:t>
                      </w:r>
                      <w:r w:rsidRPr="00B152D9">
                        <w:rPr>
                          <w:b/>
                        </w:rPr>
                        <w:t>DELETE THIS BOX BEFORE PRINTING</w:t>
                      </w:r>
                    </w:p>
                  </w:txbxContent>
                </v:textbox>
                <w10:wrap anchorx="page" anchory="page"/>
              </v:shape>
            </w:pict>
          </mc:Fallback>
        </mc:AlternateContent>
      </w:r>
      <w:r w:rsidR="000B1ED6">
        <w:t xml:space="preserve">Major Field: </w:t>
      </w:r>
    </w:p>
    <w:p w14:paraId="66427F9A" w14:textId="77777777" w:rsidR="000B1ED6" w:rsidRDefault="000B1ED6" w:rsidP="00527A65">
      <w:pPr>
        <w:spacing w:line="480" w:lineRule="auto"/>
      </w:pPr>
    </w:p>
    <w:p w14:paraId="20261821" w14:textId="77777777" w:rsidR="000B1ED6" w:rsidRDefault="000B1ED6" w:rsidP="00527A65">
      <w:pPr>
        <w:spacing w:line="480" w:lineRule="auto"/>
      </w:pPr>
    </w:p>
    <w:p w14:paraId="70787404" w14:textId="77777777" w:rsidR="000B1ED6" w:rsidRDefault="000B1ED6" w:rsidP="00527A65">
      <w:pPr>
        <w:spacing w:line="480" w:lineRule="auto"/>
      </w:pPr>
    </w:p>
    <w:p w14:paraId="5807A8F9" w14:textId="77777777" w:rsidR="000B1ED6" w:rsidRDefault="000B1ED6" w:rsidP="00527A65">
      <w:pPr>
        <w:spacing w:line="480" w:lineRule="auto"/>
      </w:pPr>
    </w:p>
    <w:p w14:paraId="38EA4B7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0F5E33D5" w14:textId="77777777" w:rsidR="000B1ED6" w:rsidRDefault="000B1ED6" w:rsidP="00527A65">
      <w:pPr>
        <w:spacing w:line="480" w:lineRule="auto"/>
      </w:pPr>
    </w:p>
    <w:p w14:paraId="2BF721CF" w14:textId="77777777" w:rsidR="000B1ED6" w:rsidRDefault="000B1ED6" w:rsidP="00527A65">
      <w:pPr>
        <w:spacing w:line="480" w:lineRule="auto"/>
      </w:pPr>
    </w:p>
    <w:p w14:paraId="42D8DB37" w14:textId="77777777" w:rsidR="000B1ED6" w:rsidRDefault="000B1ED6" w:rsidP="00527A65">
      <w:pPr>
        <w:spacing w:line="480" w:lineRule="auto"/>
      </w:pPr>
    </w:p>
    <w:p w14:paraId="145E9EBB" w14:textId="77777777" w:rsidR="000B1ED6" w:rsidRDefault="000B1ED6" w:rsidP="000B1ED6">
      <w:pPr>
        <w:spacing w:line="480" w:lineRule="auto"/>
        <w:jc w:val="center"/>
      </w:pPr>
      <w:r>
        <w:t>Table of Contents</w:t>
      </w:r>
    </w:p>
    <w:sdt>
      <w:sdtPr>
        <w:rPr>
          <w:rFonts w:ascii="Times New Roman" w:eastAsiaTheme="minorHAnsi" w:hAnsi="Times New Roman" w:cstheme="minorBidi"/>
          <w:color w:val="auto"/>
          <w:sz w:val="24"/>
          <w:szCs w:val="24"/>
        </w:rPr>
        <w:id w:val="514354632"/>
        <w:docPartObj>
          <w:docPartGallery w:val="Table of Contents"/>
          <w:docPartUnique/>
        </w:docPartObj>
      </w:sdtPr>
      <w:sdtEndPr>
        <w:rPr>
          <w:b/>
          <w:bCs/>
          <w:noProof/>
        </w:rPr>
      </w:sdtEndPr>
      <w:sdtContent>
        <w:sdt>
          <w:sdtPr>
            <w:rPr>
              <w:rFonts w:ascii="Times New Roman" w:eastAsiaTheme="minorHAnsi" w:hAnsi="Times New Roman" w:cs="Times New Roman"/>
              <w:color w:val="auto"/>
              <w:sz w:val="22"/>
              <w:szCs w:val="22"/>
            </w:rPr>
            <w:id w:val="1942257220"/>
            <w:docPartObj>
              <w:docPartGallery w:val="Table of Contents"/>
              <w:docPartUnique/>
            </w:docPartObj>
          </w:sdtPr>
          <w:sdtEndPr>
            <w:rPr>
              <w:b/>
              <w:bCs/>
              <w:noProof/>
              <w:sz w:val="24"/>
              <w:szCs w:val="24"/>
            </w:rPr>
          </w:sdtEndPr>
          <w:sdtContent>
            <w:p w14:paraId="1128597C" w14:textId="77777777" w:rsidR="00671247" w:rsidRPr="00DD2DC9" w:rsidRDefault="00671247" w:rsidP="00671247">
              <w:pPr>
                <w:pStyle w:val="TOCHeading"/>
                <w:rPr>
                  <w:rFonts w:ascii="Times New Roman" w:hAnsi="Times New Roman" w:cs="Times New Roman"/>
                </w:rPr>
              </w:pPr>
              <w:r w:rsidRPr="00DD2DC9">
                <w:rPr>
                  <w:rFonts w:ascii="Times New Roman" w:hAnsi="Times New Roman" w:cs="Times New Roman"/>
                </w:rPr>
                <w:t>Table of Contents</w:t>
              </w:r>
            </w:p>
            <w:p w14:paraId="52BC0CF2" w14:textId="13039D34" w:rsidR="002E5D34" w:rsidRDefault="00671247">
              <w:pPr>
                <w:pStyle w:val="TOC1"/>
                <w:tabs>
                  <w:tab w:val="right" w:leader="dot" w:pos="8630"/>
                </w:tabs>
                <w:rPr>
                  <w:rFonts w:asciiTheme="minorHAnsi" w:eastAsiaTheme="minorEastAsia" w:hAnsiTheme="minorHAnsi"/>
                  <w:noProof/>
                </w:rPr>
              </w:pPr>
              <w:r w:rsidRPr="00DD2DC9">
                <w:rPr>
                  <w:rFonts w:cs="Times New Roman"/>
                  <w:i/>
                  <w:iCs/>
                </w:rPr>
                <w:fldChar w:fldCharType="begin"/>
              </w:r>
              <w:r w:rsidRPr="00DD2DC9">
                <w:rPr>
                  <w:rFonts w:cs="Times New Roman"/>
                </w:rPr>
                <w:instrText xml:space="preserve"> TOC \o "1-3" \h \z \u </w:instrText>
              </w:r>
              <w:r w:rsidRPr="00DD2DC9">
                <w:rPr>
                  <w:rFonts w:cs="Times New Roman"/>
                  <w:i/>
                  <w:iCs/>
                </w:rPr>
                <w:fldChar w:fldCharType="separate"/>
              </w:r>
              <w:hyperlink w:anchor="_Toc131014869" w:history="1">
                <w:r w:rsidR="002E5D34" w:rsidRPr="00A578F5">
                  <w:rPr>
                    <w:rStyle w:val="Hyperlink"/>
                    <w:noProof/>
                  </w:rPr>
                  <w:t>Abstract</w:t>
                </w:r>
                <w:r w:rsidR="002E5D34">
                  <w:rPr>
                    <w:noProof/>
                    <w:webHidden/>
                  </w:rPr>
                  <w:tab/>
                </w:r>
                <w:r w:rsidR="002E5D34">
                  <w:rPr>
                    <w:noProof/>
                    <w:webHidden/>
                  </w:rPr>
                  <w:fldChar w:fldCharType="begin"/>
                </w:r>
                <w:r w:rsidR="002E5D34">
                  <w:rPr>
                    <w:noProof/>
                    <w:webHidden/>
                  </w:rPr>
                  <w:instrText xml:space="preserve"> PAGEREF _Toc131014869 \h </w:instrText>
                </w:r>
                <w:r w:rsidR="002E5D34">
                  <w:rPr>
                    <w:noProof/>
                    <w:webHidden/>
                  </w:rPr>
                </w:r>
                <w:r w:rsidR="002E5D34">
                  <w:rPr>
                    <w:noProof/>
                    <w:webHidden/>
                  </w:rPr>
                  <w:fldChar w:fldCharType="separate"/>
                </w:r>
                <w:r w:rsidR="002E5D34">
                  <w:rPr>
                    <w:noProof/>
                    <w:webHidden/>
                  </w:rPr>
                  <w:t>ii</w:t>
                </w:r>
                <w:r w:rsidR="002E5D34">
                  <w:rPr>
                    <w:noProof/>
                    <w:webHidden/>
                  </w:rPr>
                  <w:fldChar w:fldCharType="end"/>
                </w:r>
              </w:hyperlink>
            </w:p>
            <w:p w14:paraId="1349891E" w14:textId="160FF4A5" w:rsidR="002E5D34" w:rsidRDefault="002E5D34">
              <w:pPr>
                <w:pStyle w:val="TOC1"/>
                <w:tabs>
                  <w:tab w:val="right" w:leader="dot" w:pos="8630"/>
                </w:tabs>
                <w:rPr>
                  <w:rFonts w:asciiTheme="minorHAnsi" w:eastAsiaTheme="minorEastAsia" w:hAnsiTheme="minorHAnsi"/>
                  <w:noProof/>
                </w:rPr>
              </w:pPr>
              <w:hyperlink w:anchor="_Toc131014870" w:history="1">
                <w:r w:rsidRPr="00A578F5">
                  <w:rPr>
                    <w:rStyle w:val="Hyperlink"/>
                    <w:noProof/>
                  </w:rPr>
                  <w:t>Dedication</w:t>
                </w:r>
                <w:r>
                  <w:rPr>
                    <w:noProof/>
                    <w:webHidden/>
                  </w:rPr>
                  <w:tab/>
                </w:r>
                <w:r>
                  <w:rPr>
                    <w:noProof/>
                    <w:webHidden/>
                  </w:rPr>
                  <w:fldChar w:fldCharType="begin"/>
                </w:r>
                <w:r>
                  <w:rPr>
                    <w:noProof/>
                    <w:webHidden/>
                  </w:rPr>
                  <w:instrText xml:space="preserve"> PAGEREF _Toc131014870 \h </w:instrText>
                </w:r>
                <w:r>
                  <w:rPr>
                    <w:noProof/>
                    <w:webHidden/>
                  </w:rPr>
                </w:r>
                <w:r>
                  <w:rPr>
                    <w:noProof/>
                    <w:webHidden/>
                  </w:rPr>
                  <w:fldChar w:fldCharType="separate"/>
                </w:r>
                <w:r>
                  <w:rPr>
                    <w:noProof/>
                    <w:webHidden/>
                  </w:rPr>
                  <w:t>iii</w:t>
                </w:r>
                <w:r>
                  <w:rPr>
                    <w:noProof/>
                    <w:webHidden/>
                  </w:rPr>
                  <w:fldChar w:fldCharType="end"/>
                </w:r>
              </w:hyperlink>
            </w:p>
            <w:p w14:paraId="071DF847" w14:textId="5D6A289A" w:rsidR="002E5D34" w:rsidRDefault="002E5D34">
              <w:pPr>
                <w:pStyle w:val="TOC1"/>
                <w:tabs>
                  <w:tab w:val="right" w:leader="dot" w:pos="8630"/>
                </w:tabs>
                <w:rPr>
                  <w:rFonts w:asciiTheme="minorHAnsi" w:eastAsiaTheme="minorEastAsia" w:hAnsiTheme="minorHAnsi"/>
                  <w:noProof/>
                </w:rPr>
              </w:pPr>
              <w:hyperlink w:anchor="_Toc131014871" w:history="1">
                <w:r w:rsidRPr="00A578F5">
                  <w:rPr>
                    <w:rStyle w:val="Hyperlink"/>
                    <w:noProof/>
                  </w:rPr>
                  <w:t>Acknowledgments</w:t>
                </w:r>
                <w:r>
                  <w:rPr>
                    <w:noProof/>
                    <w:webHidden/>
                  </w:rPr>
                  <w:tab/>
                </w:r>
                <w:r>
                  <w:rPr>
                    <w:noProof/>
                    <w:webHidden/>
                  </w:rPr>
                  <w:fldChar w:fldCharType="begin"/>
                </w:r>
                <w:r>
                  <w:rPr>
                    <w:noProof/>
                    <w:webHidden/>
                  </w:rPr>
                  <w:instrText xml:space="preserve"> PAGEREF _Toc131014871 \h </w:instrText>
                </w:r>
                <w:r>
                  <w:rPr>
                    <w:noProof/>
                    <w:webHidden/>
                  </w:rPr>
                </w:r>
                <w:r>
                  <w:rPr>
                    <w:noProof/>
                    <w:webHidden/>
                  </w:rPr>
                  <w:fldChar w:fldCharType="separate"/>
                </w:r>
                <w:r>
                  <w:rPr>
                    <w:noProof/>
                    <w:webHidden/>
                  </w:rPr>
                  <w:t>iv</w:t>
                </w:r>
                <w:r>
                  <w:rPr>
                    <w:noProof/>
                    <w:webHidden/>
                  </w:rPr>
                  <w:fldChar w:fldCharType="end"/>
                </w:r>
              </w:hyperlink>
            </w:p>
            <w:p w14:paraId="23CA6DFF" w14:textId="4950C63E" w:rsidR="002E5D34" w:rsidRDefault="002E5D34">
              <w:pPr>
                <w:pStyle w:val="TOC1"/>
                <w:tabs>
                  <w:tab w:val="right" w:leader="dot" w:pos="8630"/>
                </w:tabs>
                <w:rPr>
                  <w:rFonts w:asciiTheme="minorHAnsi" w:eastAsiaTheme="minorEastAsia" w:hAnsiTheme="minorHAnsi"/>
                  <w:noProof/>
                </w:rPr>
              </w:pPr>
              <w:hyperlink w:anchor="_Toc131014872" w:history="1">
                <w:r w:rsidRPr="00A578F5">
                  <w:rPr>
                    <w:rStyle w:val="Hyperlink"/>
                    <w:noProof/>
                  </w:rPr>
                  <w:t>Vita</w:t>
                </w:r>
                <w:r>
                  <w:rPr>
                    <w:noProof/>
                    <w:webHidden/>
                  </w:rPr>
                  <w:tab/>
                </w:r>
                <w:r>
                  <w:rPr>
                    <w:noProof/>
                    <w:webHidden/>
                  </w:rPr>
                  <w:fldChar w:fldCharType="begin"/>
                </w:r>
                <w:r>
                  <w:rPr>
                    <w:noProof/>
                    <w:webHidden/>
                  </w:rPr>
                  <w:instrText xml:space="preserve"> PAGEREF _Toc131014872 \h </w:instrText>
                </w:r>
                <w:r>
                  <w:rPr>
                    <w:noProof/>
                    <w:webHidden/>
                  </w:rPr>
                </w:r>
                <w:r>
                  <w:rPr>
                    <w:noProof/>
                    <w:webHidden/>
                  </w:rPr>
                  <w:fldChar w:fldCharType="separate"/>
                </w:r>
                <w:r>
                  <w:rPr>
                    <w:noProof/>
                    <w:webHidden/>
                  </w:rPr>
                  <w:t>v</w:t>
                </w:r>
                <w:r>
                  <w:rPr>
                    <w:noProof/>
                    <w:webHidden/>
                  </w:rPr>
                  <w:fldChar w:fldCharType="end"/>
                </w:r>
              </w:hyperlink>
            </w:p>
            <w:p w14:paraId="27EA9DF0" w14:textId="126D7B98" w:rsidR="002E5D34" w:rsidRDefault="002E5D34">
              <w:pPr>
                <w:pStyle w:val="TOC1"/>
                <w:tabs>
                  <w:tab w:val="right" w:leader="dot" w:pos="8630"/>
                </w:tabs>
                <w:rPr>
                  <w:rFonts w:asciiTheme="minorHAnsi" w:eastAsiaTheme="minorEastAsia" w:hAnsiTheme="minorHAnsi"/>
                  <w:noProof/>
                </w:rPr>
              </w:pPr>
              <w:hyperlink w:anchor="_Toc131014873" w:history="1">
                <w:r w:rsidRPr="00A578F5">
                  <w:rPr>
                    <w:rStyle w:val="Hyperlink"/>
                    <w:noProof/>
                  </w:rPr>
                  <w:t>List of Tables</w:t>
                </w:r>
                <w:r>
                  <w:rPr>
                    <w:noProof/>
                    <w:webHidden/>
                  </w:rPr>
                  <w:tab/>
                </w:r>
                <w:r>
                  <w:rPr>
                    <w:noProof/>
                    <w:webHidden/>
                  </w:rPr>
                  <w:fldChar w:fldCharType="begin"/>
                </w:r>
                <w:r>
                  <w:rPr>
                    <w:noProof/>
                    <w:webHidden/>
                  </w:rPr>
                  <w:instrText xml:space="preserve"> PAGEREF _Toc131014873 \h </w:instrText>
                </w:r>
                <w:r>
                  <w:rPr>
                    <w:noProof/>
                    <w:webHidden/>
                  </w:rPr>
                </w:r>
                <w:r>
                  <w:rPr>
                    <w:noProof/>
                    <w:webHidden/>
                  </w:rPr>
                  <w:fldChar w:fldCharType="separate"/>
                </w:r>
                <w:r>
                  <w:rPr>
                    <w:noProof/>
                    <w:webHidden/>
                  </w:rPr>
                  <w:t>ix</w:t>
                </w:r>
                <w:r>
                  <w:rPr>
                    <w:noProof/>
                    <w:webHidden/>
                  </w:rPr>
                  <w:fldChar w:fldCharType="end"/>
                </w:r>
              </w:hyperlink>
            </w:p>
            <w:p w14:paraId="6EB9D2E8" w14:textId="7A974C06" w:rsidR="002E5D34" w:rsidRDefault="002E5D34">
              <w:pPr>
                <w:pStyle w:val="TOC1"/>
                <w:tabs>
                  <w:tab w:val="right" w:leader="dot" w:pos="8630"/>
                </w:tabs>
                <w:rPr>
                  <w:rFonts w:asciiTheme="minorHAnsi" w:eastAsiaTheme="minorEastAsia" w:hAnsiTheme="minorHAnsi"/>
                  <w:noProof/>
                </w:rPr>
              </w:pPr>
              <w:hyperlink w:anchor="_Toc131014874" w:history="1">
                <w:r w:rsidRPr="00A578F5">
                  <w:rPr>
                    <w:rStyle w:val="Hyperlink"/>
                    <w:noProof/>
                  </w:rPr>
                  <w:t>List of Figures</w:t>
                </w:r>
                <w:r>
                  <w:rPr>
                    <w:noProof/>
                    <w:webHidden/>
                  </w:rPr>
                  <w:tab/>
                </w:r>
                <w:r>
                  <w:rPr>
                    <w:noProof/>
                    <w:webHidden/>
                  </w:rPr>
                  <w:fldChar w:fldCharType="begin"/>
                </w:r>
                <w:r>
                  <w:rPr>
                    <w:noProof/>
                    <w:webHidden/>
                  </w:rPr>
                  <w:instrText xml:space="preserve"> PAGEREF _Toc131014874 \h </w:instrText>
                </w:r>
                <w:r>
                  <w:rPr>
                    <w:noProof/>
                    <w:webHidden/>
                  </w:rPr>
                </w:r>
                <w:r>
                  <w:rPr>
                    <w:noProof/>
                    <w:webHidden/>
                  </w:rPr>
                  <w:fldChar w:fldCharType="separate"/>
                </w:r>
                <w:r>
                  <w:rPr>
                    <w:noProof/>
                    <w:webHidden/>
                  </w:rPr>
                  <w:t>x</w:t>
                </w:r>
                <w:r>
                  <w:rPr>
                    <w:noProof/>
                    <w:webHidden/>
                  </w:rPr>
                  <w:fldChar w:fldCharType="end"/>
                </w:r>
              </w:hyperlink>
            </w:p>
            <w:p w14:paraId="69DCFC80" w14:textId="523F3A9A" w:rsidR="002E5D34" w:rsidRDefault="002E5D34">
              <w:pPr>
                <w:pStyle w:val="TOC1"/>
                <w:tabs>
                  <w:tab w:val="right" w:leader="dot" w:pos="8630"/>
                </w:tabs>
                <w:rPr>
                  <w:rFonts w:asciiTheme="minorHAnsi" w:eastAsiaTheme="minorEastAsia" w:hAnsiTheme="minorHAnsi"/>
                  <w:noProof/>
                </w:rPr>
              </w:pPr>
              <w:hyperlink w:anchor="_Toc131014875" w:history="1">
                <w:r w:rsidRPr="00A578F5">
                  <w:rPr>
                    <w:rStyle w:val="Hyperlink"/>
                    <w:noProof/>
                  </w:rPr>
                  <w:t>Chapter 1. Introduction</w:t>
                </w:r>
                <w:r>
                  <w:rPr>
                    <w:noProof/>
                    <w:webHidden/>
                  </w:rPr>
                  <w:tab/>
                </w:r>
                <w:r>
                  <w:rPr>
                    <w:noProof/>
                    <w:webHidden/>
                  </w:rPr>
                  <w:fldChar w:fldCharType="begin"/>
                </w:r>
                <w:r>
                  <w:rPr>
                    <w:noProof/>
                    <w:webHidden/>
                  </w:rPr>
                  <w:instrText xml:space="preserve"> PAGEREF _Toc131014875 \h </w:instrText>
                </w:r>
                <w:r>
                  <w:rPr>
                    <w:noProof/>
                    <w:webHidden/>
                  </w:rPr>
                </w:r>
                <w:r>
                  <w:rPr>
                    <w:noProof/>
                    <w:webHidden/>
                  </w:rPr>
                  <w:fldChar w:fldCharType="separate"/>
                </w:r>
                <w:r>
                  <w:rPr>
                    <w:noProof/>
                    <w:webHidden/>
                  </w:rPr>
                  <w:t>1</w:t>
                </w:r>
                <w:r>
                  <w:rPr>
                    <w:noProof/>
                    <w:webHidden/>
                  </w:rPr>
                  <w:fldChar w:fldCharType="end"/>
                </w:r>
              </w:hyperlink>
            </w:p>
            <w:p w14:paraId="5DCF9BD5" w14:textId="074D8A31" w:rsidR="002E5D34" w:rsidRDefault="002E5D34">
              <w:pPr>
                <w:pStyle w:val="TOC2"/>
                <w:tabs>
                  <w:tab w:val="right" w:leader="dot" w:pos="8630"/>
                </w:tabs>
                <w:rPr>
                  <w:rFonts w:asciiTheme="minorHAnsi" w:eastAsiaTheme="minorEastAsia" w:hAnsiTheme="minorHAnsi"/>
                  <w:noProof/>
                </w:rPr>
              </w:pPr>
              <w:hyperlink w:anchor="_Toc131014876" w:history="1">
                <w:r w:rsidRPr="00A578F5">
                  <w:rPr>
                    <w:rStyle w:val="Hyperlink"/>
                    <w:noProof/>
                  </w:rPr>
                  <w:t>Software Architecture in Autonomous Vehicles:</w:t>
                </w:r>
                <w:r>
                  <w:rPr>
                    <w:noProof/>
                    <w:webHidden/>
                  </w:rPr>
                  <w:tab/>
                </w:r>
                <w:r>
                  <w:rPr>
                    <w:noProof/>
                    <w:webHidden/>
                  </w:rPr>
                  <w:fldChar w:fldCharType="begin"/>
                </w:r>
                <w:r>
                  <w:rPr>
                    <w:noProof/>
                    <w:webHidden/>
                  </w:rPr>
                  <w:instrText xml:space="preserve"> PAGEREF _Toc131014876 \h </w:instrText>
                </w:r>
                <w:r>
                  <w:rPr>
                    <w:noProof/>
                    <w:webHidden/>
                  </w:rPr>
                </w:r>
                <w:r>
                  <w:rPr>
                    <w:noProof/>
                    <w:webHidden/>
                  </w:rPr>
                  <w:fldChar w:fldCharType="separate"/>
                </w:r>
                <w:r>
                  <w:rPr>
                    <w:noProof/>
                    <w:webHidden/>
                  </w:rPr>
                  <w:t>2</w:t>
                </w:r>
                <w:r>
                  <w:rPr>
                    <w:noProof/>
                    <w:webHidden/>
                  </w:rPr>
                  <w:fldChar w:fldCharType="end"/>
                </w:r>
              </w:hyperlink>
            </w:p>
            <w:p w14:paraId="009A1259" w14:textId="04610116" w:rsidR="002E5D34" w:rsidRDefault="002E5D34">
              <w:pPr>
                <w:pStyle w:val="TOC2"/>
                <w:tabs>
                  <w:tab w:val="right" w:leader="dot" w:pos="8630"/>
                </w:tabs>
                <w:rPr>
                  <w:rFonts w:asciiTheme="minorHAnsi" w:eastAsiaTheme="minorEastAsia" w:hAnsiTheme="minorHAnsi"/>
                  <w:noProof/>
                </w:rPr>
              </w:pPr>
              <w:hyperlink w:anchor="_Toc131014877" w:history="1">
                <w:r w:rsidRPr="00A578F5">
                  <w:rPr>
                    <w:rStyle w:val="Hyperlink"/>
                    <w:noProof/>
                  </w:rPr>
                  <w:t>AutoDrive Challenge II</w:t>
                </w:r>
                <w:r>
                  <w:rPr>
                    <w:noProof/>
                    <w:webHidden/>
                  </w:rPr>
                  <w:tab/>
                </w:r>
                <w:r>
                  <w:rPr>
                    <w:noProof/>
                    <w:webHidden/>
                  </w:rPr>
                  <w:fldChar w:fldCharType="begin"/>
                </w:r>
                <w:r>
                  <w:rPr>
                    <w:noProof/>
                    <w:webHidden/>
                  </w:rPr>
                  <w:instrText xml:space="preserve"> PAGEREF _Toc131014877 \h </w:instrText>
                </w:r>
                <w:r>
                  <w:rPr>
                    <w:noProof/>
                    <w:webHidden/>
                  </w:rPr>
                </w:r>
                <w:r>
                  <w:rPr>
                    <w:noProof/>
                    <w:webHidden/>
                  </w:rPr>
                  <w:fldChar w:fldCharType="separate"/>
                </w:r>
                <w:r>
                  <w:rPr>
                    <w:noProof/>
                    <w:webHidden/>
                  </w:rPr>
                  <w:t>4</w:t>
                </w:r>
                <w:r>
                  <w:rPr>
                    <w:noProof/>
                    <w:webHidden/>
                  </w:rPr>
                  <w:fldChar w:fldCharType="end"/>
                </w:r>
              </w:hyperlink>
            </w:p>
            <w:p w14:paraId="31BE9D40" w14:textId="77D8804D" w:rsidR="002E5D34" w:rsidRDefault="002E5D34">
              <w:pPr>
                <w:pStyle w:val="TOC2"/>
                <w:tabs>
                  <w:tab w:val="right" w:leader="dot" w:pos="8630"/>
                </w:tabs>
                <w:rPr>
                  <w:rFonts w:asciiTheme="minorHAnsi" w:eastAsiaTheme="minorEastAsia" w:hAnsiTheme="minorHAnsi"/>
                  <w:noProof/>
                </w:rPr>
              </w:pPr>
              <w:hyperlink w:anchor="_Toc131014878" w:history="1">
                <w:r w:rsidRPr="00A578F5">
                  <w:rPr>
                    <w:rStyle w:val="Hyperlink"/>
                    <w:rFonts w:cs="Times New Roman"/>
                    <w:noProof/>
                  </w:rPr>
                  <w:t>Thesis Overview</w:t>
                </w:r>
                <w:r>
                  <w:rPr>
                    <w:noProof/>
                    <w:webHidden/>
                  </w:rPr>
                  <w:tab/>
                </w:r>
                <w:r>
                  <w:rPr>
                    <w:noProof/>
                    <w:webHidden/>
                  </w:rPr>
                  <w:fldChar w:fldCharType="begin"/>
                </w:r>
                <w:r>
                  <w:rPr>
                    <w:noProof/>
                    <w:webHidden/>
                  </w:rPr>
                  <w:instrText xml:space="preserve"> PAGEREF _Toc131014878 \h </w:instrText>
                </w:r>
                <w:r>
                  <w:rPr>
                    <w:noProof/>
                    <w:webHidden/>
                  </w:rPr>
                </w:r>
                <w:r>
                  <w:rPr>
                    <w:noProof/>
                    <w:webHidden/>
                  </w:rPr>
                  <w:fldChar w:fldCharType="separate"/>
                </w:r>
                <w:r>
                  <w:rPr>
                    <w:noProof/>
                    <w:webHidden/>
                  </w:rPr>
                  <w:t>5</w:t>
                </w:r>
                <w:r>
                  <w:rPr>
                    <w:noProof/>
                    <w:webHidden/>
                  </w:rPr>
                  <w:fldChar w:fldCharType="end"/>
                </w:r>
              </w:hyperlink>
            </w:p>
            <w:p w14:paraId="78A36D93" w14:textId="2C27BBFE" w:rsidR="002E5D34" w:rsidRDefault="002E5D34">
              <w:pPr>
                <w:pStyle w:val="TOC1"/>
                <w:tabs>
                  <w:tab w:val="right" w:leader="dot" w:pos="8630"/>
                </w:tabs>
                <w:rPr>
                  <w:rFonts w:asciiTheme="minorHAnsi" w:eastAsiaTheme="minorEastAsia" w:hAnsiTheme="minorHAnsi"/>
                  <w:noProof/>
                </w:rPr>
              </w:pPr>
              <w:hyperlink w:anchor="_Toc131014879" w:history="1">
                <w:r w:rsidRPr="00A578F5">
                  <w:rPr>
                    <w:rStyle w:val="Hyperlink"/>
                    <w:rFonts w:cs="Times New Roman"/>
                    <w:noProof/>
                  </w:rPr>
                  <w:t>Chapter 2.  Background and Literature Review</w:t>
                </w:r>
                <w:r>
                  <w:rPr>
                    <w:noProof/>
                    <w:webHidden/>
                  </w:rPr>
                  <w:tab/>
                </w:r>
                <w:r>
                  <w:rPr>
                    <w:noProof/>
                    <w:webHidden/>
                  </w:rPr>
                  <w:fldChar w:fldCharType="begin"/>
                </w:r>
                <w:r>
                  <w:rPr>
                    <w:noProof/>
                    <w:webHidden/>
                  </w:rPr>
                  <w:instrText xml:space="preserve"> PAGEREF _Toc131014879 \h </w:instrText>
                </w:r>
                <w:r>
                  <w:rPr>
                    <w:noProof/>
                    <w:webHidden/>
                  </w:rPr>
                </w:r>
                <w:r>
                  <w:rPr>
                    <w:noProof/>
                    <w:webHidden/>
                  </w:rPr>
                  <w:fldChar w:fldCharType="separate"/>
                </w:r>
                <w:r>
                  <w:rPr>
                    <w:noProof/>
                    <w:webHidden/>
                  </w:rPr>
                  <w:t>6</w:t>
                </w:r>
                <w:r>
                  <w:rPr>
                    <w:noProof/>
                    <w:webHidden/>
                  </w:rPr>
                  <w:fldChar w:fldCharType="end"/>
                </w:r>
              </w:hyperlink>
            </w:p>
            <w:p w14:paraId="30AF9721" w14:textId="6930B5DA" w:rsidR="002E5D34" w:rsidRDefault="002E5D34">
              <w:pPr>
                <w:pStyle w:val="TOC2"/>
                <w:tabs>
                  <w:tab w:val="right" w:leader="dot" w:pos="8630"/>
                </w:tabs>
                <w:rPr>
                  <w:rFonts w:asciiTheme="minorHAnsi" w:eastAsiaTheme="minorEastAsia" w:hAnsiTheme="minorHAnsi"/>
                  <w:noProof/>
                </w:rPr>
              </w:pPr>
              <w:hyperlink w:anchor="_Toc131014880" w:history="1">
                <w:r w:rsidRPr="00A578F5">
                  <w:rPr>
                    <w:rStyle w:val="Hyperlink"/>
                    <w:rFonts w:cs="Times New Roman"/>
                    <w:noProof/>
                  </w:rPr>
                  <w:t>Planning and control in Autonomous Vehicles</w:t>
                </w:r>
                <w:r>
                  <w:rPr>
                    <w:noProof/>
                    <w:webHidden/>
                  </w:rPr>
                  <w:tab/>
                </w:r>
                <w:r>
                  <w:rPr>
                    <w:noProof/>
                    <w:webHidden/>
                  </w:rPr>
                  <w:fldChar w:fldCharType="begin"/>
                </w:r>
                <w:r>
                  <w:rPr>
                    <w:noProof/>
                    <w:webHidden/>
                  </w:rPr>
                  <w:instrText xml:space="preserve"> PAGEREF _Toc131014880 \h </w:instrText>
                </w:r>
                <w:r>
                  <w:rPr>
                    <w:noProof/>
                    <w:webHidden/>
                  </w:rPr>
                </w:r>
                <w:r>
                  <w:rPr>
                    <w:noProof/>
                    <w:webHidden/>
                  </w:rPr>
                  <w:fldChar w:fldCharType="separate"/>
                </w:r>
                <w:r>
                  <w:rPr>
                    <w:noProof/>
                    <w:webHidden/>
                  </w:rPr>
                  <w:t>6</w:t>
                </w:r>
                <w:r>
                  <w:rPr>
                    <w:noProof/>
                    <w:webHidden/>
                  </w:rPr>
                  <w:fldChar w:fldCharType="end"/>
                </w:r>
              </w:hyperlink>
            </w:p>
            <w:p w14:paraId="5B458C74" w14:textId="33E3D2FE" w:rsidR="002E5D34" w:rsidRDefault="002E5D34">
              <w:pPr>
                <w:pStyle w:val="TOC3"/>
                <w:tabs>
                  <w:tab w:val="right" w:leader="dot" w:pos="8630"/>
                </w:tabs>
                <w:rPr>
                  <w:rFonts w:asciiTheme="minorHAnsi" w:eastAsiaTheme="minorEastAsia" w:hAnsiTheme="minorHAnsi"/>
                  <w:noProof/>
                </w:rPr>
              </w:pPr>
              <w:hyperlink w:anchor="_Toc131014881" w:history="1">
                <w:r w:rsidRPr="00A578F5">
                  <w:rPr>
                    <w:rStyle w:val="Hyperlink"/>
                    <w:rFonts w:cs="Times New Roman"/>
                    <w:noProof/>
                  </w:rPr>
                  <w:t>Global Path Planning</w:t>
                </w:r>
                <w:r>
                  <w:rPr>
                    <w:noProof/>
                    <w:webHidden/>
                  </w:rPr>
                  <w:tab/>
                </w:r>
                <w:r>
                  <w:rPr>
                    <w:noProof/>
                    <w:webHidden/>
                  </w:rPr>
                  <w:fldChar w:fldCharType="begin"/>
                </w:r>
                <w:r>
                  <w:rPr>
                    <w:noProof/>
                    <w:webHidden/>
                  </w:rPr>
                  <w:instrText xml:space="preserve"> PAGEREF _Toc131014881 \h </w:instrText>
                </w:r>
                <w:r>
                  <w:rPr>
                    <w:noProof/>
                    <w:webHidden/>
                  </w:rPr>
                </w:r>
                <w:r>
                  <w:rPr>
                    <w:noProof/>
                    <w:webHidden/>
                  </w:rPr>
                  <w:fldChar w:fldCharType="separate"/>
                </w:r>
                <w:r>
                  <w:rPr>
                    <w:noProof/>
                    <w:webHidden/>
                  </w:rPr>
                  <w:t>6</w:t>
                </w:r>
                <w:r>
                  <w:rPr>
                    <w:noProof/>
                    <w:webHidden/>
                  </w:rPr>
                  <w:fldChar w:fldCharType="end"/>
                </w:r>
              </w:hyperlink>
            </w:p>
            <w:p w14:paraId="162A1237" w14:textId="477C2FD3" w:rsidR="002E5D34" w:rsidRDefault="002E5D34">
              <w:pPr>
                <w:pStyle w:val="TOC3"/>
                <w:tabs>
                  <w:tab w:val="right" w:leader="dot" w:pos="8630"/>
                </w:tabs>
                <w:rPr>
                  <w:rFonts w:asciiTheme="minorHAnsi" w:eastAsiaTheme="minorEastAsia" w:hAnsiTheme="minorHAnsi"/>
                  <w:noProof/>
                </w:rPr>
              </w:pPr>
              <w:hyperlink w:anchor="_Toc131014882" w:history="1">
                <w:r w:rsidRPr="00A578F5">
                  <w:rPr>
                    <w:rStyle w:val="Hyperlink"/>
                    <w:rFonts w:cs="Times New Roman"/>
                    <w:noProof/>
                  </w:rPr>
                  <w:t>Decision making in AV</w:t>
                </w:r>
                <w:r>
                  <w:rPr>
                    <w:noProof/>
                    <w:webHidden/>
                  </w:rPr>
                  <w:tab/>
                </w:r>
                <w:r>
                  <w:rPr>
                    <w:noProof/>
                    <w:webHidden/>
                  </w:rPr>
                  <w:fldChar w:fldCharType="begin"/>
                </w:r>
                <w:r>
                  <w:rPr>
                    <w:noProof/>
                    <w:webHidden/>
                  </w:rPr>
                  <w:instrText xml:space="preserve"> PAGEREF _Toc131014882 \h </w:instrText>
                </w:r>
                <w:r>
                  <w:rPr>
                    <w:noProof/>
                    <w:webHidden/>
                  </w:rPr>
                </w:r>
                <w:r>
                  <w:rPr>
                    <w:noProof/>
                    <w:webHidden/>
                  </w:rPr>
                  <w:fldChar w:fldCharType="separate"/>
                </w:r>
                <w:r>
                  <w:rPr>
                    <w:noProof/>
                    <w:webHidden/>
                  </w:rPr>
                  <w:t>6</w:t>
                </w:r>
                <w:r>
                  <w:rPr>
                    <w:noProof/>
                    <w:webHidden/>
                  </w:rPr>
                  <w:fldChar w:fldCharType="end"/>
                </w:r>
              </w:hyperlink>
            </w:p>
            <w:p w14:paraId="670973D0" w14:textId="3D5217B1" w:rsidR="002E5D34" w:rsidRDefault="002E5D34">
              <w:pPr>
                <w:pStyle w:val="TOC3"/>
                <w:tabs>
                  <w:tab w:val="right" w:leader="dot" w:pos="8630"/>
                </w:tabs>
                <w:rPr>
                  <w:rFonts w:asciiTheme="minorHAnsi" w:eastAsiaTheme="minorEastAsia" w:hAnsiTheme="minorHAnsi"/>
                  <w:noProof/>
                </w:rPr>
              </w:pPr>
              <w:hyperlink w:anchor="_Toc131014883" w:history="1">
                <w:r w:rsidRPr="00A578F5">
                  <w:rPr>
                    <w:rStyle w:val="Hyperlink"/>
                    <w:rFonts w:cs="Times New Roman"/>
                    <w:noProof/>
                  </w:rPr>
                  <w:t>Control and vehicle maneuvering</w:t>
                </w:r>
                <w:r>
                  <w:rPr>
                    <w:noProof/>
                    <w:webHidden/>
                  </w:rPr>
                  <w:tab/>
                </w:r>
                <w:r>
                  <w:rPr>
                    <w:noProof/>
                    <w:webHidden/>
                  </w:rPr>
                  <w:fldChar w:fldCharType="begin"/>
                </w:r>
                <w:r>
                  <w:rPr>
                    <w:noProof/>
                    <w:webHidden/>
                  </w:rPr>
                  <w:instrText xml:space="preserve"> PAGEREF _Toc131014883 \h </w:instrText>
                </w:r>
                <w:r>
                  <w:rPr>
                    <w:noProof/>
                    <w:webHidden/>
                  </w:rPr>
                </w:r>
                <w:r>
                  <w:rPr>
                    <w:noProof/>
                    <w:webHidden/>
                  </w:rPr>
                  <w:fldChar w:fldCharType="separate"/>
                </w:r>
                <w:r>
                  <w:rPr>
                    <w:noProof/>
                    <w:webHidden/>
                  </w:rPr>
                  <w:t>6</w:t>
                </w:r>
                <w:r>
                  <w:rPr>
                    <w:noProof/>
                    <w:webHidden/>
                  </w:rPr>
                  <w:fldChar w:fldCharType="end"/>
                </w:r>
              </w:hyperlink>
            </w:p>
            <w:p w14:paraId="70ACD65D" w14:textId="06641BDA" w:rsidR="002E5D34" w:rsidRDefault="002E5D34">
              <w:pPr>
                <w:pStyle w:val="TOC2"/>
                <w:tabs>
                  <w:tab w:val="right" w:leader="dot" w:pos="8630"/>
                </w:tabs>
                <w:rPr>
                  <w:rFonts w:asciiTheme="minorHAnsi" w:eastAsiaTheme="minorEastAsia" w:hAnsiTheme="minorHAnsi"/>
                  <w:noProof/>
                </w:rPr>
              </w:pPr>
              <w:hyperlink w:anchor="_Toc131014884" w:history="1">
                <w:r w:rsidRPr="00A578F5">
                  <w:rPr>
                    <w:rStyle w:val="Hyperlink"/>
                    <w:rFonts w:cs="Times New Roman"/>
                    <w:noProof/>
                  </w:rPr>
                  <w:t>Planning and control approaches</w:t>
                </w:r>
                <w:r>
                  <w:rPr>
                    <w:noProof/>
                    <w:webHidden/>
                  </w:rPr>
                  <w:tab/>
                </w:r>
                <w:r>
                  <w:rPr>
                    <w:noProof/>
                    <w:webHidden/>
                  </w:rPr>
                  <w:fldChar w:fldCharType="begin"/>
                </w:r>
                <w:r>
                  <w:rPr>
                    <w:noProof/>
                    <w:webHidden/>
                  </w:rPr>
                  <w:instrText xml:space="preserve"> PAGEREF _Toc131014884 \h </w:instrText>
                </w:r>
                <w:r>
                  <w:rPr>
                    <w:noProof/>
                    <w:webHidden/>
                  </w:rPr>
                </w:r>
                <w:r>
                  <w:rPr>
                    <w:noProof/>
                    <w:webHidden/>
                  </w:rPr>
                  <w:fldChar w:fldCharType="separate"/>
                </w:r>
                <w:r>
                  <w:rPr>
                    <w:noProof/>
                    <w:webHidden/>
                  </w:rPr>
                  <w:t>6</w:t>
                </w:r>
                <w:r>
                  <w:rPr>
                    <w:noProof/>
                    <w:webHidden/>
                  </w:rPr>
                  <w:fldChar w:fldCharType="end"/>
                </w:r>
              </w:hyperlink>
            </w:p>
            <w:p w14:paraId="31A8ABE4" w14:textId="06BEDA78" w:rsidR="002E5D34" w:rsidRDefault="002E5D34">
              <w:pPr>
                <w:pStyle w:val="TOC3"/>
                <w:tabs>
                  <w:tab w:val="right" w:leader="dot" w:pos="8630"/>
                </w:tabs>
                <w:rPr>
                  <w:rFonts w:asciiTheme="minorHAnsi" w:eastAsiaTheme="minorEastAsia" w:hAnsiTheme="minorHAnsi"/>
                  <w:noProof/>
                </w:rPr>
              </w:pPr>
              <w:hyperlink w:anchor="_Toc131014885" w:history="1">
                <w:r w:rsidRPr="00A578F5">
                  <w:rPr>
                    <w:rStyle w:val="Hyperlink"/>
                    <w:rFonts w:cs="Times New Roman"/>
                    <w:noProof/>
                  </w:rPr>
                  <w:t>Classical Rule Based approaches</w:t>
                </w:r>
                <w:r>
                  <w:rPr>
                    <w:noProof/>
                    <w:webHidden/>
                  </w:rPr>
                  <w:tab/>
                </w:r>
                <w:r>
                  <w:rPr>
                    <w:noProof/>
                    <w:webHidden/>
                  </w:rPr>
                  <w:fldChar w:fldCharType="begin"/>
                </w:r>
                <w:r>
                  <w:rPr>
                    <w:noProof/>
                    <w:webHidden/>
                  </w:rPr>
                  <w:instrText xml:space="preserve"> PAGEREF _Toc131014885 \h </w:instrText>
                </w:r>
                <w:r>
                  <w:rPr>
                    <w:noProof/>
                    <w:webHidden/>
                  </w:rPr>
                </w:r>
                <w:r>
                  <w:rPr>
                    <w:noProof/>
                    <w:webHidden/>
                  </w:rPr>
                  <w:fldChar w:fldCharType="separate"/>
                </w:r>
                <w:r>
                  <w:rPr>
                    <w:noProof/>
                    <w:webHidden/>
                  </w:rPr>
                  <w:t>6</w:t>
                </w:r>
                <w:r>
                  <w:rPr>
                    <w:noProof/>
                    <w:webHidden/>
                  </w:rPr>
                  <w:fldChar w:fldCharType="end"/>
                </w:r>
              </w:hyperlink>
            </w:p>
            <w:p w14:paraId="2ED71848" w14:textId="55F184B2" w:rsidR="002E5D34" w:rsidRDefault="002E5D34">
              <w:pPr>
                <w:pStyle w:val="TOC3"/>
                <w:tabs>
                  <w:tab w:val="right" w:leader="dot" w:pos="8630"/>
                </w:tabs>
                <w:rPr>
                  <w:rFonts w:asciiTheme="minorHAnsi" w:eastAsiaTheme="minorEastAsia" w:hAnsiTheme="minorHAnsi"/>
                  <w:noProof/>
                </w:rPr>
              </w:pPr>
              <w:hyperlink w:anchor="_Toc131014886" w:history="1">
                <w:r w:rsidRPr="00A578F5">
                  <w:rPr>
                    <w:rStyle w:val="Hyperlink"/>
                    <w:rFonts w:cs="Times New Roman"/>
                    <w:noProof/>
                  </w:rPr>
                  <w:t>Optimization Based approaches</w:t>
                </w:r>
                <w:r>
                  <w:rPr>
                    <w:noProof/>
                    <w:webHidden/>
                  </w:rPr>
                  <w:tab/>
                </w:r>
                <w:r>
                  <w:rPr>
                    <w:noProof/>
                    <w:webHidden/>
                  </w:rPr>
                  <w:fldChar w:fldCharType="begin"/>
                </w:r>
                <w:r>
                  <w:rPr>
                    <w:noProof/>
                    <w:webHidden/>
                  </w:rPr>
                  <w:instrText xml:space="preserve"> PAGEREF _Toc131014886 \h </w:instrText>
                </w:r>
                <w:r>
                  <w:rPr>
                    <w:noProof/>
                    <w:webHidden/>
                  </w:rPr>
                </w:r>
                <w:r>
                  <w:rPr>
                    <w:noProof/>
                    <w:webHidden/>
                  </w:rPr>
                  <w:fldChar w:fldCharType="separate"/>
                </w:r>
                <w:r>
                  <w:rPr>
                    <w:noProof/>
                    <w:webHidden/>
                  </w:rPr>
                  <w:t>6</w:t>
                </w:r>
                <w:r>
                  <w:rPr>
                    <w:noProof/>
                    <w:webHidden/>
                  </w:rPr>
                  <w:fldChar w:fldCharType="end"/>
                </w:r>
              </w:hyperlink>
            </w:p>
            <w:p w14:paraId="0CCB3C74" w14:textId="721FAD8B" w:rsidR="002E5D34" w:rsidRDefault="002E5D34">
              <w:pPr>
                <w:pStyle w:val="TOC3"/>
                <w:tabs>
                  <w:tab w:val="right" w:leader="dot" w:pos="8630"/>
                </w:tabs>
                <w:rPr>
                  <w:rFonts w:asciiTheme="minorHAnsi" w:eastAsiaTheme="minorEastAsia" w:hAnsiTheme="minorHAnsi"/>
                  <w:noProof/>
                </w:rPr>
              </w:pPr>
              <w:hyperlink w:anchor="_Toc131014887" w:history="1">
                <w:r w:rsidRPr="00A578F5">
                  <w:rPr>
                    <w:rStyle w:val="Hyperlink"/>
                    <w:rFonts w:cs="Times New Roman"/>
                    <w:noProof/>
                  </w:rPr>
                  <w:t>Learning Based approaches</w:t>
                </w:r>
                <w:r>
                  <w:rPr>
                    <w:noProof/>
                    <w:webHidden/>
                  </w:rPr>
                  <w:tab/>
                </w:r>
                <w:r>
                  <w:rPr>
                    <w:noProof/>
                    <w:webHidden/>
                  </w:rPr>
                  <w:fldChar w:fldCharType="begin"/>
                </w:r>
                <w:r>
                  <w:rPr>
                    <w:noProof/>
                    <w:webHidden/>
                  </w:rPr>
                  <w:instrText xml:space="preserve"> PAGEREF _Toc131014887 \h </w:instrText>
                </w:r>
                <w:r>
                  <w:rPr>
                    <w:noProof/>
                    <w:webHidden/>
                  </w:rPr>
                </w:r>
                <w:r>
                  <w:rPr>
                    <w:noProof/>
                    <w:webHidden/>
                  </w:rPr>
                  <w:fldChar w:fldCharType="separate"/>
                </w:r>
                <w:r>
                  <w:rPr>
                    <w:noProof/>
                    <w:webHidden/>
                  </w:rPr>
                  <w:t>6</w:t>
                </w:r>
                <w:r>
                  <w:rPr>
                    <w:noProof/>
                    <w:webHidden/>
                  </w:rPr>
                  <w:fldChar w:fldCharType="end"/>
                </w:r>
              </w:hyperlink>
            </w:p>
            <w:p w14:paraId="6BDAEDC1" w14:textId="0A4E2631" w:rsidR="002E5D34" w:rsidRDefault="002E5D34">
              <w:pPr>
                <w:pStyle w:val="TOC1"/>
                <w:tabs>
                  <w:tab w:val="right" w:leader="dot" w:pos="8630"/>
                </w:tabs>
                <w:rPr>
                  <w:rFonts w:asciiTheme="minorHAnsi" w:eastAsiaTheme="minorEastAsia" w:hAnsiTheme="minorHAnsi"/>
                  <w:noProof/>
                </w:rPr>
              </w:pPr>
              <w:hyperlink w:anchor="_Toc131014888" w:history="1">
                <w:r w:rsidRPr="00A578F5">
                  <w:rPr>
                    <w:rStyle w:val="Hyperlink"/>
                    <w:rFonts w:cs="Times New Roman"/>
                    <w:noProof/>
                  </w:rPr>
                  <w:t>Chapter 3. Highway Lane Changing for Autonomous Vehicles.</w:t>
                </w:r>
                <w:r>
                  <w:rPr>
                    <w:noProof/>
                    <w:webHidden/>
                  </w:rPr>
                  <w:tab/>
                </w:r>
                <w:r>
                  <w:rPr>
                    <w:noProof/>
                    <w:webHidden/>
                  </w:rPr>
                  <w:fldChar w:fldCharType="begin"/>
                </w:r>
                <w:r>
                  <w:rPr>
                    <w:noProof/>
                    <w:webHidden/>
                  </w:rPr>
                  <w:instrText xml:space="preserve"> PAGEREF _Toc131014888 \h </w:instrText>
                </w:r>
                <w:r>
                  <w:rPr>
                    <w:noProof/>
                    <w:webHidden/>
                  </w:rPr>
                </w:r>
                <w:r>
                  <w:rPr>
                    <w:noProof/>
                    <w:webHidden/>
                  </w:rPr>
                  <w:fldChar w:fldCharType="separate"/>
                </w:r>
                <w:r>
                  <w:rPr>
                    <w:noProof/>
                    <w:webHidden/>
                  </w:rPr>
                  <w:t>7</w:t>
                </w:r>
                <w:r>
                  <w:rPr>
                    <w:noProof/>
                    <w:webHidden/>
                  </w:rPr>
                  <w:fldChar w:fldCharType="end"/>
                </w:r>
              </w:hyperlink>
            </w:p>
            <w:p w14:paraId="48DFE71F" w14:textId="42B13847" w:rsidR="002E5D34" w:rsidRDefault="002E5D34">
              <w:pPr>
                <w:pStyle w:val="TOC2"/>
                <w:tabs>
                  <w:tab w:val="right" w:leader="dot" w:pos="8630"/>
                </w:tabs>
                <w:rPr>
                  <w:rFonts w:asciiTheme="minorHAnsi" w:eastAsiaTheme="minorEastAsia" w:hAnsiTheme="minorHAnsi"/>
                  <w:noProof/>
                </w:rPr>
              </w:pPr>
              <w:hyperlink w:anchor="_Toc131014889" w:history="1">
                <w:r w:rsidRPr="00A578F5">
                  <w:rPr>
                    <w:rStyle w:val="Hyperlink"/>
                    <w:rFonts w:cs="Times New Roman"/>
                    <w:noProof/>
                  </w:rPr>
                  <w:t>Lane Changing Approaches</w:t>
                </w:r>
                <w:r>
                  <w:rPr>
                    <w:noProof/>
                    <w:webHidden/>
                  </w:rPr>
                  <w:tab/>
                </w:r>
                <w:r>
                  <w:rPr>
                    <w:noProof/>
                    <w:webHidden/>
                  </w:rPr>
                  <w:fldChar w:fldCharType="begin"/>
                </w:r>
                <w:r>
                  <w:rPr>
                    <w:noProof/>
                    <w:webHidden/>
                  </w:rPr>
                  <w:instrText xml:space="preserve"> PAGEREF _Toc131014889 \h </w:instrText>
                </w:r>
                <w:r>
                  <w:rPr>
                    <w:noProof/>
                    <w:webHidden/>
                  </w:rPr>
                </w:r>
                <w:r>
                  <w:rPr>
                    <w:noProof/>
                    <w:webHidden/>
                  </w:rPr>
                  <w:fldChar w:fldCharType="separate"/>
                </w:r>
                <w:r>
                  <w:rPr>
                    <w:noProof/>
                    <w:webHidden/>
                  </w:rPr>
                  <w:t>7</w:t>
                </w:r>
                <w:r>
                  <w:rPr>
                    <w:noProof/>
                    <w:webHidden/>
                  </w:rPr>
                  <w:fldChar w:fldCharType="end"/>
                </w:r>
              </w:hyperlink>
            </w:p>
            <w:p w14:paraId="50B25A37" w14:textId="77096B2E" w:rsidR="002E5D34" w:rsidRDefault="002E5D34">
              <w:pPr>
                <w:pStyle w:val="TOC2"/>
                <w:tabs>
                  <w:tab w:val="right" w:leader="dot" w:pos="8630"/>
                </w:tabs>
                <w:rPr>
                  <w:rFonts w:asciiTheme="minorHAnsi" w:eastAsiaTheme="minorEastAsia" w:hAnsiTheme="minorHAnsi"/>
                  <w:noProof/>
                </w:rPr>
              </w:pPr>
              <w:hyperlink w:anchor="_Toc131014890" w:history="1">
                <w:r w:rsidRPr="00A578F5">
                  <w:rPr>
                    <w:rStyle w:val="Hyperlink"/>
                    <w:noProof/>
                  </w:rPr>
                  <w:t>Lane keeping and lane changing:</w:t>
                </w:r>
                <w:r>
                  <w:rPr>
                    <w:noProof/>
                    <w:webHidden/>
                  </w:rPr>
                  <w:tab/>
                </w:r>
                <w:r>
                  <w:rPr>
                    <w:noProof/>
                    <w:webHidden/>
                  </w:rPr>
                  <w:fldChar w:fldCharType="begin"/>
                </w:r>
                <w:r>
                  <w:rPr>
                    <w:noProof/>
                    <w:webHidden/>
                  </w:rPr>
                  <w:instrText xml:space="preserve"> PAGEREF _Toc131014890 \h </w:instrText>
                </w:r>
                <w:r>
                  <w:rPr>
                    <w:noProof/>
                    <w:webHidden/>
                  </w:rPr>
                </w:r>
                <w:r>
                  <w:rPr>
                    <w:noProof/>
                    <w:webHidden/>
                  </w:rPr>
                  <w:fldChar w:fldCharType="separate"/>
                </w:r>
                <w:r>
                  <w:rPr>
                    <w:noProof/>
                    <w:webHidden/>
                  </w:rPr>
                  <w:t>7</w:t>
                </w:r>
                <w:r>
                  <w:rPr>
                    <w:noProof/>
                    <w:webHidden/>
                  </w:rPr>
                  <w:fldChar w:fldCharType="end"/>
                </w:r>
              </w:hyperlink>
            </w:p>
            <w:p w14:paraId="653BD488" w14:textId="3C06C4F8" w:rsidR="002E5D34" w:rsidRDefault="002E5D34">
              <w:pPr>
                <w:pStyle w:val="TOC2"/>
                <w:tabs>
                  <w:tab w:val="right" w:leader="dot" w:pos="8630"/>
                </w:tabs>
                <w:rPr>
                  <w:rFonts w:asciiTheme="minorHAnsi" w:eastAsiaTheme="minorEastAsia" w:hAnsiTheme="minorHAnsi"/>
                  <w:noProof/>
                </w:rPr>
              </w:pPr>
              <w:hyperlink w:anchor="_Toc131014891" w:history="1">
                <w:r w:rsidRPr="00A578F5">
                  <w:rPr>
                    <w:rStyle w:val="Hyperlink"/>
                    <w:rFonts w:cs="Times New Roman"/>
                    <w:noProof/>
                  </w:rPr>
                  <w:t>Rule Based Lane change decision making.</w:t>
                </w:r>
                <w:r>
                  <w:rPr>
                    <w:noProof/>
                    <w:webHidden/>
                  </w:rPr>
                  <w:tab/>
                </w:r>
                <w:r>
                  <w:rPr>
                    <w:noProof/>
                    <w:webHidden/>
                  </w:rPr>
                  <w:fldChar w:fldCharType="begin"/>
                </w:r>
                <w:r>
                  <w:rPr>
                    <w:noProof/>
                    <w:webHidden/>
                  </w:rPr>
                  <w:instrText xml:space="preserve"> PAGEREF _Toc131014891 \h </w:instrText>
                </w:r>
                <w:r>
                  <w:rPr>
                    <w:noProof/>
                    <w:webHidden/>
                  </w:rPr>
                </w:r>
                <w:r>
                  <w:rPr>
                    <w:noProof/>
                    <w:webHidden/>
                  </w:rPr>
                  <w:fldChar w:fldCharType="separate"/>
                </w:r>
                <w:r>
                  <w:rPr>
                    <w:noProof/>
                    <w:webHidden/>
                  </w:rPr>
                  <w:t>10</w:t>
                </w:r>
                <w:r>
                  <w:rPr>
                    <w:noProof/>
                    <w:webHidden/>
                  </w:rPr>
                  <w:fldChar w:fldCharType="end"/>
                </w:r>
              </w:hyperlink>
            </w:p>
            <w:p w14:paraId="43555C78" w14:textId="63A2A700" w:rsidR="002E5D34" w:rsidRDefault="002E5D34">
              <w:pPr>
                <w:pStyle w:val="TOC3"/>
                <w:tabs>
                  <w:tab w:val="right" w:leader="dot" w:pos="8630"/>
                </w:tabs>
                <w:rPr>
                  <w:rFonts w:asciiTheme="minorHAnsi" w:eastAsiaTheme="minorEastAsia" w:hAnsiTheme="minorHAnsi"/>
                  <w:noProof/>
                </w:rPr>
              </w:pPr>
              <w:hyperlink w:anchor="_Toc131014892" w:history="1">
                <w:r w:rsidRPr="00A578F5">
                  <w:rPr>
                    <w:rStyle w:val="Hyperlink"/>
                    <w:noProof/>
                  </w:rPr>
                  <w:t>Lane change problem formulation</w:t>
                </w:r>
                <w:r>
                  <w:rPr>
                    <w:noProof/>
                    <w:webHidden/>
                  </w:rPr>
                  <w:tab/>
                </w:r>
                <w:r>
                  <w:rPr>
                    <w:noProof/>
                    <w:webHidden/>
                  </w:rPr>
                  <w:fldChar w:fldCharType="begin"/>
                </w:r>
                <w:r>
                  <w:rPr>
                    <w:noProof/>
                    <w:webHidden/>
                  </w:rPr>
                  <w:instrText xml:space="preserve"> PAGEREF _Toc131014892 \h </w:instrText>
                </w:r>
                <w:r>
                  <w:rPr>
                    <w:noProof/>
                    <w:webHidden/>
                  </w:rPr>
                </w:r>
                <w:r>
                  <w:rPr>
                    <w:noProof/>
                    <w:webHidden/>
                  </w:rPr>
                  <w:fldChar w:fldCharType="separate"/>
                </w:r>
                <w:r>
                  <w:rPr>
                    <w:noProof/>
                    <w:webHidden/>
                  </w:rPr>
                  <w:t>10</w:t>
                </w:r>
                <w:r>
                  <w:rPr>
                    <w:noProof/>
                    <w:webHidden/>
                  </w:rPr>
                  <w:fldChar w:fldCharType="end"/>
                </w:r>
              </w:hyperlink>
            </w:p>
            <w:p w14:paraId="3CC9331F" w14:textId="79A15E0D" w:rsidR="002E5D34" w:rsidRDefault="002E5D34">
              <w:pPr>
                <w:pStyle w:val="TOC3"/>
                <w:tabs>
                  <w:tab w:val="right" w:leader="dot" w:pos="8630"/>
                </w:tabs>
                <w:rPr>
                  <w:rFonts w:asciiTheme="minorHAnsi" w:eastAsiaTheme="minorEastAsia" w:hAnsiTheme="minorHAnsi"/>
                  <w:noProof/>
                </w:rPr>
              </w:pPr>
              <w:hyperlink w:anchor="_Toc131014893" w:history="1">
                <w:r w:rsidRPr="00A578F5">
                  <w:rPr>
                    <w:rStyle w:val="Hyperlink"/>
                    <w:noProof/>
                  </w:rPr>
                  <w:t>Static Obstacle Lane Change</w:t>
                </w:r>
                <w:r>
                  <w:rPr>
                    <w:noProof/>
                    <w:webHidden/>
                  </w:rPr>
                  <w:tab/>
                </w:r>
                <w:r>
                  <w:rPr>
                    <w:noProof/>
                    <w:webHidden/>
                  </w:rPr>
                  <w:fldChar w:fldCharType="begin"/>
                </w:r>
                <w:r>
                  <w:rPr>
                    <w:noProof/>
                    <w:webHidden/>
                  </w:rPr>
                  <w:instrText xml:space="preserve"> PAGEREF _Toc131014893 \h </w:instrText>
                </w:r>
                <w:r>
                  <w:rPr>
                    <w:noProof/>
                    <w:webHidden/>
                  </w:rPr>
                </w:r>
                <w:r>
                  <w:rPr>
                    <w:noProof/>
                    <w:webHidden/>
                  </w:rPr>
                  <w:fldChar w:fldCharType="separate"/>
                </w:r>
                <w:r>
                  <w:rPr>
                    <w:noProof/>
                    <w:webHidden/>
                  </w:rPr>
                  <w:t>10</w:t>
                </w:r>
                <w:r>
                  <w:rPr>
                    <w:noProof/>
                    <w:webHidden/>
                  </w:rPr>
                  <w:fldChar w:fldCharType="end"/>
                </w:r>
              </w:hyperlink>
            </w:p>
            <w:p w14:paraId="0DBB09B3" w14:textId="5169613A" w:rsidR="002E5D34" w:rsidRDefault="002E5D34">
              <w:pPr>
                <w:pStyle w:val="TOC3"/>
                <w:tabs>
                  <w:tab w:val="right" w:leader="dot" w:pos="8630"/>
                </w:tabs>
                <w:rPr>
                  <w:rFonts w:asciiTheme="minorHAnsi" w:eastAsiaTheme="minorEastAsia" w:hAnsiTheme="minorHAnsi"/>
                  <w:noProof/>
                </w:rPr>
              </w:pPr>
              <w:hyperlink w:anchor="_Toc131014894" w:history="1">
                <w:r w:rsidRPr="00A578F5">
                  <w:rPr>
                    <w:rStyle w:val="Hyperlink"/>
                    <w:noProof/>
                  </w:rPr>
                  <w:t>Dynamic Obstacle Lane Change</w:t>
                </w:r>
                <w:r>
                  <w:rPr>
                    <w:noProof/>
                    <w:webHidden/>
                  </w:rPr>
                  <w:tab/>
                </w:r>
                <w:r>
                  <w:rPr>
                    <w:noProof/>
                    <w:webHidden/>
                  </w:rPr>
                  <w:fldChar w:fldCharType="begin"/>
                </w:r>
                <w:r>
                  <w:rPr>
                    <w:noProof/>
                    <w:webHidden/>
                  </w:rPr>
                  <w:instrText xml:space="preserve"> PAGEREF _Toc131014894 \h </w:instrText>
                </w:r>
                <w:r>
                  <w:rPr>
                    <w:noProof/>
                    <w:webHidden/>
                  </w:rPr>
                </w:r>
                <w:r>
                  <w:rPr>
                    <w:noProof/>
                    <w:webHidden/>
                  </w:rPr>
                  <w:fldChar w:fldCharType="separate"/>
                </w:r>
                <w:r>
                  <w:rPr>
                    <w:noProof/>
                    <w:webHidden/>
                  </w:rPr>
                  <w:t>10</w:t>
                </w:r>
                <w:r>
                  <w:rPr>
                    <w:noProof/>
                    <w:webHidden/>
                  </w:rPr>
                  <w:fldChar w:fldCharType="end"/>
                </w:r>
              </w:hyperlink>
            </w:p>
            <w:p w14:paraId="5B6FDEE8" w14:textId="237BE4E2" w:rsidR="002E5D34" w:rsidRDefault="002E5D34">
              <w:pPr>
                <w:pStyle w:val="TOC3"/>
                <w:tabs>
                  <w:tab w:val="right" w:leader="dot" w:pos="8630"/>
                </w:tabs>
                <w:rPr>
                  <w:rFonts w:asciiTheme="minorHAnsi" w:eastAsiaTheme="minorEastAsia" w:hAnsiTheme="minorHAnsi"/>
                  <w:noProof/>
                </w:rPr>
              </w:pPr>
              <w:hyperlink w:anchor="_Toc131014895" w:history="1">
                <w:r w:rsidRPr="00A578F5">
                  <w:rPr>
                    <w:rStyle w:val="Hyperlink"/>
                    <w:noProof/>
                  </w:rPr>
                  <w:t>Lane Change Trajectory Generation</w:t>
                </w:r>
                <w:r>
                  <w:rPr>
                    <w:noProof/>
                    <w:webHidden/>
                  </w:rPr>
                  <w:tab/>
                </w:r>
                <w:r>
                  <w:rPr>
                    <w:noProof/>
                    <w:webHidden/>
                  </w:rPr>
                  <w:fldChar w:fldCharType="begin"/>
                </w:r>
                <w:r>
                  <w:rPr>
                    <w:noProof/>
                    <w:webHidden/>
                  </w:rPr>
                  <w:instrText xml:space="preserve"> PAGEREF _Toc131014895 \h </w:instrText>
                </w:r>
                <w:r>
                  <w:rPr>
                    <w:noProof/>
                    <w:webHidden/>
                  </w:rPr>
                </w:r>
                <w:r>
                  <w:rPr>
                    <w:noProof/>
                    <w:webHidden/>
                  </w:rPr>
                  <w:fldChar w:fldCharType="separate"/>
                </w:r>
                <w:r>
                  <w:rPr>
                    <w:noProof/>
                    <w:webHidden/>
                  </w:rPr>
                  <w:t>11</w:t>
                </w:r>
                <w:r>
                  <w:rPr>
                    <w:noProof/>
                    <w:webHidden/>
                  </w:rPr>
                  <w:fldChar w:fldCharType="end"/>
                </w:r>
              </w:hyperlink>
            </w:p>
            <w:p w14:paraId="6DC7640A" w14:textId="14BB465C" w:rsidR="002E5D34" w:rsidRDefault="002E5D34">
              <w:pPr>
                <w:pStyle w:val="TOC2"/>
                <w:tabs>
                  <w:tab w:val="right" w:leader="dot" w:pos="8630"/>
                </w:tabs>
                <w:rPr>
                  <w:rFonts w:asciiTheme="minorHAnsi" w:eastAsiaTheme="minorEastAsia" w:hAnsiTheme="minorHAnsi"/>
                  <w:noProof/>
                </w:rPr>
              </w:pPr>
              <w:hyperlink w:anchor="_Toc131014896" w:history="1">
                <w:r w:rsidRPr="00A578F5">
                  <w:rPr>
                    <w:rStyle w:val="Hyperlink"/>
                    <w:noProof/>
                  </w:rPr>
                  <w:t>Lane Change in the presence of Icy/ Snowy Conditions</w:t>
                </w:r>
                <w:r>
                  <w:rPr>
                    <w:noProof/>
                    <w:webHidden/>
                  </w:rPr>
                  <w:tab/>
                </w:r>
                <w:r>
                  <w:rPr>
                    <w:noProof/>
                    <w:webHidden/>
                  </w:rPr>
                  <w:fldChar w:fldCharType="begin"/>
                </w:r>
                <w:r>
                  <w:rPr>
                    <w:noProof/>
                    <w:webHidden/>
                  </w:rPr>
                  <w:instrText xml:space="preserve"> PAGEREF _Toc131014896 \h </w:instrText>
                </w:r>
                <w:r>
                  <w:rPr>
                    <w:noProof/>
                    <w:webHidden/>
                  </w:rPr>
                </w:r>
                <w:r>
                  <w:rPr>
                    <w:noProof/>
                    <w:webHidden/>
                  </w:rPr>
                  <w:fldChar w:fldCharType="separate"/>
                </w:r>
                <w:r>
                  <w:rPr>
                    <w:noProof/>
                    <w:webHidden/>
                  </w:rPr>
                  <w:t>11</w:t>
                </w:r>
                <w:r>
                  <w:rPr>
                    <w:noProof/>
                    <w:webHidden/>
                  </w:rPr>
                  <w:fldChar w:fldCharType="end"/>
                </w:r>
              </w:hyperlink>
            </w:p>
            <w:p w14:paraId="1555B3D8" w14:textId="6722D9BE" w:rsidR="002E5D34" w:rsidRDefault="002E5D34">
              <w:pPr>
                <w:pStyle w:val="TOC1"/>
                <w:tabs>
                  <w:tab w:val="right" w:leader="dot" w:pos="8630"/>
                </w:tabs>
                <w:rPr>
                  <w:rFonts w:asciiTheme="minorHAnsi" w:eastAsiaTheme="minorEastAsia" w:hAnsiTheme="minorHAnsi"/>
                  <w:noProof/>
                </w:rPr>
              </w:pPr>
              <w:hyperlink w:anchor="_Toc131014897" w:history="1">
                <w:r w:rsidRPr="00A578F5">
                  <w:rPr>
                    <w:rStyle w:val="Hyperlink"/>
                    <w:noProof/>
                  </w:rPr>
                  <w:t>Chapter 4. Artificial Potential Field Approach for Highway Lane Change</w:t>
                </w:r>
                <w:r>
                  <w:rPr>
                    <w:noProof/>
                    <w:webHidden/>
                  </w:rPr>
                  <w:tab/>
                </w:r>
                <w:r>
                  <w:rPr>
                    <w:noProof/>
                    <w:webHidden/>
                  </w:rPr>
                  <w:fldChar w:fldCharType="begin"/>
                </w:r>
                <w:r>
                  <w:rPr>
                    <w:noProof/>
                    <w:webHidden/>
                  </w:rPr>
                  <w:instrText xml:space="preserve"> PAGEREF _Toc131014897 \h </w:instrText>
                </w:r>
                <w:r>
                  <w:rPr>
                    <w:noProof/>
                    <w:webHidden/>
                  </w:rPr>
                </w:r>
                <w:r>
                  <w:rPr>
                    <w:noProof/>
                    <w:webHidden/>
                  </w:rPr>
                  <w:fldChar w:fldCharType="separate"/>
                </w:r>
                <w:r>
                  <w:rPr>
                    <w:noProof/>
                    <w:webHidden/>
                  </w:rPr>
                  <w:t>14</w:t>
                </w:r>
                <w:r>
                  <w:rPr>
                    <w:noProof/>
                    <w:webHidden/>
                  </w:rPr>
                  <w:fldChar w:fldCharType="end"/>
                </w:r>
              </w:hyperlink>
            </w:p>
            <w:p w14:paraId="13E121A4" w14:textId="5DAD36C0" w:rsidR="002E5D34" w:rsidRDefault="002E5D34">
              <w:pPr>
                <w:pStyle w:val="TOC2"/>
                <w:tabs>
                  <w:tab w:val="right" w:leader="dot" w:pos="8630"/>
                </w:tabs>
                <w:rPr>
                  <w:rFonts w:asciiTheme="minorHAnsi" w:eastAsiaTheme="minorEastAsia" w:hAnsiTheme="minorHAnsi"/>
                  <w:noProof/>
                </w:rPr>
              </w:pPr>
              <w:hyperlink w:anchor="_Toc131014898" w:history="1">
                <w:r w:rsidRPr="00A578F5">
                  <w:rPr>
                    <w:rStyle w:val="Hyperlink"/>
                    <w:noProof/>
                  </w:rPr>
                  <w:t>Artificial Potential Fields (APF):</w:t>
                </w:r>
                <w:r>
                  <w:rPr>
                    <w:noProof/>
                    <w:webHidden/>
                  </w:rPr>
                  <w:tab/>
                </w:r>
                <w:r>
                  <w:rPr>
                    <w:noProof/>
                    <w:webHidden/>
                  </w:rPr>
                  <w:fldChar w:fldCharType="begin"/>
                </w:r>
                <w:r>
                  <w:rPr>
                    <w:noProof/>
                    <w:webHidden/>
                  </w:rPr>
                  <w:instrText xml:space="preserve"> PAGEREF _Toc131014898 \h </w:instrText>
                </w:r>
                <w:r>
                  <w:rPr>
                    <w:noProof/>
                    <w:webHidden/>
                  </w:rPr>
                </w:r>
                <w:r>
                  <w:rPr>
                    <w:noProof/>
                    <w:webHidden/>
                  </w:rPr>
                  <w:fldChar w:fldCharType="separate"/>
                </w:r>
                <w:r>
                  <w:rPr>
                    <w:noProof/>
                    <w:webHidden/>
                  </w:rPr>
                  <w:t>14</w:t>
                </w:r>
                <w:r>
                  <w:rPr>
                    <w:noProof/>
                    <w:webHidden/>
                  </w:rPr>
                  <w:fldChar w:fldCharType="end"/>
                </w:r>
              </w:hyperlink>
            </w:p>
            <w:p w14:paraId="3ED43E96" w14:textId="28631433" w:rsidR="002E5D34" w:rsidRDefault="002E5D34">
              <w:pPr>
                <w:pStyle w:val="TOC3"/>
                <w:tabs>
                  <w:tab w:val="right" w:leader="dot" w:pos="8630"/>
                </w:tabs>
                <w:rPr>
                  <w:rFonts w:asciiTheme="minorHAnsi" w:eastAsiaTheme="minorEastAsia" w:hAnsiTheme="minorHAnsi"/>
                  <w:noProof/>
                </w:rPr>
              </w:pPr>
              <w:hyperlink w:anchor="_Toc131014899" w:history="1">
                <w:r w:rsidRPr="00A578F5">
                  <w:rPr>
                    <w:rStyle w:val="Hyperlink"/>
                    <w:noProof/>
                  </w:rPr>
                  <w:t>APF Analogy:</w:t>
                </w:r>
                <w:r>
                  <w:rPr>
                    <w:noProof/>
                    <w:webHidden/>
                  </w:rPr>
                  <w:tab/>
                </w:r>
                <w:r>
                  <w:rPr>
                    <w:noProof/>
                    <w:webHidden/>
                  </w:rPr>
                  <w:fldChar w:fldCharType="begin"/>
                </w:r>
                <w:r>
                  <w:rPr>
                    <w:noProof/>
                    <w:webHidden/>
                  </w:rPr>
                  <w:instrText xml:space="preserve"> PAGEREF _Toc131014899 \h </w:instrText>
                </w:r>
                <w:r>
                  <w:rPr>
                    <w:noProof/>
                    <w:webHidden/>
                  </w:rPr>
                </w:r>
                <w:r>
                  <w:rPr>
                    <w:noProof/>
                    <w:webHidden/>
                  </w:rPr>
                  <w:fldChar w:fldCharType="separate"/>
                </w:r>
                <w:r>
                  <w:rPr>
                    <w:noProof/>
                    <w:webHidden/>
                  </w:rPr>
                  <w:t>15</w:t>
                </w:r>
                <w:r>
                  <w:rPr>
                    <w:noProof/>
                    <w:webHidden/>
                  </w:rPr>
                  <w:fldChar w:fldCharType="end"/>
                </w:r>
              </w:hyperlink>
            </w:p>
            <w:p w14:paraId="6F71C832" w14:textId="0014C576" w:rsidR="002E5D34" w:rsidRDefault="002E5D34">
              <w:pPr>
                <w:pStyle w:val="TOC3"/>
                <w:tabs>
                  <w:tab w:val="right" w:leader="dot" w:pos="8630"/>
                </w:tabs>
                <w:rPr>
                  <w:rFonts w:asciiTheme="minorHAnsi" w:eastAsiaTheme="minorEastAsia" w:hAnsiTheme="minorHAnsi"/>
                  <w:noProof/>
                </w:rPr>
              </w:pPr>
              <w:hyperlink w:anchor="_Toc131014900" w:history="1">
                <w:r w:rsidRPr="00A578F5">
                  <w:rPr>
                    <w:rStyle w:val="Hyperlink"/>
                    <w:noProof/>
                  </w:rPr>
                  <w:t>APF Drawbacks:</w:t>
                </w:r>
                <w:r>
                  <w:rPr>
                    <w:noProof/>
                    <w:webHidden/>
                  </w:rPr>
                  <w:tab/>
                </w:r>
                <w:r>
                  <w:rPr>
                    <w:noProof/>
                    <w:webHidden/>
                  </w:rPr>
                  <w:fldChar w:fldCharType="begin"/>
                </w:r>
                <w:r>
                  <w:rPr>
                    <w:noProof/>
                    <w:webHidden/>
                  </w:rPr>
                  <w:instrText xml:space="preserve"> PAGEREF _Toc131014900 \h </w:instrText>
                </w:r>
                <w:r>
                  <w:rPr>
                    <w:noProof/>
                    <w:webHidden/>
                  </w:rPr>
                </w:r>
                <w:r>
                  <w:rPr>
                    <w:noProof/>
                    <w:webHidden/>
                  </w:rPr>
                  <w:fldChar w:fldCharType="separate"/>
                </w:r>
                <w:r>
                  <w:rPr>
                    <w:noProof/>
                    <w:webHidden/>
                  </w:rPr>
                  <w:t>16</w:t>
                </w:r>
                <w:r>
                  <w:rPr>
                    <w:noProof/>
                    <w:webHidden/>
                  </w:rPr>
                  <w:fldChar w:fldCharType="end"/>
                </w:r>
              </w:hyperlink>
            </w:p>
            <w:p w14:paraId="7B1A1FD8" w14:textId="6E120EE3" w:rsidR="002E5D34" w:rsidRDefault="002E5D34">
              <w:pPr>
                <w:pStyle w:val="TOC2"/>
                <w:tabs>
                  <w:tab w:val="right" w:leader="dot" w:pos="8630"/>
                </w:tabs>
                <w:rPr>
                  <w:rFonts w:asciiTheme="minorHAnsi" w:eastAsiaTheme="minorEastAsia" w:hAnsiTheme="minorHAnsi"/>
                  <w:noProof/>
                </w:rPr>
              </w:pPr>
              <w:hyperlink w:anchor="_Toc131014901" w:history="1">
                <w:r w:rsidRPr="00A578F5">
                  <w:rPr>
                    <w:rStyle w:val="Hyperlink"/>
                    <w:noProof/>
                  </w:rPr>
                  <w:t>Improved APF for lane changing in autonomous vehicles in the presence of low friction sur</w:t>
                </w:r>
                <w:r w:rsidRPr="00A578F5">
                  <w:rPr>
                    <w:rStyle w:val="Hyperlink"/>
                    <w:noProof/>
                  </w:rPr>
                  <w:t>f</w:t>
                </w:r>
                <w:r w:rsidRPr="00A578F5">
                  <w:rPr>
                    <w:rStyle w:val="Hyperlink"/>
                    <w:noProof/>
                  </w:rPr>
                  <w:t>aces:</w:t>
                </w:r>
                <w:r>
                  <w:rPr>
                    <w:noProof/>
                    <w:webHidden/>
                  </w:rPr>
                  <w:tab/>
                </w:r>
                <w:r>
                  <w:rPr>
                    <w:noProof/>
                    <w:webHidden/>
                  </w:rPr>
                  <w:fldChar w:fldCharType="begin"/>
                </w:r>
                <w:r>
                  <w:rPr>
                    <w:noProof/>
                    <w:webHidden/>
                  </w:rPr>
                  <w:instrText xml:space="preserve"> PAGEREF _Toc131014901 \h </w:instrText>
                </w:r>
                <w:r>
                  <w:rPr>
                    <w:noProof/>
                    <w:webHidden/>
                  </w:rPr>
                </w:r>
                <w:r>
                  <w:rPr>
                    <w:noProof/>
                    <w:webHidden/>
                  </w:rPr>
                  <w:fldChar w:fldCharType="separate"/>
                </w:r>
                <w:r>
                  <w:rPr>
                    <w:noProof/>
                    <w:webHidden/>
                  </w:rPr>
                  <w:t>17</w:t>
                </w:r>
                <w:r>
                  <w:rPr>
                    <w:noProof/>
                    <w:webHidden/>
                  </w:rPr>
                  <w:fldChar w:fldCharType="end"/>
                </w:r>
              </w:hyperlink>
            </w:p>
            <w:p w14:paraId="3444A113" w14:textId="353A5D2A" w:rsidR="002E5D34" w:rsidRDefault="002E5D34">
              <w:pPr>
                <w:pStyle w:val="TOC2"/>
                <w:tabs>
                  <w:tab w:val="right" w:leader="dot" w:pos="8630"/>
                </w:tabs>
                <w:rPr>
                  <w:rFonts w:asciiTheme="minorHAnsi" w:eastAsiaTheme="minorEastAsia" w:hAnsiTheme="minorHAnsi"/>
                  <w:noProof/>
                </w:rPr>
              </w:pPr>
              <w:hyperlink w:anchor="_Toc131014902" w:history="1">
                <w:r w:rsidRPr="00A578F5">
                  <w:rPr>
                    <w:rStyle w:val="Hyperlink"/>
                    <w:noProof/>
                  </w:rPr>
                  <w:t>Design requirements</w:t>
                </w:r>
                <w:r>
                  <w:rPr>
                    <w:noProof/>
                    <w:webHidden/>
                  </w:rPr>
                  <w:tab/>
                </w:r>
                <w:r>
                  <w:rPr>
                    <w:noProof/>
                    <w:webHidden/>
                  </w:rPr>
                  <w:fldChar w:fldCharType="begin"/>
                </w:r>
                <w:r>
                  <w:rPr>
                    <w:noProof/>
                    <w:webHidden/>
                  </w:rPr>
                  <w:instrText xml:space="preserve"> PAGEREF _Toc131014902 \h </w:instrText>
                </w:r>
                <w:r>
                  <w:rPr>
                    <w:noProof/>
                    <w:webHidden/>
                  </w:rPr>
                </w:r>
                <w:r>
                  <w:rPr>
                    <w:noProof/>
                    <w:webHidden/>
                  </w:rPr>
                  <w:fldChar w:fldCharType="separate"/>
                </w:r>
                <w:r>
                  <w:rPr>
                    <w:noProof/>
                    <w:webHidden/>
                  </w:rPr>
                  <w:t>18</w:t>
                </w:r>
                <w:r>
                  <w:rPr>
                    <w:noProof/>
                    <w:webHidden/>
                  </w:rPr>
                  <w:fldChar w:fldCharType="end"/>
                </w:r>
              </w:hyperlink>
            </w:p>
            <w:p w14:paraId="47E41644" w14:textId="38B1DC40" w:rsidR="002E5D34" w:rsidRDefault="002E5D34">
              <w:pPr>
                <w:pStyle w:val="TOC2"/>
                <w:tabs>
                  <w:tab w:val="right" w:leader="dot" w:pos="8630"/>
                </w:tabs>
                <w:rPr>
                  <w:rFonts w:asciiTheme="minorHAnsi" w:eastAsiaTheme="minorEastAsia" w:hAnsiTheme="minorHAnsi"/>
                  <w:noProof/>
                </w:rPr>
              </w:pPr>
              <w:hyperlink w:anchor="_Toc131014903" w:history="1">
                <w:r w:rsidRPr="00A578F5">
                  <w:rPr>
                    <w:rStyle w:val="Hyperlink"/>
                    <w:noProof/>
                  </w:rPr>
                  <w:t>Improved Potential Fields:</w:t>
                </w:r>
                <w:r>
                  <w:rPr>
                    <w:noProof/>
                    <w:webHidden/>
                  </w:rPr>
                  <w:tab/>
                </w:r>
                <w:r>
                  <w:rPr>
                    <w:noProof/>
                    <w:webHidden/>
                  </w:rPr>
                  <w:fldChar w:fldCharType="begin"/>
                </w:r>
                <w:r>
                  <w:rPr>
                    <w:noProof/>
                    <w:webHidden/>
                  </w:rPr>
                  <w:instrText xml:space="preserve"> PAGEREF _Toc131014903 \h </w:instrText>
                </w:r>
                <w:r>
                  <w:rPr>
                    <w:noProof/>
                    <w:webHidden/>
                  </w:rPr>
                </w:r>
                <w:r>
                  <w:rPr>
                    <w:noProof/>
                    <w:webHidden/>
                  </w:rPr>
                  <w:fldChar w:fldCharType="separate"/>
                </w:r>
                <w:r>
                  <w:rPr>
                    <w:noProof/>
                    <w:webHidden/>
                  </w:rPr>
                  <w:t>19</w:t>
                </w:r>
                <w:r>
                  <w:rPr>
                    <w:noProof/>
                    <w:webHidden/>
                  </w:rPr>
                  <w:fldChar w:fldCharType="end"/>
                </w:r>
              </w:hyperlink>
            </w:p>
            <w:p w14:paraId="143709AB" w14:textId="5C9FD5A2" w:rsidR="002E5D34" w:rsidRDefault="002E5D34">
              <w:pPr>
                <w:pStyle w:val="TOC3"/>
                <w:tabs>
                  <w:tab w:val="right" w:leader="dot" w:pos="8630"/>
                </w:tabs>
                <w:rPr>
                  <w:rFonts w:asciiTheme="minorHAnsi" w:eastAsiaTheme="minorEastAsia" w:hAnsiTheme="minorHAnsi"/>
                  <w:noProof/>
                </w:rPr>
              </w:pPr>
              <w:hyperlink w:anchor="_Toc131014904" w:history="1">
                <w:r w:rsidRPr="00A578F5">
                  <w:rPr>
                    <w:rStyle w:val="Hyperlink"/>
                    <w:noProof/>
                  </w:rPr>
                  <w:t xml:space="preserve">Target Potential </w:t>
                </w:r>
                <m:oMath>
                  <m:r>
                    <m:rPr>
                      <m:sty m:val="p"/>
                    </m:rPr>
                    <w:rPr>
                      <w:rStyle w:val="Hyperlink"/>
                      <w:rFonts w:ascii="Cambria Math" w:hAnsi="Cambria Math"/>
                      <w:noProof/>
                    </w:rPr>
                    <m:t>(</m:t>
                  </m:r>
                  <m:r>
                    <w:rPr>
                      <w:rStyle w:val="Hyperlink"/>
                      <w:rFonts w:ascii="Cambria Math" w:hAnsi="Cambria Math"/>
                      <w:noProof/>
                    </w:rPr>
                    <m:t>Utarget</m:t>
                  </m:r>
                  <m:r>
                    <m:rPr>
                      <m:sty m:val="p"/>
                    </m:rPr>
                    <w:rPr>
                      <w:rStyle w:val="Hyperlink"/>
                      <w:rFonts w:ascii="Cambria Math" w:hAnsi="Cambria Math"/>
                      <w:noProof/>
                    </w:rPr>
                    <m:t>)</m:t>
                  </m:r>
                </m:oMath>
                <w:r w:rsidRPr="00A578F5">
                  <w:rPr>
                    <w:rStyle w:val="Hyperlink"/>
                    <w:noProof/>
                  </w:rPr>
                  <w:t>:</w:t>
                </w:r>
                <w:r>
                  <w:rPr>
                    <w:noProof/>
                    <w:webHidden/>
                  </w:rPr>
                  <w:tab/>
                </w:r>
                <w:r>
                  <w:rPr>
                    <w:noProof/>
                    <w:webHidden/>
                  </w:rPr>
                  <w:fldChar w:fldCharType="begin"/>
                </w:r>
                <w:r>
                  <w:rPr>
                    <w:noProof/>
                    <w:webHidden/>
                  </w:rPr>
                  <w:instrText xml:space="preserve"> PAGEREF _Toc131014904 \h </w:instrText>
                </w:r>
                <w:r>
                  <w:rPr>
                    <w:noProof/>
                    <w:webHidden/>
                  </w:rPr>
                </w:r>
                <w:r>
                  <w:rPr>
                    <w:noProof/>
                    <w:webHidden/>
                  </w:rPr>
                  <w:fldChar w:fldCharType="separate"/>
                </w:r>
                <w:r>
                  <w:rPr>
                    <w:noProof/>
                    <w:webHidden/>
                  </w:rPr>
                  <w:t>19</w:t>
                </w:r>
                <w:r>
                  <w:rPr>
                    <w:noProof/>
                    <w:webHidden/>
                  </w:rPr>
                  <w:fldChar w:fldCharType="end"/>
                </w:r>
              </w:hyperlink>
            </w:p>
            <w:p w14:paraId="1E7AAC3B" w14:textId="4FC2CA52" w:rsidR="002E5D34" w:rsidRDefault="002E5D34">
              <w:pPr>
                <w:pStyle w:val="TOC3"/>
                <w:tabs>
                  <w:tab w:val="right" w:leader="dot" w:pos="8630"/>
                </w:tabs>
                <w:rPr>
                  <w:rFonts w:asciiTheme="minorHAnsi" w:eastAsiaTheme="minorEastAsia" w:hAnsiTheme="minorHAnsi"/>
                  <w:noProof/>
                </w:rPr>
              </w:pPr>
              <w:hyperlink w:anchor="_Toc131014905" w:history="1">
                <w:r w:rsidRPr="00A578F5">
                  <w:rPr>
                    <w:rStyle w:val="Hyperlink"/>
                    <w:noProof/>
                  </w:rPr>
                  <w:t xml:space="preserve">Road Potential </w:t>
                </w:r>
                <m:oMath>
                  <m:r>
                    <w:rPr>
                      <w:rStyle w:val="Hyperlink"/>
                      <w:rFonts w:ascii="Cambria Math" w:hAnsi="Cambria Math"/>
                      <w:noProof/>
                    </w:rPr>
                    <m:t>(Uroad)</m:t>
                  </m:r>
                </m:oMath>
                <w:r w:rsidRPr="00A578F5">
                  <w:rPr>
                    <w:rStyle w:val="Hyperlink"/>
                    <w:noProof/>
                  </w:rPr>
                  <w:t>:</w:t>
                </w:r>
                <w:r>
                  <w:rPr>
                    <w:noProof/>
                    <w:webHidden/>
                  </w:rPr>
                  <w:tab/>
                </w:r>
                <w:r>
                  <w:rPr>
                    <w:noProof/>
                    <w:webHidden/>
                  </w:rPr>
                  <w:fldChar w:fldCharType="begin"/>
                </w:r>
                <w:r>
                  <w:rPr>
                    <w:noProof/>
                    <w:webHidden/>
                  </w:rPr>
                  <w:instrText xml:space="preserve"> PAGEREF _Toc131014905 \h </w:instrText>
                </w:r>
                <w:r>
                  <w:rPr>
                    <w:noProof/>
                    <w:webHidden/>
                  </w:rPr>
                </w:r>
                <w:r>
                  <w:rPr>
                    <w:noProof/>
                    <w:webHidden/>
                  </w:rPr>
                  <w:fldChar w:fldCharType="separate"/>
                </w:r>
                <w:r>
                  <w:rPr>
                    <w:noProof/>
                    <w:webHidden/>
                  </w:rPr>
                  <w:t>22</w:t>
                </w:r>
                <w:r>
                  <w:rPr>
                    <w:noProof/>
                    <w:webHidden/>
                  </w:rPr>
                  <w:fldChar w:fldCharType="end"/>
                </w:r>
              </w:hyperlink>
            </w:p>
            <w:p w14:paraId="632E155E" w14:textId="26701EA9" w:rsidR="002E5D34" w:rsidRDefault="002E5D34">
              <w:pPr>
                <w:pStyle w:val="TOC3"/>
                <w:tabs>
                  <w:tab w:val="right" w:leader="dot" w:pos="8630"/>
                </w:tabs>
                <w:rPr>
                  <w:rFonts w:asciiTheme="minorHAnsi" w:eastAsiaTheme="minorEastAsia" w:hAnsiTheme="minorHAnsi"/>
                  <w:noProof/>
                </w:rPr>
              </w:pPr>
              <w:hyperlink w:anchor="_Toc131014906" w:history="1">
                <w:r w:rsidRPr="00A578F5">
                  <w:rPr>
                    <w:rStyle w:val="Hyperlink"/>
                    <w:noProof/>
                  </w:rPr>
                  <w:t xml:space="preserve">Vehicle Potential </w:t>
                </w:r>
                <m:oMath>
                  <m:r>
                    <m:rPr>
                      <m:sty m:val="p"/>
                    </m:rPr>
                    <w:rPr>
                      <w:rStyle w:val="Hyperlink"/>
                      <w:rFonts w:ascii="Cambria Math" w:hAnsi="Cambria Math"/>
                      <w:noProof/>
                    </w:rPr>
                    <m:t>(</m:t>
                  </m:r>
                  <m:r>
                    <w:rPr>
                      <w:rStyle w:val="Hyperlink"/>
                      <w:rFonts w:ascii="Cambria Math" w:hAnsi="Cambria Math"/>
                      <w:noProof/>
                    </w:rPr>
                    <m:t>Uvehicle</m:t>
                  </m:r>
                  <m:r>
                    <m:rPr>
                      <m:sty m:val="p"/>
                    </m:rPr>
                    <w:rPr>
                      <w:rStyle w:val="Hyperlink"/>
                      <w:rFonts w:ascii="Cambria Math" w:hAnsi="Cambria Math"/>
                      <w:noProof/>
                    </w:rPr>
                    <m:t>)</m:t>
                  </m:r>
                </m:oMath>
                <w:r w:rsidRPr="00A578F5">
                  <w:rPr>
                    <w:rStyle w:val="Hyperlink"/>
                    <w:noProof/>
                  </w:rPr>
                  <w:t>:</w:t>
                </w:r>
                <w:r>
                  <w:rPr>
                    <w:noProof/>
                    <w:webHidden/>
                  </w:rPr>
                  <w:tab/>
                </w:r>
                <w:r>
                  <w:rPr>
                    <w:noProof/>
                    <w:webHidden/>
                  </w:rPr>
                  <w:fldChar w:fldCharType="begin"/>
                </w:r>
                <w:r>
                  <w:rPr>
                    <w:noProof/>
                    <w:webHidden/>
                  </w:rPr>
                  <w:instrText xml:space="preserve"> PAGEREF _Toc131014906 \h </w:instrText>
                </w:r>
                <w:r>
                  <w:rPr>
                    <w:noProof/>
                    <w:webHidden/>
                  </w:rPr>
                </w:r>
                <w:r>
                  <w:rPr>
                    <w:noProof/>
                    <w:webHidden/>
                  </w:rPr>
                  <w:fldChar w:fldCharType="separate"/>
                </w:r>
                <w:r>
                  <w:rPr>
                    <w:noProof/>
                    <w:webHidden/>
                  </w:rPr>
                  <w:t>27</w:t>
                </w:r>
                <w:r>
                  <w:rPr>
                    <w:noProof/>
                    <w:webHidden/>
                  </w:rPr>
                  <w:fldChar w:fldCharType="end"/>
                </w:r>
              </w:hyperlink>
            </w:p>
            <w:p w14:paraId="79F6B15A" w14:textId="2ED9743D" w:rsidR="002E5D34" w:rsidRDefault="002E5D34">
              <w:pPr>
                <w:pStyle w:val="TOC1"/>
                <w:tabs>
                  <w:tab w:val="right" w:leader="dot" w:pos="8630"/>
                </w:tabs>
                <w:rPr>
                  <w:rFonts w:asciiTheme="minorHAnsi" w:eastAsiaTheme="minorEastAsia" w:hAnsiTheme="minorHAnsi"/>
                  <w:noProof/>
                </w:rPr>
              </w:pPr>
              <w:hyperlink w:anchor="_Toc131014907" w:history="1">
                <w:r w:rsidRPr="00A578F5">
                  <w:rPr>
                    <w:rStyle w:val="Hyperlink"/>
                    <w:rFonts w:cs="Times New Roman"/>
                    <w:noProof/>
                  </w:rPr>
                  <w:t>Verification and Validation</w:t>
                </w:r>
                <w:r>
                  <w:rPr>
                    <w:noProof/>
                    <w:webHidden/>
                  </w:rPr>
                  <w:tab/>
                </w:r>
                <w:r>
                  <w:rPr>
                    <w:noProof/>
                    <w:webHidden/>
                  </w:rPr>
                  <w:fldChar w:fldCharType="begin"/>
                </w:r>
                <w:r>
                  <w:rPr>
                    <w:noProof/>
                    <w:webHidden/>
                  </w:rPr>
                  <w:instrText xml:space="preserve"> PAGEREF _Toc131014907 \h </w:instrText>
                </w:r>
                <w:r>
                  <w:rPr>
                    <w:noProof/>
                    <w:webHidden/>
                  </w:rPr>
                </w:r>
                <w:r>
                  <w:rPr>
                    <w:noProof/>
                    <w:webHidden/>
                  </w:rPr>
                  <w:fldChar w:fldCharType="separate"/>
                </w:r>
                <w:r>
                  <w:rPr>
                    <w:noProof/>
                    <w:webHidden/>
                  </w:rPr>
                  <w:t>31</w:t>
                </w:r>
                <w:r>
                  <w:rPr>
                    <w:noProof/>
                    <w:webHidden/>
                  </w:rPr>
                  <w:fldChar w:fldCharType="end"/>
                </w:r>
              </w:hyperlink>
            </w:p>
            <w:p w14:paraId="07FED3B8" w14:textId="482BD3EC" w:rsidR="002E5D34" w:rsidRDefault="002E5D34">
              <w:pPr>
                <w:pStyle w:val="TOC2"/>
                <w:tabs>
                  <w:tab w:val="right" w:leader="dot" w:pos="8630"/>
                </w:tabs>
                <w:rPr>
                  <w:rFonts w:asciiTheme="minorHAnsi" w:eastAsiaTheme="minorEastAsia" w:hAnsiTheme="minorHAnsi"/>
                  <w:noProof/>
                </w:rPr>
              </w:pPr>
              <w:hyperlink w:anchor="_Toc131014908" w:history="1">
                <w:r w:rsidRPr="00A578F5">
                  <w:rPr>
                    <w:rStyle w:val="Hyperlink"/>
                    <w:rFonts w:cs="Times New Roman"/>
                    <w:noProof/>
                  </w:rPr>
                  <w:t>Overview</w:t>
                </w:r>
                <w:r>
                  <w:rPr>
                    <w:noProof/>
                    <w:webHidden/>
                  </w:rPr>
                  <w:tab/>
                </w:r>
                <w:r>
                  <w:rPr>
                    <w:noProof/>
                    <w:webHidden/>
                  </w:rPr>
                  <w:fldChar w:fldCharType="begin"/>
                </w:r>
                <w:r>
                  <w:rPr>
                    <w:noProof/>
                    <w:webHidden/>
                  </w:rPr>
                  <w:instrText xml:space="preserve"> PAGEREF _Toc131014908 \h </w:instrText>
                </w:r>
                <w:r>
                  <w:rPr>
                    <w:noProof/>
                    <w:webHidden/>
                  </w:rPr>
                </w:r>
                <w:r>
                  <w:rPr>
                    <w:noProof/>
                    <w:webHidden/>
                  </w:rPr>
                  <w:fldChar w:fldCharType="separate"/>
                </w:r>
                <w:r>
                  <w:rPr>
                    <w:noProof/>
                    <w:webHidden/>
                  </w:rPr>
                  <w:t>31</w:t>
                </w:r>
                <w:r>
                  <w:rPr>
                    <w:noProof/>
                    <w:webHidden/>
                  </w:rPr>
                  <w:fldChar w:fldCharType="end"/>
                </w:r>
              </w:hyperlink>
            </w:p>
            <w:p w14:paraId="560CDD6F" w14:textId="3C28C18D" w:rsidR="002E5D34" w:rsidRDefault="002E5D34">
              <w:pPr>
                <w:pStyle w:val="TOC2"/>
                <w:tabs>
                  <w:tab w:val="right" w:leader="dot" w:pos="8630"/>
                </w:tabs>
                <w:rPr>
                  <w:rFonts w:asciiTheme="minorHAnsi" w:eastAsiaTheme="minorEastAsia" w:hAnsiTheme="minorHAnsi"/>
                  <w:noProof/>
                </w:rPr>
              </w:pPr>
              <w:hyperlink w:anchor="_Toc131014909" w:history="1">
                <w:r w:rsidRPr="00A578F5">
                  <w:rPr>
                    <w:rStyle w:val="Hyperlink"/>
                    <w:rFonts w:cs="Times New Roman"/>
                    <w:noProof/>
                  </w:rPr>
                  <w:t>Model in loop V&amp;V</w:t>
                </w:r>
                <w:r>
                  <w:rPr>
                    <w:noProof/>
                    <w:webHidden/>
                  </w:rPr>
                  <w:tab/>
                </w:r>
                <w:r>
                  <w:rPr>
                    <w:noProof/>
                    <w:webHidden/>
                  </w:rPr>
                  <w:fldChar w:fldCharType="begin"/>
                </w:r>
                <w:r>
                  <w:rPr>
                    <w:noProof/>
                    <w:webHidden/>
                  </w:rPr>
                  <w:instrText xml:space="preserve"> PAGEREF _Toc131014909 \h </w:instrText>
                </w:r>
                <w:r>
                  <w:rPr>
                    <w:noProof/>
                    <w:webHidden/>
                  </w:rPr>
                </w:r>
                <w:r>
                  <w:rPr>
                    <w:noProof/>
                    <w:webHidden/>
                  </w:rPr>
                  <w:fldChar w:fldCharType="separate"/>
                </w:r>
                <w:r>
                  <w:rPr>
                    <w:noProof/>
                    <w:webHidden/>
                  </w:rPr>
                  <w:t>31</w:t>
                </w:r>
                <w:r>
                  <w:rPr>
                    <w:noProof/>
                    <w:webHidden/>
                  </w:rPr>
                  <w:fldChar w:fldCharType="end"/>
                </w:r>
              </w:hyperlink>
            </w:p>
            <w:p w14:paraId="4697CFE1" w14:textId="16BB51B9" w:rsidR="002E5D34" w:rsidRDefault="002E5D34">
              <w:pPr>
                <w:pStyle w:val="TOC2"/>
                <w:tabs>
                  <w:tab w:val="right" w:leader="dot" w:pos="8630"/>
                </w:tabs>
                <w:rPr>
                  <w:rFonts w:asciiTheme="minorHAnsi" w:eastAsiaTheme="minorEastAsia" w:hAnsiTheme="minorHAnsi"/>
                  <w:noProof/>
                </w:rPr>
              </w:pPr>
              <w:hyperlink w:anchor="_Toc131014910" w:history="1">
                <w:r w:rsidRPr="00A578F5">
                  <w:rPr>
                    <w:rStyle w:val="Hyperlink"/>
                    <w:rFonts w:cs="Times New Roman"/>
                    <w:noProof/>
                  </w:rPr>
                  <w:t>Hardware in loop V&amp;V</w:t>
                </w:r>
                <w:r>
                  <w:rPr>
                    <w:noProof/>
                    <w:webHidden/>
                  </w:rPr>
                  <w:tab/>
                </w:r>
                <w:r>
                  <w:rPr>
                    <w:noProof/>
                    <w:webHidden/>
                  </w:rPr>
                  <w:fldChar w:fldCharType="begin"/>
                </w:r>
                <w:r>
                  <w:rPr>
                    <w:noProof/>
                    <w:webHidden/>
                  </w:rPr>
                  <w:instrText xml:space="preserve"> PAGEREF _Toc131014910 \h </w:instrText>
                </w:r>
                <w:r>
                  <w:rPr>
                    <w:noProof/>
                    <w:webHidden/>
                  </w:rPr>
                </w:r>
                <w:r>
                  <w:rPr>
                    <w:noProof/>
                    <w:webHidden/>
                  </w:rPr>
                  <w:fldChar w:fldCharType="separate"/>
                </w:r>
                <w:r>
                  <w:rPr>
                    <w:noProof/>
                    <w:webHidden/>
                  </w:rPr>
                  <w:t>32</w:t>
                </w:r>
                <w:r>
                  <w:rPr>
                    <w:noProof/>
                    <w:webHidden/>
                  </w:rPr>
                  <w:fldChar w:fldCharType="end"/>
                </w:r>
              </w:hyperlink>
            </w:p>
            <w:p w14:paraId="490EBB70" w14:textId="42E1DB12" w:rsidR="002E5D34" w:rsidRDefault="002E5D34">
              <w:pPr>
                <w:pStyle w:val="TOC2"/>
                <w:tabs>
                  <w:tab w:val="right" w:leader="dot" w:pos="8630"/>
                </w:tabs>
                <w:rPr>
                  <w:rFonts w:asciiTheme="minorHAnsi" w:eastAsiaTheme="minorEastAsia" w:hAnsiTheme="minorHAnsi"/>
                  <w:noProof/>
                </w:rPr>
              </w:pPr>
              <w:hyperlink w:anchor="_Toc131014911" w:history="1">
                <w:r w:rsidRPr="00A578F5">
                  <w:rPr>
                    <w:rStyle w:val="Hyperlink"/>
                    <w:noProof/>
                  </w:rPr>
                  <w:t>Using this Template [This is a First-Level Subheading]</w:t>
                </w:r>
                <w:r>
                  <w:rPr>
                    <w:noProof/>
                    <w:webHidden/>
                  </w:rPr>
                  <w:tab/>
                </w:r>
                <w:r>
                  <w:rPr>
                    <w:noProof/>
                    <w:webHidden/>
                  </w:rPr>
                  <w:fldChar w:fldCharType="begin"/>
                </w:r>
                <w:r>
                  <w:rPr>
                    <w:noProof/>
                    <w:webHidden/>
                  </w:rPr>
                  <w:instrText xml:space="preserve"> PAGEREF _Toc131014911 \h </w:instrText>
                </w:r>
                <w:r>
                  <w:rPr>
                    <w:noProof/>
                    <w:webHidden/>
                  </w:rPr>
                </w:r>
                <w:r>
                  <w:rPr>
                    <w:noProof/>
                    <w:webHidden/>
                  </w:rPr>
                  <w:fldChar w:fldCharType="separate"/>
                </w:r>
                <w:r>
                  <w:rPr>
                    <w:noProof/>
                    <w:webHidden/>
                  </w:rPr>
                  <w:t>33</w:t>
                </w:r>
                <w:r>
                  <w:rPr>
                    <w:noProof/>
                    <w:webHidden/>
                  </w:rPr>
                  <w:fldChar w:fldCharType="end"/>
                </w:r>
              </w:hyperlink>
            </w:p>
            <w:p w14:paraId="55398337" w14:textId="0F4627F8" w:rsidR="002E5D34" w:rsidRDefault="002E5D34">
              <w:pPr>
                <w:pStyle w:val="TOC3"/>
                <w:tabs>
                  <w:tab w:val="right" w:leader="dot" w:pos="8630"/>
                </w:tabs>
                <w:rPr>
                  <w:rFonts w:asciiTheme="minorHAnsi" w:eastAsiaTheme="minorEastAsia" w:hAnsiTheme="minorHAnsi"/>
                  <w:noProof/>
                </w:rPr>
              </w:pPr>
              <w:hyperlink w:anchor="_Toc131014912" w:history="1">
                <w:r w:rsidRPr="00A578F5">
                  <w:rPr>
                    <w:rStyle w:val="Hyperlink"/>
                    <w:noProof/>
                  </w:rPr>
                  <w:t>Inserting and Numbering Figures [This is a Second-Level Subheading]</w:t>
                </w:r>
                <w:r>
                  <w:rPr>
                    <w:noProof/>
                    <w:webHidden/>
                  </w:rPr>
                  <w:tab/>
                </w:r>
                <w:r>
                  <w:rPr>
                    <w:noProof/>
                    <w:webHidden/>
                  </w:rPr>
                  <w:fldChar w:fldCharType="begin"/>
                </w:r>
                <w:r>
                  <w:rPr>
                    <w:noProof/>
                    <w:webHidden/>
                  </w:rPr>
                  <w:instrText xml:space="preserve"> PAGEREF _Toc131014912 \h </w:instrText>
                </w:r>
                <w:r>
                  <w:rPr>
                    <w:noProof/>
                    <w:webHidden/>
                  </w:rPr>
                </w:r>
                <w:r>
                  <w:rPr>
                    <w:noProof/>
                    <w:webHidden/>
                  </w:rPr>
                  <w:fldChar w:fldCharType="separate"/>
                </w:r>
                <w:r>
                  <w:rPr>
                    <w:noProof/>
                    <w:webHidden/>
                  </w:rPr>
                  <w:t>34</w:t>
                </w:r>
                <w:r>
                  <w:rPr>
                    <w:noProof/>
                    <w:webHidden/>
                  </w:rPr>
                  <w:fldChar w:fldCharType="end"/>
                </w:r>
              </w:hyperlink>
            </w:p>
            <w:p w14:paraId="1A6BB26B" w14:textId="4CB5AE96" w:rsidR="002E5D34" w:rsidRDefault="002E5D34">
              <w:pPr>
                <w:pStyle w:val="TOC3"/>
                <w:tabs>
                  <w:tab w:val="right" w:leader="dot" w:pos="8630"/>
                </w:tabs>
                <w:rPr>
                  <w:rFonts w:asciiTheme="minorHAnsi" w:eastAsiaTheme="minorEastAsia" w:hAnsiTheme="minorHAnsi"/>
                  <w:noProof/>
                </w:rPr>
              </w:pPr>
              <w:hyperlink w:anchor="_Toc131014913" w:history="1">
                <w:r w:rsidRPr="00A578F5">
                  <w:rPr>
                    <w:rStyle w:val="Hyperlink"/>
                    <w:noProof/>
                  </w:rPr>
                  <w:t>Numbering Figures</w:t>
                </w:r>
                <w:r>
                  <w:rPr>
                    <w:noProof/>
                    <w:webHidden/>
                  </w:rPr>
                  <w:tab/>
                </w:r>
                <w:r>
                  <w:rPr>
                    <w:noProof/>
                    <w:webHidden/>
                  </w:rPr>
                  <w:fldChar w:fldCharType="begin"/>
                </w:r>
                <w:r>
                  <w:rPr>
                    <w:noProof/>
                    <w:webHidden/>
                  </w:rPr>
                  <w:instrText xml:space="preserve"> PAGEREF _Toc131014913 \h </w:instrText>
                </w:r>
                <w:r>
                  <w:rPr>
                    <w:noProof/>
                    <w:webHidden/>
                  </w:rPr>
                </w:r>
                <w:r>
                  <w:rPr>
                    <w:noProof/>
                    <w:webHidden/>
                  </w:rPr>
                  <w:fldChar w:fldCharType="separate"/>
                </w:r>
                <w:r>
                  <w:rPr>
                    <w:noProof/>
                    <w:webHidden/>
                  </w:rPr>
                  <w:t>35</w:t>
                </w:r>
                <w:r>
                  <w:rPr>
                    <w:noProof/>
                    <w:webHidden/>
                  </w:rPr>
                  <w:fldChar w:fldCharType="end"/>
                </w:r>
              </w:hyperlink>
            </w:p>
            <w:p w14:paraId="30A879C1" w14:textId="4EFCDEF5" w:rsidR="002E5D34" w:rsidRDefault="002E5D34">
              <w:pPr>
                <w:pStyle w:val="TOC3"/>
                <w:tabs>
                  <w:tab w:val="right" w:leader="dot" w:pos="8630"/>
                </w:tabs>
                <w:rPr>
                  <w:rFonts w:asciiTheme="minorHAnsi" w:eastAsiaTheme="minorEastAsia" w:hAnsiTheme="minorHAnsi"/>
                  <w:noProof/>
                </w:rPr>
              </w:pPr>
              <w:hyperlink w:anchor="_Toc131014914" w:history="1">
                <w:r w:rsidRPr="00A578F5">
                  <w:rPr>
                    <w:rStyle w:val="Hyperlink"/>
                    <w:noProof/>
                  </w:rPr>
                  <w:t>Inserting and Numbering Tables</w:t>
                </w:r>
                <w:r>
                  <w:rPr>
                    <w:noProof/>
                    <w:webHidden/>
                  </w:rPr>
                  <w:tab/>
                </w:r>
                <w:r>
                  <w:rPr>
                    <w:noProof/>
                    <w:webHidden/>
                  </w:rPr>
                  <w:fldChar w:fldCharType="begin"/>
                </w:r>
                <w:r>
                  <w:rPr>
                    <w:noProof/>
                    <w:webHidden/>
                  </w:rPr>
                  <w:instrText xml:space="preserve"> PAGEREF _Toc131014914 \h </w:instrText>
                </w:r>
                <w:r>
                  <w:rPr>
                    <w:noProof/>
                    <w:webHidden/>
                  </w:rPr>
                </w:r>
                <w:r>
                  <w:rPr>
                    <w:noProof/>
                    <w:webHidden/>
                  </w:rPr>
                  <w:fldChar w:fldCharType="separate"/>
                </w:r>
                <w:r>
                  <w:rPr>
                    <w:noProof/>
                    <w:webHidden/>
                  </w:rPr>
                  <w:t>38</w:t>
                </w:r>
                <w:r>
                  <w:rPr>
                    <w:noProof/>
                    <w:webHidden/>
                  </w:rPr>
                  <w:fldChar w:fldCharType="end"/>
                </w:r>
              </w:hyperlink>
            </w:p>
            <w:p w14:paraId="4A53B482" w14:textId="22D9BD26" w:rsidR="002E5D34" w:rsidRDefault="002E5D34">
              <w:pPr>
                <w:pStyle w:val="TOC2"/>
                <w:tabs>
                  <w:tab w:val="right" w:leader="dot" w:pos="8630"/>
                </w:tabs>
                <w:rPr>
                  <w:rFonts w:asciiTheme="minorHAnsi" w:eastAsiaTheme="minorEastAsia" w:hAnsiTheme="minorHAnsi"/>
                  <w:noProof/>
                </w:rPr>
              </w:pPr>
              <w:hyperlink w:anchor="_Toc131014915" w:history="1">
                <w:r w:rsidRPr="00A578F5">
                  <w:rPr>
                    <w:rStyle w:val="Hyperlink"/>
                    <w:noProof/>
                  </w:rPr>
                  <w:t>More About Illustrations</w:t>
                </w:r>
                <w:r>
                  <w:rPr>
                    <w:noProof/>
                    <w:webHidden/>
                  </w:rPr>
                  <w:tab/>
                </w:r>
                <w:r>
                  <w:rPr>
                    <w:noProof/>
                    <w:webHidden/>
                  </w:rPr>
                  <w:fldChar w:fldCharType="begin"/>
                </w:r>
                <w:r>
                  <w:rPr>
                    <w:noProof/>
                    <w:webHidden/>
                  </w:rPr>
                  <w:instrText xml:space="preserve"> PAGEREF _Toc131014915 \h </w:instrText>
                </w:r>
                <w:r>
                  <w:rPr>
                    <w:noProof/>
                    <w:webHidden/>
                  </w:rPr>
                </w:r>
                <w:r>
                  <w:rPr>
                    <w:noProof/>
                    <w:webHidden/>
                  </w:rPr>
                  <w:fldChar w:fldCharType="separate"/>
                </w:r>
                <w:r>
                  <w:rPr>
                    <w:noProof/>
                    <w:webHidden/>
                  </w:rPr>
                  <w:t>39</w:t>
                </w:r>
                <w:r>
                  <w:rPr>
                    <w:noProof/>
                    <w:webHidden/>
                  </w:rPr>
                  <w:fldChar w:fldCharType="end"/>
                </w:r>
              </w:hyperlink>
            </w:p>
            <w:p w14:paraId="0840BF70" w14:textId="626451BA" w:rsidR="002E5D34" w:rsidRDefault="002E5D34">
              <w:pPr>
                <w:pStyle w:val="TOC1"/>
                <w:tabs>
                  <w:tab w:val="right" w:leader="dot" w:pos="8630"/>
                </w:tabs>
                <w:rPr>
                  <w:rFonts w:asciiTheme="minorHAnsi" w:eastAsiaTheme="minorEastAsia" w:hAnsiTheme="minorHAnsi"/>
                  <w:noProof/>
                </w:rPr>
              </w:pPr>
              <w:hyperlink w:anchor="_Toc131014916" w:history="1">
                <w:r w:rsidRPr="00A578F5">
                  <w:rPr>
                    <w:rStyle w:val="Hyperlink"/>
                    <w:noProof/>
                  </w:rPr>
                  <w:t>Chapter 2.  Useful Information and Things to Remember</w:t>
                </w:r>
                <w:r>
                  <w:rPr>
                    <w:noProof/>
                    <w:webHidden/>
                  </w:rPr>
                  <w:tab/>
                </w:r>
                <w:r>
                  <w:rPr>
                    <w:noProof/>
                    <w:webHidden/>
                  </w:rPr>
                  <w:fldChar w:fldCharType="begin"/>
                </w:r>
                <w:r>
                  <w:rPr>
                    <w:noProof/>
                    <w:webHidden/>
                  </w:rPr>
                  <w:instrText xml:space="preserve"> PAGEREF _Toc131014916 \h </w:instrText>
                </w:r>
                <w:r>
                  <w:rPr>
                    <w:noProof/>
                    <w:webHidden/>
                  </w:rPr>
                </w:r>
                <w:r>
                  <w:rPr>
                    <w:noProof/>
                    <w:webHidden/>
                  </w:rPr>
                  <w:fldChar w:fldCharType="separate"/>
                </w:r>
                <w:r>
                  <w:rPr>
                    <w:noProof/>
                    <w:webHidden/>
                  </w:rPr>
                  <w:t>42</w:t>
                </w:r>
                <w:r>
                  <w:rPr>
                    <w:noProof/>
                    <w:webHidden/>
                  </w:rPr>
                  <w:fldChar w:fldCharType="end"/>
                </w:r>
              </w:hyperlink>
            </w:p>
            <w:p w14:paraId="36FCE7DB" w14:textId="2B908CD9" w:rsidR="002E5D34" w:rsidRDefault="002E5D34">
              <w:pPr>
                <w:pStyle w:val="TOC2"/>
                <w:tabs>
                  <w:tab w:val="right" w:leader="dot" w:pos="8630"/>
                </w:tabs>
                <w:rPr>
                  <w:rFonts w:asciiTheme="minorHAnsi" w:eastAsiaTheme="minorEastAsia" w:hAnsiTheme="minorHAnsi"/>
                  <w:noProof/>
                </w:rPr>
              </w:pPr>
              <w:hyperlink w:anchor="_Toc131014917" w:history="1">
                <w:r w:rsidRPr="00A578F5">
                  <w:rPr>
                    <w:rStyle w:val="Hyperlink"/>
                    <w:noProof/>
                  </w:rPr>
                  <w:t>Landscaped Pages</w:t>
                </w:r>
                <w:r>
                  <w:rPr>
                    <w:noProof/>
                    <w:webHidden/>
                  </w:rPr>
                  <w:tab/>
                </w:r>
                <w:r>
                  <w:rPr>
                    <w:noProof/>
                    <w:webHidden/>
                  </w:rPr>
                  <w:fldChar w:fldCharType="begin"/>
                </w:r>
                <w:r>
                  <w:rPr>
                    <w:noProof/>
                    <w:webHidden/>
                  </w:rPr>
                  <w:instrText xml:space="preserve"> PAGEREF _Toc131014917 \h </w:instrText>
                </w:r>
                <w:r>
                  <w:rPr>
                    <w:noProof/>
                    <w:webHidden/>
                  </w:rPr>
                </w:r>
                <w:r>
                  <w:rPr>
                    <w:noProof/>
                    <w:webHidden/>
                  </w:rPr>
                  <w:fldChar w:fldCharType="separate"/>
                </w:r>
                <w:r>
                  <w:rPr>
                    <w:noProof/>
                    <w:webHidden/>
                  </w:rPr>
                  <w:t>43</w:t>
                </w:r>
                <w:r>
                  <w:rPr>
                    <w:noProof/>
                    <w:webHidden/>
                  </w:rPr>
                  <w:fldChar w:fldCharType="end"/>
                </w:r>
              </w:hyperlink>
            </w:p>
            <w:p w14:paraId="1F5790EE" w14:textId="6366F96F" w:rsidR="002E5D34" w:rsidRDefault="002E5D34">
              <w:pPr>
                <w:pStyle w:val="TOC1"/>
                <w:tabs>
                  <w:tab w:val="right" w:leader="dot" w:pos="8630"/>
                </w:tabs>
                <w:rPr>
                  <w:rFonts w:asciiTheme="minorHAnsi" w:eastAsiaTheme="minorEastAsia" w:hAnsiTheme="minorHAnsi"/>
                  <w:noProof/>
                </w:rPr>
              </w:pPr>
              <w:hyperlink w:anchor="_Toc131014918" w:history="1">
                <w:r w:rsidRPr="00A578F5">
                  <w:rPr>
                    <w:rStyle w:val="Hyperlink"/>
                    <w:noProof/>
                  </w:rPr>
                  <w:t>Bibliography</w:t>
                </w:r>
                <w:r>
                  <w:rPr>
                    <w:noProof/>
                    <w:webHidden/>
                  </w:rPr>
                  <w:tab/>
                </w:r>
                <w:r>
                  <w:rPr>
                    <w:noProof/>
                    <w:webHidden/>
                  </w:rPr>
                  <w:fldChar w:fldCharType="begin"/>
                </w:r>
                <w:r>
                  <w:rPr>
                    <w:noProof/>
                    <w:webHidden/>
                  </w:rPr>
                  <w:instrText xml:space="preserve"> PAGEREF _Toc131014918 \h </w:instrText>
                </w:r>
                <w:r>
                  <w:rPr>
                    <w:noProof/>
                    <w:webHidden/>
                  </w:rPr>
                </w:r>
                <w:r>
                  <w:rPr>
                    <w:noProof/>
                    <w:webHidden/>
                  </w:rPr>
                  <w:fldChar w:fldCharType="separate"/>
                </w:r>
                <w:r>
                  <w:rPr>
                    <w:noProof/>
                    <w:webHidden/>
                  </w:rPr>
                  <w:t>44</w:t>
                </w:r>
                <w:r>
                  <w:rPr>
                    <w:noProof/>
                    <w:webHidden/>
                  </w:rPr>
                  <w:fldChar w:fldCharType="end"/>
                </w:r>
              </w:hyperlink>
            </w:p>
            <w:p w14:paraId="7D5FC22A" w14:textId="3CAC917A" w:rsidR="002E5D34" w:rsidRDefault="002E5D34">
              <w:pPr>
                <w:pStyle w:val="TOC1"/>
                <w:tabs>
                  <w:tab w:val="right" w:leader="dot" w:pos="8630"/>
                </w:tabs>
                <w:rPr>
                  <w:rFonts w:asciiTheme="minorHAnsi" w:eastAsiaTheme="minorEastAsia" w:hAnsiTheme="minorHAnsi"/>
                  <w:noProof/>
                </w:rPr>
              </w:pPr>
              <w:hyperlink w:anchor="_Toc131014919" w:history="1">
                <w:r w:rsidRPr="00A578F5">
                  <w:rPr>
                    <w:rStyle w:val="Hyperlink"/>
                    <w:noProof/>
                  </w:rPr>
                  <w:t>Appendix A.  Graduate Program Names</w:t>
                </w:r>
                <w:r>
                  <w:rPr>
                    <w:noProof/>
                    <w:webHidden/>
                  </w:rPr>
                  <w:tab/>
                </w:r>
                <w:r>
                  <w:rPr>
                    <w:noProof/>
                    <w:webHidden/>
                  </w:rPr>
                  <w:fldChar w:fldCharType="begin"/>
                </w:r>
                <w:r>
                  <w:rPr>
                    <w:noProof/>
                    <w:webHidden/>
                  </w:rPr>
                  <w:instrText xml:space="preserve"> PAGEREF _Toc131014919 \h </w:instrText>
                </w:r>
                <w:r>
                  <w:rPr>
                    <w:noProof/>
                    <w:webHidden/>
                  </w:rPr>
                </w:r>
                <w:r>
                  <w:rPr>
                    <w:noProof/>
                    <w:webHidden/>
                  </w:rPr>
                  <w:fldChar w:fldCharType="separate"/>
                </w:r>
                <w:r>
                  <w:rPr>
                    <w:noProof/>
                    <w:webHidden/>
                  </w:rPr>
                  <w:t>45</w:t>
                </w:r>
                <w:r>
                  <w:rPr>
                    <w:noProof/>
                    <w:webHidden/>
                  </w:rPr>
                  <w:fldChar w:fldCharType="end"/>
                </w:r>
              </w:hyperlink>
            </w:p>
            <w:p w14:paraId="5DA8BEF1" w14:textId="66C17536" w:rsidR="002E5D34" w:rsidRDefault="002E5D34">
              <w:pPr>
                <w:pStyle w:val="TOC1"/>
                <w:tabs>
                  <w:tab w:val="right" w:leader="dot" w:pos="8630"/>
                </w:tabs>
                <w:rPr>
                  <w:rFonts w:asciiTheme="minorHAnsi" w:eastAsiaTheme="minorEastAsia" w:hAnsiTheme="minorHAnsi"/>
                  <w:noProof/>
                </w:rPr>
              </w:pPr>
              <w:hyperlink w:anchor="_Toc131014920" w:history="1">
                <w:r w:rsidRPr="00A578F5">
                  <w:rPr>
                    <w:rStyle w:val="Hyperlink"/>
                    <w:noProof/>
                  </w:rPr>
                  <w:t>Appendix B. Landscaped Page</w:t>
                </w:r>
                <w:r>
                  <w:rPr>
                    <w:noProof/>
                    <w:webHidden/>
                  </w:rPr>
                  <w:tab/>
                </w:r>
                <w:r>
                  <w:rPr>
                    <w:noProof/>
                    <w:webHidden/>
                  </w:rPr>
                  <w:fldChar w:fldCharType="begin"/>
                </w:r>
                <w:r>
                  <w:rPr>
                    <w:noProof/>
                    <w:webHidden/>
                  </w:rPr>
                  <w:instrText xml:space="preserve"> PAGEREF _Toc131014920 \h </w:instrText>
                </w:r>
                <w:r>
                  <w:rPr>
                    <w:noProof/>
                    <w:webHidden/>
                  </w:rPr>
                </w:r>
                <w:r>
                  <w:rPr>
                    <w:noProof/>
                    <w:webHidden/>
                  </w:rPr>
                  <w:fldChar w:fldCharType="separate"/>
                </w:r>
                <w:r>
                  <w:rPr>
                    <w:noProof/>
                    <w:webHidden/>
                  </w:rPr>
                  <w:t>49</w:t>
                </w:r>
                <w:r>
                  <w:rPr>
                    <w:noProof/>
                    <w:webHidden/>
                  </w:rPr>
                  <w:fldChar w:fldCharType="end"/>
                </w:r>
              </w:hyperlink>
            </w:p>
            <w:p w14:paraId="123BECD3" w14:textId="2DB1FCCB" w:rsidR="00671247" w:rsidRPr="00DD2DC9" w:rsidRDefault="00671247" w:rsidP="00671247">
              <w:pPr>
                <w:rPr>
                  <w:rFonts w:cs="Times New Roman"/>
                </w:rPr>
              </w:pPr>
              <w:r w:rsidRPr="00DD2DC9">
                <w:rPr>
                  <w:rFonts w:cs="Times New Roman"/>
                  <w:b/>
                  <w:bCs/>
                  <w:noProof/>
                </w:rPr>
                <w:fldChar w:fldCharType="end"/>
              </w:r>
            </w:p>
          </w:sdtContent>
        </w:sdt>
        <w:p w14:paraId="0CFC25EE" w14:textId="1FF91E51" w:rsidR="0077693B" w:rsidRDefault="0077693B">
          <w:pPr>
            <w:pStyle w:val="TOCHeading"/>
          </w:pPr>
        </w:p>
        <w:p w14:paraId="4047E591" w14:textId="77777777" w:rsidR="00B832EB" w:rsidRDefault="0077693B">
          <w:pPr>
            <w:pStyle w:val="TOC1"/>
            <w:tabs>
              <w:tab w:val="right" w:leader="dot" w:pos="8630"/>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93073246" w:history="1">
            <w:r w:rsidR="00B832EB" w:rsidRPr="000565DC">
              <w:rPr>
                <w:rStyle w:val="Hyperlink"/>
                <w:noProof/>
              </w:rPr>
              <w:t>Abstract</w:t>
            </w:r>
            <w:r w:rsidR="00B832EB">
              <w:rPr>
                <w:noProof/>
                <w:webHidden/>
              </w:rPr>
              <w:tab/>
            </w:r>
            <w:r w:rsidR="00B832EB">
              <w:rPr>
                <w:noProof/>
                <w:webHidden/>
              </w:rPr>
              <w:fldChar w:fldCharType="begin"/>
            </w:r>
            <w:r w:rsidR="00B832EB">
              <w:rPr>
                <w:noProof/>
                <w:webHidden/>
              </w:rPr>
              <w:instrText xml:space="preserve"> PAGEREF _Toc493073246 \h </w:instrText>
            </w:r>
            <w:r w:rsidR="00B832EB">
              <w:rPr>
                <w:noProof/>
                <w:webHidden/>
              </w:rPr>
            </w:r>
            <w:r w:rsidR="00B832EB">
              <w:rPr>
                <w:noProof/>
                <w:webHidden/>
              </w:rPr>
              <w:fldChar w:fldCharType="separate"/>
            </w:r>
            <w:r w:rsidR="0089659C">
              <w:rPr>
                <w:noProof/>
                <w:webHidden/>
              </w:rPr>
              <w:t>ii</w:t>
            </w:r>
            <w:r w:rsidR="00B832EB">
              <w:rPr>
                <w:noProof/>
                <w:webHidden/>
              </w:rPr>
              <w:fldChar w:fldCharType="end"/>
            </w:r>
          </w:hyperlink>
        </w:p>
        <w:p w14:paraId="213EB7CE"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47" w:history="1">
            <w:r w:rsidR="00B832EB" w:rsidRPr="000565DC">
              <w:rPr>
                <w:rStyle w:val="Hyperlink"/>
                <w:noProof/>
              </w:rPr>
              <w:t>Dedication</w:t>
            </w:r>
            <w:r w:rsidR="00B832EB">
              <w:rPr>
                <w:noProof/>
                <w:webHidden/>
              </w:rPr>
              <w:tab/>
            </w:r>
            <w:r w:rsidR="00B832EB">
              <w:rPr>
                <w:noProof/>
                <w:webHidden/>
              </w:rPr>
              <w:fldChar w:fldCharType="begin"/>
            </w:r>
            <w:r w:rsidR="00B832EB">
              <w:rPr>
                <w:noProof/>
                <w:webHidden/>
              </w:rPr>
              <w:instrText xml:space="preserve"> PAGEREF _Toc493073247 \h </w:instrText>
            </w:r>
            <w:r w:rsidR="00B832EB">
              <w:rPr>
                <w:noProof/>
                <w:webHidden/>
              </w:rPr>
            </w:r>
            <w:r w:rsidR="00B832EB">
              <w:rPr>
                <w:noProof/>
                <w:webHidden/>
              </w:rPr>
              <w:fldChar w:fldCharType="separate"/>
            </w:r>
            <w:r w:rsidR="0089659C">
              <w:rPr>
                <w:noProof/>
                <w:webHidden/>
              </w:rPr>
              <w:t>iii</w:t>
            </w:r>
            <w:r w:rsidR="00B832EB">
              <w:rPr>
                <w:noProof/>
                <w:webHidden/>
              </w:rPr>
              <w:fldChar w:fldCharType="end"/>
            </w:r>
          </w:hyperlink>
        </w:p>
        <w:p w14:paraId="7E1E224A"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48" w:history="1">
            <w:r w:rsidR="00B832EB" w:rsidRPr="000565DC">
              <w:rPr>
                <w:rStyle w:val="Hyperlink"/>
                <w:noProof/>
              </w:rPr>
              <w:t>Acknowledgments</w:t>
            </w:r>
            <w:r w:rsidR="00B832EB">
              <w:rPr>
                <w:noProof/>
                <w:webHidden/>
              </w:rPr>
              <w:tab/>
            </w:r>
            <w:r w:rsidR="00B832EB">
              <w:rPr>
                <w:noProof/>
                <w:webHidden/>
              </w:rPr>
              <w:fldChar w:fldCharType="begin"/>
            </w:r>
            <w:r w:rsidR="00B832EB">
              <w:rPr>
                <w:noProof/>
                <w:webHidden/>
              </w:rPr>
              <w:instrText xml:space="preserve"> PAGEREF _Toc493073248 \h </w:instrText>
            </w:r>
            <w:r w:rsidR="00B832EB">
              <w:rPr>
                <w:noProof/>
                <w:webHidden/>
              </w:rPr>
            </w:r>
            <w:r w:rsidR="00B832EB">
              <w:rPr>
                <w:noProof/>
                <w:webHidden/>
              </w:rPr>
              <w:fldChar w:fldCharType="separate"/>
            </w:r>
            <w:r w:rsidR="0089659C">
              <w:rPr>
                <w:noProof/>
                <w:webHidden/>
              </w:rPr>
              <w:t>iv</w:t>
            </w:r>
            <w:r w:rsidR="00B832EB">
              <w:rPr>
                <w:noProof/>
                <w:webHidden/>
              </w:rPr>
              <w:fldChar w:fldCharType="end"/>
            </w:r>
          </w:hyperlink>
        </w:p>
        <w:p w14:paraId="65166385"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49" w:history="1">
            <w:r w:rsidR="00B832EB" w:rsidRPr="000565DC">
              <w:rPr>
                <w:rStyle w:val="Hyperlink"/>
                <w:noProof/>
              </w:rPr>
              <w:t>Vita</w:t>
            </w:r>
            <w:r w:rsidR="00B832EB">
              <w:rPr>
                <w:noProof/>
                <w:webHidden/>
              </w:rPr>
              <w:tab/>
            </w:r>
            <w:r w:rsidR="00B832EB">
              <w:rPr>
                <w:noProof/>
                <w:webHidden/>
              </w:rPr>
              <w:fldChar w:fldCharType="begin"/>
            </w:r>
            <w:r w:rsidR="00B832EB">
              <w:rPr>
                <w:noProof/>
                <w:webHidden/>
              </w:rPr>
              <w:instrText xml:space="preserve"> PAGEREF _Toc493073249 \h </w:instrText>
            </w:r>
            <w:r w:rsidR="00B832EB">
              <w:rPr>
                <w:noProof/>
                <w:webHidden/>
              </w:rPr>
            </w:r>
            <w:r w:rsidR="00B832EB">
              <w:rPr>
                <w:noProof/>
                <w:webHidden/>
              </w:rPr>
              <w:fldChar w:fldCharType="separate"/>
            </w:r>
            <w:r w:rsidR="0089659C">
              <w:rPr>
                <w:noProof/>
                <w:webHidden/>
              </w:rPr>
              <w:t>v</w:t>
            </w:r>
            <w:r w:rsidR="00B832EB">
              <w:rPr>
                <w:noProof/>
                <w:webHidden/>
              </w:rPr>
              <w:fldChar w:fldCharType="end"/>
            </w:r>
          </w:hyperlink>
        </w:p>
        <w:p w14:paraId="26F4E239"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50" w:history="1">
            <w:r w:rsidR="00B832EB" w:rsidRPr="000565DC">
              <w:rPr>
                <w:rStyle w:val="Hyperlink"/>
                <w:noProof/>
              </w:rPr>
              <w:t>List of Tables</w:t>
            </w:r>
            <w:r w:rsidR="00B832EB">
              <w:rPr>
                <w:noProof/>
                <w:webHidden/>
              </w:rPr>
              <w:tab/>
            </w:r>
            <w:r w:rsidR="00B832EB">
              <w:rPr>
                <w:noProof/>
                <w:webHidden/>
              </w:rPr>
              <w:fldChar w:fldCharType="begin"/>
            </w:r>
            <w:r w:rsidR="00B832EB">
              <w:rPr>
                <w:noProof/>
                <w:webHidden/>
              </w:rPr>
              <w:instrText xml:space="preserve"> PAGEREF _Toc493073250 \h </w:instrText>
            </w:r>
            <w:r w:rsidR="00B832EB">
              <w:rPr>
                <w:noProof/>
                <w:webHidden/>
              </w:rPr>
            </w:r>
            <w:r w:rsidR="00B832EB">
              <w:rPr>
                <w:noProof/>
                <w:webHidden/>
              </w:rPr>
              <w:fldChar w:fldCharType="separate"/>
            </w:r>
            <w:r w:rsidR="0089659C">
              <w:rPr>
                <w:noProof/>
                <w:webHidden/>
              </w:rPr>
              <w:t>vii</w:t>
            </w:r>
            <w:r w:rsidR="00B832EB">
              <w:rPr>
                <w:noProof/>
                <w:webHidden/>
              </w:rPr>
              <w:fldChar w:fldCharType="end"/>
            </w:r>
          </w:hyperlink>
        </w:p>
        <w:p w14:paraId="1B9776AE"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51" w:history="1">
            <w:r w:rsidR="00B832EB" w:rsidRPr="000565DC">
              <w:rPr>
                <w:rStyle w:val="Hyperlink"/>
                <w:noProof/>
              </w:rPr>
              <w:t>List of Figures</w:t>
            </w:r>
            <w:r w:rsidR="00B832EB">
              <w:rPr>
                <w:noProof/>
                <w:webHidden/>
              </w:rPr>
              <w:tab/>
            </w:r>
            <w:r w:rsidR="00B832EB">
              <w:rPr>
                <w:noProof/>
                <w:webHidden/>
              </w:rPr>
              <w:fldChar w:fldCharType="begin"/>
            </w:r>
            <w:r w:rsidR="00B832EB">
              <w:rPr>
                <w:noProof/>
                <w:webHidden/>
              </w:rPr>
              <w:instrText xml:space="preserve"> PAGEREF _Toc493073251 \h </w:instrText>
            </w:r>
            <w:r w:rsidR="00B832EB">
              <w:rPr>
                <w:noProof/>
                <w:webHidden/>
              </w:rPr>
            </w:r>
            <w:r w:rsidR="00B832EB">
              <w:rPr>
                <w:noProof/>
                <w:webHidden/>
              </w:rPr>
              <w:fldChar w:fldCharType="separate"/>
            </w:r>
            <w:r w:rsidR="0089659C">
              <w:rPr>
                <w:noProof/>
                <w:webHidden/>
              </w:rPr>
              <w:t>viii</w:t>
            </w:r>
            <w:r w:rsidR="00B832EB">
              <w:rPr>
                <w:noProof/>
                <w:webHidden/>
              </w:rPr>
              <w:fldChar w:fldCharType="end"/>
            </w:r>
          </w:hyperlink>
        </w:p>
        <w:p w14:paraId="1CB0C01D"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52" w:history="1">
            <w:r w:rsidR="00B832EB" w:rsidRPr="000565DC">
              <w:rPr>
                <w:rStyle w:val="Hyperlink"/>
                <w:noProof/>
              </w:rPr>
              <w:t>Chapter 1. Introduction</w:t>
            </w:r>
            <w:r w:rsidR="00B832EB">
              <w:rPr>
                <w:noProof/>
                <w:webHidden/>
              </w:rPr>
              <w:tab/>
            </w:r>
            <w:r w:rsidR="00B832EB">
              <w:rPr>
                <w:noProof/>
                <w:webHidden/>
              </w:rPr>
              <w:fldChar w:fldCharType="begin"/>
            </w:r>
            <w:r w:rsidR="00B832EB">
              <w:rPr>
                <w:noProof/>
                <w:webHidden/>
              </w:rPr>
              <w:instrText xml:space="preserve"> PAGEREF _Toc493073252 \h </w:instrText>
            </w:r>
            <w:r w:rsidR="00B832EB">
              <w:rPr>
                <w:noProof/>
                <w:webHidden/>
              </w:rPr>
            </w:r>
            <w:r w:rsidR="00B832EB">
              <w:rPr>
                <w:noProof/>
                <w:webHidden/>
              </w:rPr>
              <w:fldChar w:fldCharType="separate"/>
            </w:r>
            <w:r w:rsidR="0089659C">
              <w:rPr>
                <w:noProof/>
                <w:webHidden/>
              </w:rPr>
              <w:t>1</w:t>
            </w:r>
            <w:r w:rsidR="00B832EB">
              <w:rPr>
                <w:noProof/>
                <w:webHidden/>
              </w:rPr>
              <w:fldChar w:fldCharType="end"/>
            </w:r>
          </w:hyperlink>
        </w:p>
        <w:p w14:paraId="43C6D647" w14:textId="77777777" w:rsidR="00B832EB" w:rsidRDefault="00000000">
          <w:pPr>
            <w:pStyle w:val="TOC2"/>
            <w:tabs>
              <w:tab w:val="right" w:leader="dot" w:pos="8630"/>
            </w:tabs>
            <w:rPr>
              <w:rFonts w:asciiTheme="minorHAnsi" w:eastAsiaTheme="minorEastAsia" w:hAnsiTheme="minorHAnsi"/>
              <w:noProof/>
              <w:sz w:val="22"/>
              <w:szCs w:val="22"/>
            </w:rPr>
          </w:pPr>
          <w:hyperlink w:anchor="_Toc493073253" w:history="1">
            <w:r w:rsidR="00B832EB" w:rsidRPr="000565DC">
              <w:rPr>
                <w:rStyle w:val="Hyperlink"/>
                <w:noProof/>
              </w:rPr>
              <w:t>Using this Template [This is a First-Level Subheading]</w:t>
            </w:r>
            <w:r w:rsidR="00B832EB">
              <w:rPr>
                <w:noProof/>
                <w:webHidden/>
              </w:rPr>
              <w:tab/>
            </w:r>
            <w:r w:rsidR="00B832EB">
              <w:rPr>
                <w:noProof/>
                <w:webHidden/>
              </w:rPr>
              <w:fldChar w:fldCharType="begin"/>
            </w:r>
            <w:r w:rsidR="00B832EB">
              <w:rPr>
                <w:noProof/>
                <w:webHidden/>
              </w:rPr>
              <w:instrText xml:space="preserve"> PAGEREF _Toc493073253 \h </w:instrText>
            </w:r>
            <w:r w:rsidR="00B832EB">
              <w:rPr>
                <w:noProof/>
                <w:webHidden/>
              </w:rPr>
            </w:r>
            <w:r w:rsidR="00B832EB">
              <w:rPr>
                <w:noProof/>
                <w:webHidden/>
              </w:rPr>
              <w:fldChar w:fldCharType="separate"/>
            </w:r>
            <w:r w:rsidR="0089659C">
              <w:rPr>
                <w:noProof/>
                <w:webHidden/>
              </w:rPr>
              <w:t>2</w:t>
            </w:r>
            <w:r w:rsidR="00B832EB">
              <w:rPr>
                <w:noProof/>
                <w:webHidden/>
              </w:rPr>
              <w:fldChar w:fldCharType="end"/>
            </w:r>
          </w:hyperlink>
        </w:p>
        <w:p w14:paraId="3E172F0B" w14:textId="77777777" w:rsidR="00B832EB" w:rsidRDefault="00000000">
          <w:pPr>
            <w:pStyle w:val="TOC3"/>
            <w:tabs>
              <w:tab w:val="right" w:leader="dot" w:pos="8630"/>
            </w:tabs>
            <w:rPr>
              <w:rFonts w:asciiTheme="minorHAnsi" w:eastAsiaTheme="minorEastAsia" w:hAnsiTheme="minorHAnsi"/>
              <w:noProof/>
              <w:sz w:val="22"/>
              <w:szCs w:val="22"/>
            </w:rPr>
          </w:pPr>
          <w:hyperlink w:anchor="_Toc493073254" w:history="1">
            <w:r w:rsidR="00B832EB" w:rsidRPr="000565DC">
              <w:rPr>
                <w:rStyle w:val="Hyperlink"/>
                <w:noProof/>
              </w:rPr>
              <w:t xml:space="preserve">Inserting </w:t>
            </w:r>
            <w:r w:rsidR="00B832EB" w:rsidRPr="000565DC">
              <w:rPr>
                <w:rStyle w:val="Hyperlink"/>
                <w:noProof/>
              </w:rPr>
              <w:t>a</w:t>
            </w:r>
            <w:r w:rsidR="00B832EB" w:rsidRPr="000565DC">
              <w:rPr>
                <w:rStyle w:val="Hyperlink"/>
                <w:noProof/>
              </w:rPr>
              <w:t>nd Numbering Figures [This is a Second-Level Subheading]</w:t>
            </w:r>
            <w:r w:rsidR="00B832EB">
              <w:rPr>
                <w:noProof/>
                <w:webHidden/>
              </w:rPr>
              <w:tab/>
            </w:r>
            <w:r w:rsidR="00B832EB">
              <w:rPr>
                <w:noProof/>
                <w:webHidden/>
              </w:rPr>
              <w:fldChar w:fldCharType="begin"/>
            </w:r>
            <w:r w:rsidR="00B832EB">
              <w:rPr>
                <w:noProof/>
                <w:webHidden/>
              </w:rPr>
              <w:instrText xml:space="preserve"> PAGEREF _Toc493073254 \h </w:instrText>
            </w:r>
            <w:r w:rsidR="00B832EB">
              <w:rPr>
                <w:noProof/>
                <w:webHidden/>
              </w:rPr>
            </w:r>
            <w:r w:rsidR="00B832EB">
              <w:rPr>
                <w:noProof/>
                <w:webHidden/>
              </w:rPr>
              <w:fldChar w:fldCharType="separate"/>
            </w:r>
            <w:r w:rsidR="0089659C">
              <w:rPr>
                <w:noProof/>
                <w:webHidden/>
              </w:rPr>
              <w:t>2</w:t>
            </w:r>
            <w:r w:rsidR="00B832EB">
              <w:rPr>
                <w:noProof/>
                <w:webHidden/>
              </w:rPr>
              <w:fldChar w:fldCharType="end"/>
            </w:r>
          </w:hyperlink>
        </w:p>
        <w:p w14:paraId="1A749D41" w14:textId="77777777" w:rsidR="00B832EB" w:rsidRDefault="00000000">
          <w:pPr>
            <w:pStyle w:val="TOC3"/>
            <w:tabs>
              <w:tab w:val="right" w:leader="dot" w:pos="8630"/>
            </w:tabs>
            <w:rPr>
              <w:rFonts w:asciiTheme="minorHAnsi" w:eastAsiaTheme="minorEastAsia" w:hAnsiTheme="minorHAnsi"/>
              <w:noProof/>
              <w:sz w:val="22"/>
              <w:szCs w:val="22"/>
            </w:rPr>
          </w:pPr>
          <w:hyperlink w:anchor="_Toc493073255" w:history="1">
            <w:r w:rsidR="00B832EB" w:rsidRPr="000565DC">
              <w:rPr>
                <w:rStyle w:val="Hyperlink"/>
                <w:noProof/>
              </w:rPr>
              <w:t>Numbering Figures</w:t>
            </w:r>
            <w:r w:rsidR="00B832EB">
              <w:rPr>
                <w:noProof/>
                <w:webHidden/>
              </w:rPr>
              <w:tab/>
            </w:r>
            <w:r w:rsidR="00B832EB">
              <w:rPr>
                <w:noProof/>
                <w:webHidden/>
              </w:rPr>
              <w:fldChar w:fldCharType="begin"/>
            </w:r>
            <w:r w:rsidR="00B832EB">
              <w:rPr>
                <w:noProof/>
                <w:webHidden/>
              </w:rPr>
              <w:instrText xml:space="preserve"> PAGEREF _Toc493073255 \h </w:instrText>
            </w:r>
            <w:r w:rsidR="00B832EB">
              <w:rPr>
                <w:noProof/>
                <w:webHidden/>
              </w:rPr>
            </w:r>
            <w:r w:rsidR="00B832EB">
              <w:rPr>
                <w:noProof/>
                <w:webHidden/>
              </w:rPr>
              <w:fldChar w:fldCharType="separate"/>
            </w:r>
            <w:r w:rsidR="0089659C">
              <w:rPr>
                <w:noProof/>
                <w:webHidden/>
              </w:rPr>
              <w:t>4</w:t>
            </w:r>
            <w:r w:rsidR="00B832EB">
              <w:rPr>
                <w:noProof/>
                <w:webHidden/>
              </w:rPr>
              <w:fldChar w:fldCharType="end"/>
            </w:r>
          </w:hyperlink>
        </w:p>
        <w:p w14:paraId="06C17B71" w14:textId="77777777" w:rsidR="00B832EB" w:rsidRDefault="00000000">
          <w:pPr>
            <w:pStyle w:val="TOC3"/>
            <w:tabs>
              <w:tab w:val="right" w:leader="dot" w:pos="8630"/>
            </w:tabs>
            <w:rPr>
              <w:rFonts w:asciiTheme="minorHAnsi" w:eastAsiaTheme="minorEastAsia" w:hAnsiTheme="minorHAnsi"/>
              <w:noProof/>
              <w:sz w:val="22"/>
              <w:szCs w:val="22"/>
            </w:rPr>
          </w:pPr>
          <w:hyperlink w:anchor="_Toc493073256" w:history="1">
            <w:r w:rsidR="00B832EB" w:rsidRPr="000565DC">
              <w:rPr>
                <w:rStyle w:val="Hyperlink"/>
                <w:noProof/>
              </w:rPr>
              <w:t>Inserting and Numbering Tables</w:t>
            </w:r>
            <w:r w:rsidR="00B832EB">
              <w:rPr>
                <w:noProof/>
                <w:webHidden/>
              </w:rPr>
              <w:tab/>
            </w:r>
            <w:r w:rsidR="00B832EB">
              <w:rPr>
                <w:noProof/>
                <w:webHidden/>
              </w:rPr>
              <w:fldChar w:fldCharType="begin"/>
            </w:r>
            <w:r w:rsidR="00B832EB">
              <w:rPr>
                <w:noProof/>
                <w:webHidden/>
              </w:rPr>
              <w:instrText xml:space="preserve"> PAGEREF _Toc493073256 \h </w:instrText>
            </w:r>
            <w:r w:rsidR="00B832EB">
              <w:rPr>
                <w:noProof/>
                <w:webHidden/>
              </w:rPr>
            </w:r>
            <w:r w:rsidR="00B832EB">
              <w:rPr>
                <w:noProof/>
                <w:webHidden/>
              </w:rPr>
              <w:fldChar w:fldCharType="separate"/>
            </w:r>
            <w:r w:rsidR="0089659C">
              <w:rPr>
                <w:noProof/>
                <w:webHidden/>
              </w:rPr>
              <w:t>6</w:t>
            </w:r>
            <w:r w:rsidR="00B832EB">
              <w:rPr>
                <w:noProof/>
                <w:webHidden/>
              </w:rPr>
              <w:fldChar w:fldCharType="end"/>
            </w:r>
          </w:hyperlink>
        </w:p>
        <w:p w14:paraId="47A953B3" w14:textId="77777777" w:rsidR="00B832EB" w:rsidRDefault="00000000">
          <w:pPr>
            <w:pStyle w:val="TOC2"/>
            <w:tabs>
              <w:tab w:val="right" w:leader="dot" w:pos="8630"/>
            </w:tabs>
            <w:rPr>
              <w:rFonts w:asciiTheme="minorHAnsi" w:eastAsiaTheme="minorEastAsia" w:hAnsiTheme="minorHAnsi"/>
              <w:noProof/>
              <w:sz w:val="22"/>
              <w:szCs w:val="22"/>
            </w:rPr>
          </w:pPr>
          <w:hyperlink w:anchor="_Toc493073257" w:history="1">
            <w:r w:rsidR="00B832EB" w:rsidRPr="000565DC">
              <w:rPr>
                <w:rStyle w:val="Hyperlink"/>
                <w:noProof/>
              </w:rPr>
              <w:t>More About Illustrations</w:t>
            </w:r>
            <w:r w:rsidR="00B832EB">
              <w:rPr>
                <w:noProof/>
                <w:webHidden/>
              </w:rPr>
              <w:tab/>
            </w:r>
            <w:r w:rsidR="00B832EB">
              <w:rPr>
                <w:noProof/>
                <w:webHidden/>
              </w:rPr>
              <w:fldChar w:fldCharType="begin"/>
            </w:r>
            <w:r w:rsidR="00B832EB">
              <w:rPr>
                <w:noProof/>
                <w:webHidden/>
              </w:rPr>
              <w:instrText xml:space="preserve"> PAGEREF _Toc493073257 \h </w:instrText>
            </w:r>
            <w:r w:rsidR="00B832EB">
              <w:rPr>
                <w:noProof/>
                <w:webHidden/>
              </w:rPr>
            </w:r>
            <w:r w:rsidR="00B832EB">
              <w:rPr>
                <w:noProof/>
                <w:webHidden/>
              </w:rPr>
              <w:fldChar w:fldCharType="separate"/>
            </w:r>
            <w:r w:rsidR="0089659C">
              <w:rPr>
                <w:noProof/>
                <w:webHidden/>
              </w:rPr>
              <w:t>7</w:t>
            </w:r>
            <w:r w:rsidR="00B832EB">
              <w:rPr>
                <w:noProof/>
                <w:webHidden/>
              </w:rPr>
              <w:fldChar w:fldCharType="end"/>
            </w:r>
          </w:hyperlink>
        </w:p>
        <w:p w14:paraId="45FCD5F7"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58" w:history="1">
            <w:r w:rsidR="00B832EB" w:rsidRPr="000565DC">
              <w:rPr>
                <w:rStyle w:val="Hyperlink"/>
                <w:noProof/>
              </w:rPr>
              <w:t>Chapter 2.  Useful Information and Things to Remember</w:t>
            </w:r>
            <w:r w:rsidR="00B832EB">
              <w:rPr>
                <w:noProof/>
                <w:webHidden/>
              </w:rPr>
              <w:tab/>
            </w:r>
            <w:r w:rsidR="00B832EB">
              <w:rPr>
                <w:noProof/>
                <w:webHidden/>
              </w:rPr>
              <w:fldChar w:fldCharType="begin"/>
            </w:r>
            <w:r w:rsidR="00B832EB">
              <w:rPr>
                <w:noProof/>
                <w:webHidden/>
              </w:rPr>
              <w:instrText xml:space="preserve"> PAGEREF _Toc493073258 \h </w:instrText>
            </w:r>
            <w:r w:rsidR="00B832EB">
              <w:rPr>
                <w:noProof/>
                <w:webHidden/>
              </w:rPr>
            </w:r>
            <w:r w:rsidR="00B832EB">
              <w:rPr>
                <w:noProof/>
                <w:webHidden/>
              </w:rPr>
              <w:fldChar w:fldCharType="separate"/>
            </w:r>
            <w:r w:rsidR="0089659C">
              <w:rPr>
                <w:noProof/>
                <w:webHidden/>
              </w:rPr>
              <w:t>10</w:t>
            </w:r>
            <w:r w:rsidR="00B832EB">
              <w:rPr>
                <w:noProof/>
                <w:webHidden/>
              </w:rPr>
              <w:fldChar w:fldCharType="end"/>
            </w:r>
          </w:hyperlink>
        </w:p>
        <w:p w14:paraId="0FA939B4" w14:textId="77777777" w:rsidR="00B832EB" w:rsidRDefault="00000000">
          <w:pPr>
            <w:pStyle w:val="TOC2"/>
            <w:tabs>
              <w:tab w:val="right" w:leader="dot" w:pos="8630"/>
            </w:tabs>
            <w:rPr>
              <w:rFonts w:asciiTheme="minorHAnsi" w:eastAsiaTheme="minorEastAsia" w:hAnsiTheme="minorHAnsi"/>
              <w:noProof/>
              <w:sz w:val="22"/>
              <w:szCs w:val="22"/>
            </w:rPr>
          </w:pPr>
          <w:hyperlink w:anchor="_Toc493073259" w:history="1">
            <w:r w:rsidR="00B832EB" w:rsidRPr="000565DC">
              <w:rPr>
                <w:rStyle w:val="Hyperlink"/>
                <w:noProof/>
              </w:rPr>
              <w:t>Landscaped Pages</w:t>
            </w:r>
            <w:r w:rsidR="00B832EB">
              <w:rPr>
                <w:noProof/>
                <w:webHidden/>
              </w:rPr>
              <w:tab/>
            </w:r>
            <w:r w:rsidR="00B832EB">
              <w:rPr>
                <w:noProof/>
                <w:webHidden/>
              </w:rPr>
              <w:fldChar w:fldCharType="begin"/>
            </w:r>
            <w:r w:rsidR="00B832EB">
              <w:rPr>
                <w:noProof/>
                <w:webHidden/>
              </w:rPr>
              <w:instrText xml:space="preserve"> PAGEREF _Toc493073259 \h </w:instrText>
            </w:r>
            <w:r w:rsidR="00B832EB">
              <w:rPr>
                <w:noProof/>
                <w:webHidden/>
              </w:rPr>
            </w:r>
            <w:r w:rsidR="00B832EB">
              <w:rPr>
                <w:noProof/>
                <w:webHidden/>
              </w:rPr>
              <w:fldChar w:fldCharType="separate"/>
            </w:r>
            <w:r w:rsidR="0089659C">
              <w:rPr>
                <w:noProof/>
                <w:webHidden/>
              </w:rPr>
              <w:t>11</w:t>
            </w:r>
            <w:r w:rsidR="00B832EB">
              <w:rPr>
                <w:noProof/>
                <w:webHidden/>
              </w:rPr>
              <w:fldChar w:fldCharType="end"/>
            </w:r>
          </w:hyperlink>
        </w:p>
        <w:p w14:paraId="6A17611D"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60" w:history="1">
            <w:r w:rsidR="00B832EB" w:rsidRPr="000565DC">
              <w:rPr>
                <w:rStyle w:val="Hyperlink"/>
                <w:noProof/>
              </w:rPr>
              <w:t>Bibliography</w:t>
            </w:r>
            <w:r w:rsidR="00B832EB">
              <w:rPr>
                <w:noProof/>
                <w:webHidden/>
              </w:rPr>
              <w:tab/>
            </w:r>
            <w:r w:rsidR="00B832EB">
              <w:rPr>
                <w:noProof/>
                <w:webHidden/>
              </w:rPr>
              <w:fldChar w:fldCharType="begin"/>
            </w:r>
            <w:r w:rsidR="00B832EB">
              <w:rPr>
                <w:noProof/>
                <w:webHidden/>
              </w:rPr>
              <w:instrText xml:space="preserve"> PAGEREF _Toc493073260 \h </w:instrText>
            </w:r>
            <w:r w:rsidR="00B832EB">
              <w:rPr>
                <w:noProof/>
                <w:webHidden/>
              </w:rPr>
            </w:r>
            <w:r w:rsidR="00B832EB">
              <w:rPr>
                <w:noProof/>
                <w:webHidden/>
              </w:rPr>
              <w:fldChar w:fldCharType="separate"/>
            </w:r>
            <w:r w:rsidR="0089659C">
              <w:rPr>
                <w:noProof/>
                <w:webHidden/>
              </w:rPr>
              <w:t>12</w:t>
            </w:r>
            <w:r w:rsidR="00B832EB">
              <w:rPr>
                <w:noProof/>
                <w:webHidden/>
              </w:rPr>
              <w:fldChar w:fldCharType="end"/>
            </w:r>
          </w:hyperlink>
        </w:p>
        <w:p w14:paraId="1DF5949E"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61" w:history="1">
            <w:r w:rsidR="00B832EB" w:rsidRPr="000565DC">
              <w:rPr>
                <w:rStyle w:val="Hyperlink"/>
                <w:noProof/>
              </w:rPr>
              <w:t>Appendix A.  Graduate Program Names</w:t>
            </w:r>
            <w:r w:rsidR="00B832EB">
              <w:rPr>
                <w:noProof/>
                <w:webHidden/>
              </w:rPr>
              <w:tab/>
            </w:r>
            <w:r w:rsidR="00B832EB">
              <w:rPr>
                <w:noProof/>
                <w:webHidden/>
              </w:rPr>
              <w:fldChar w:fldCharType="begin"/>
            </w:r>
            <w:r w:rsidR="00B832EB">
              <w:rPr>
                <w:noProof/>
                <w:webHidden/>
              </w:rPr>
              <w:instrText xml:space="preserve"> PAGEREF _Toc493073261 \h </w:instrText>
            </w:r>
            <w:r w:rsidR="00B832EB">
              <w:rPr>
                <w:noProof/>
                <w:webHidden/>
              </w:rPr>
            </w:r>
            <w:r w:rsidR="00B832EB">
              <w:rPr>
                <w:noProof/>
                <w:webHidden/>
              </w:rPr>
              <w:fldChar w:fldCharType="separate"/>
            </w:r>
            <w:r w:rsidR="0089659C">
              <w:rPr>
                <w:noProof/>
                <w:webHidden/>
              </w:rPr>
              <w:t>13</w:t>
            </w:r>
            <w:r w:rsidR="00B832EB">
              <w:rPr>
                <w:noProof/>
                <w:webHidden/>
              </w:rPr>
              <w:fldChar w:fldCharType="end"/>
            </w:r>
          </w:hyperlink>
        </w:p>
        <w:p w14:paraId="71532745"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62" w:history="1">
            <w:r w:rsidR="00B832EB" w:rsidRPr="000565DC">
              <w:rPr>
                <w:rStyle w:val="Hyperlink"/>
                <w:noProof/>
              </w:rPr>
              <w:t>Appendix B. Landscaped Page</w:t>
            </w:r>
            <w:r w:rsidR="00B832EB">
              <w:rPr>
                <w:noProof/>
                <w:webHidden/>
              </w:rPr>
              <w:tab/>
            </w:r>
            <w:r w:rsidR="00B832EB">
              <w:rPr>
                <w:noProof/>
                <w:webHidden/>
              </w:rPr>
              <w:fldChar w:fldCharType="begin"/>
            </w:r>
            <w:r w:rsidR="00B832EB">
              <w:rPr>
                <w:noProof/>
                <w:webHidden/>
              </w:rPr>
              <w:instrText xml:space="preserve"> PAGEREF _Toc493073262 \h </w:instrText>
            </w:r>
            <w:r w:rsidR="00B832EB">
              <w:rPr>
                <w:noProof/>
                <w:webHidden/>
              </w:rPr>
            </w:r>
            <w:r w:rsidR="00B832EB">
              <w:rPr>
                <w:noProof/>
                <w:webHidden/>
              </w:rPr>
              <w:fldChar w:fldCharType="separate"/>
            </w:r>
            <w:r w:rsidR="0089659C">
              <w:rPr>
                <w:noProof/>
                <w:webHidden/>
              </w:rPr>
              <w:t>17</w:t>
            </w:r>
            <w:r w:rsidR="00B832EB">
              <w:rPr>
                <w:noProof/>
                <w:webHidden/>
              </w:rPr>
              <w:fldChar w:fldCharType="end"/>
            </w:r>
          </w:hyperlink>
        </w:p>
        <w:p w14:paraId="1E1672E9" w14:textId="77777777" w:rsidR="00B832EB" w:rsidRDefault="00000000">
          <w:pPr>
            <w:pStyle w:val="TOC1"/>
            <w:tabs>
              <w:tab w:val="right" w:leader="dot" w:pos="8630"/>
            </w:tabs>
            <w:rPr>
              <w:rFonts w:asciiTheme="minorHAnsi" w:eastAsiaTheme="minorEastAsia" w:hAnsiTheme="minorHAnsi"/>
              <w:noProof/>
              <w:sz w:val="22"/>
              <w:szCs w:val="22"/>
            </w:rPr>
          </w:pPr>
          <w:hyperlink w:anchor="_Toc493073263" w:history="1">
            <w:r w:rsidR="00B832EB" w:rsidRPr="000565DC">
              <w:rPr>
                <w:rStyle w:val="Hyperlink"/>
                <w:noProof/>
              </w:rPr>
              <w:t>Appendix C. Where to go for Additional Help</w:t>
            </w:r>
            <w:r w:rsidR="00B832EB">
              <w:rPr>
                <w:noProof/>
                <w:webHidden/>
              </w:rPr>
              <w:tab/>
            </w:r>
            <w:r w:rsidR="00B832EB">
              <w:rPr>
                <w:noProof/>
                <w:webHidden/>
              </w:rPr>
              <w:fldChar w:fldCharType="begin"/>
            </w:r>
            <w:r w:rsidR="00B832EB">
              <w:rPr>
                <w:noProof/>
                <w:webHidden/>
              </w:rPr>
              <w:instrText xml:space="preserve"> PAGEREF _Toc493073263 \h </w:instrText>
            </w:r>
            <w:r w:rsidR="00B832EB">
              <w:rPr>
                <w:noProof/>
                <w:webHidden/>
              </w:rPr>
            </w:r>
            <w:r w:rsidR="00B832EB">
              <w:rPr>
                <w:noProof/>
                <w:webHidden/>
              </w:rPr>
              <w:fldChar w:fldCharType="separate"/>
            </w:r>
            <w:r w:rsidR="0089659C">
              <w:rPr>
                <w:noProof/>
                <w:webHidden/>
              </w:rPr>
              <w:t>19</w:t>
            </w:r>
            <w:r w:rsidR="00B832EB">
              <w:rPr>
                <w:noProof/>
                <w:webHidden/>
              </w:rPr>
              <w:fldChar w:fldCharType="end"/>
            </w:r>
          </w:hyperlink>
        </w:p>
        <w:p w14:paraId="5E431D66" w14:textId="77777777" w:rsidR="0077693B" w:rsidRDefault="0077693B">
          <w:r>
            <w:rPr>
              <w:b/>
              <w:bCs/>
              <w:noProof/>
            </w:rPr>
            <w:fldChar w:fldCharType="end"/>
          </w:r>
        </w:p>
      </w:sdtContent>
    </w:sdt>
    <w:p w14:paraId="4FCBBA34" w14:textId="77777777" w:rsidR="000B1ED6" w:rsidRDefault="000B1ED6" w:rsidP="00527A65">
      <w:pPr>
        <w:spacing w:line="480" w:lineRule="auto"/>
      </w:pPr>
    </w:p>
    <w:p w14:paraId="55B34929" w14:textId="77777777" w:rsidR="000B1ED6" w:rsidRDefault="000B1ED6" w:rsidP="00527A65">
      <w:pPr>
        <w:spacing w:line="480" w:lineRule="auto"/>
      </w:pPr>
    </w:p>
    <w:p w14:paraId="5A0A95CA" w14:textId="77777777" w:rsidR="000B1ED6" w:rsidRDefault="000B1ED6" w:rsidP="00527A65">
      <w:pPr>
        <w:spacing w:line="480" w:lineRule="auto"/>
      </w:pPr>
    </w:p>
    <w:p w14:paraId="632155C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0E57723" w14:textId="77777777" w:rsidR="000B1ED6" w:rsidRDefault="000B1ED6" w:rsidP="00185AC8">
      <w:pPr>
        <w:pStyle w:val="Heading1"/>
      </w:pPr>
      <w:bookmarkStart w:id="8" w:name="_Toc493073250"/>
      <w:bookmarkStart w:id="9" w:name="_Toc131014873"/>
      <w:r>
        <w:lastRenderedPageBreak/>
        <w:t>List of Tables</w:t>
      </w:r>
      <w:bookmarkEnd w:id="8"/>
      <w:bookmarkEnd w:id="9"/>
    </w:p>
    <w:p w14:paraId="4E182F23" w14:textId="77777777" w:rsidR="00023578" w:rsidRDefault="00023578">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"Table" </w:instrText>
      </w:r>
      <w:r>
        <w:fldChar w:fldCharType="separate"/>
      </w:r>
      <w:hyperlink w:anchor="_Toc490653955" w:history="1">
        <w:r w:rsidRPr="00090960">
          <w:rPr>
            <w:rStyle w:val="Hyperlink"/>
            <w:noProof/>
          </w:rPr>
          <w:t>Table 1 A sample continued table</w:t>
        </w:r>
        <w:r>
          <w:rPr>
            <w:noProof/>
            <w:webHidden/>
          </w:rPr>
          <w:tab/>
        </w:r>
        <w:r>
          <w:rPr>
            <w:noProof/>
            <w:webHidden/>
          </w:rPr>
          <w:fldChar w:fldCharType="begin"/>
        </w:r>
        <w:r>
          <w:rPr>
            <w:noProof/>
            <w:webHidden/>
          </w:rPr>
          <w:instrText xml:space="preserve"> PAGEREF _Toc490653955 \h </w:instrText>
        </w:r>
        <w:r>
          <w:rPr>
            <w:noProof/>
            <w:webHidden/>
          </w:rPr>
        </w:r>
        <w:r>
          <w:rPr>
            <w:noProof/>
            <w:webHidden/>
          </w:rPr>
          <w:fldChar w:fldCharType="separate"/>
        </w:r>
        <w:r w:rsidR="0089659C">
          <w:rPr>
            <w:noProof/>
            <w:webHidden/>
          </w:rPr>
          <w:t>2</w:t>
        </w:r>
        <w:r>
          <w:rPr>
            <w:noProof/>
            <w:webHidden/>
          </w:rPr>
          <w:fldChar w:fldCharType="end"/>
        </w:r>
      </w:hyperlink>
    </w:p>
    <w:p w14:paraId="10D53F1D" w14:textId="77777777" w:rsidR="000B1ED6" w:rsidRDefault="00023578" w:rsidP="00527A65">
      <w:pPr>
        <w:spacing w:line="480" w:lineRule="auto"/>
      </w:pPr>
      <w:r>
        <w:fldChar w:fldCharType="end"/>
      </w:r>
    </w:p>
    <w:p w14:paraId="5FE2F681" w14:textId="77777777" w:rsidR="000B1ED6" w:rsidRDefault="00185AC8" w:rsidP="00527A65">
      <w:pPr>
        <w:spacing w:line="480" w:lineRule="auto"/>
      </w:pPr>
      <w:r w:rsidRPr="000F1DB4">
        <w:rPr>
          <w:noProof/>
        </w:rPr>
        <mc:AlternateContent>
          <mc:Choice Requires="wps">
            <w:drawing>
              <wp:anchor distT="0" distB="0" distL="114300" distR="114300" simplePos="0" relativeHeight="251673600" behindDoc="0" locked="0" layoutInCell="1" allowOverlap="1" wp14:anchorId="07327FDB" wp14:editId="375FBAD8">
                <wp:simplePos x="0" y="0"/>
                <wp:positionH relativeFrom="margin">
                  <wp:align>left</wp:align>
                </wp:positionH>
                <wp:positionV relativeFrom="page">
                  <wp:posOffset>2926024</wp:posOffset>
                </wp:positionV>
                <wp:extent cx="5530850" cy="3032567"/>
                <wp:effectExtent l="0" t="0" r="12700" b="15875"/>
                <wp:wrapNone/>
                <wp:docPr id="11" name="Text Box 11"/>
                <wp:cNvGraphicFramePr/>
                <a:graphic xmlns:a="http://schemas.openxmlformats.org/drawingml/2006/main">
                  <a:graphicData uri="http://schemas.microsoft.com/office/word/2010/wordprocessingShape">
                    <wps:wsp>
                      <wps:cNvSpPr txBox="1"/>
                      <wps:spPr>
                        <a:xfrm>
                          <a:off x="0" y="0"/>
                          <a:ext cx="5530850" cy="3032567"/>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E4977E" w14:textId="77777777" w:rsidR="0004216D" w:rsidRDefault="0004216D" w:rsidP="000B1ED6">
                            <w:pPr>
                              <w:spacing w:line="480" w:lineRule="auto"/>
                            </w:pPr>
                            <w:r>
                              <w:t>By using Word’s “Insert Caption….” Feature you can build your List of Tables (this page) and List of Figures (the following page).  The label and number, the caption, and page number appear in columns 1, 2, and 3 respectively.  You can update all fields prior to submitting your document by selecting the table, right click the text, and select “Update Field.”</w:t>
                            </w:r>
                          </w:p>
                          <w:p w14:paraId="0294A30E"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1B40013E" w14:textId="77777777" w:rsidR="0004216D" w:rsidRPr="00DA2908" w:rsidRDefault="0004216D" w:rsidP="00B152D9">
                            <w:pPr>
                              <w:spacing w:line="480" w:lineRule="auto"/>
                              <w:rPr>
                                <w:b/>
                              </w:rPr>
                            </w:pPr>
                            <w:r w:rsidRPr="00DA2908">
                              <w:rPr>
                                <w:b/>
                              </w:rPr>
                              <w:t xml:space="preserve">DELETE THIS WHOLE PAGE IF YOU </w:t>
                            </w:r>
                            <w:r>
                              <w:rPr>
                                <w:b/>
                              </w:rPr>
                              <w:t>DO NOT HAVE TABLES</w:t>
                            </w:r>
                            <w:r w:rsidRPr="00DA2908">
                              <w:rPr>
                                <w:b/>
                              </w:rPr>
                              <w:t xml:space="preserve"> IN YOUR DOCUMENT</w:t>
                            </w:r>
                          </w:p>
                          <w:p w14:paraId="017C6100"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27FDB" id="Text Box 11" o:spid="_x0000_s1035" type="#_x0000_t202" style="position:absolute;margin-left:0;margin-top:230.4pt;width:435.5pt;height:238.8pt;z-index:25167360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" fillcolor="#ed7d31 [3205]" strokeweight=".5pt">
                <v:textbox>
                  <w:txbxContent>
                    <w:p w14:paraId="5EE4977E" w14:textId="77777777" w:rsidR="0004216D" w:rsidRDefault="0004216D" w:rsidP="000B1ED6">
                      <w:pPr>
                        <w:spacing w:line="480" w:lineRule="auto"/>
                      </w:pPr>
                      <w:r>
                        <w:t>By using Word’s “Insert Caption….” Feature you can build your List of Tables (this page) and List of Figures (the following page).  The label and number, the caption, and page number appear in columns 1, 2, and 3 respectively.  You can update all fields prior to submitting your document by selecting the table, right click the text, and select “Update Field.”</w:t>
                      </w:r>
                    </w:p>
                    <w:p w14:paraId="0294A30E"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1B40013E" w14:textId="77777777" w:rsidR="0004216D" w:rsidRPr="00DA2908" w:rsidRDefault="0004216D" w:rsidP="00B152D9">
                      <w:pPr>
                        <w:spacing w:line="480" w:lineRule="auto"/>
                        <w:rPr>
                          <w:b/>
                        </w:rPr>
                      </w:pPr>
                      <w:r w:rsidRPr="00DA2908">
                        <w:rPr>
                          <w:b/>
                        </w:rPr>
                        <w:t xml:space="preserve">DELETE THIS WHOLE PAGE IF YOU </w:t>
                      </w:r>
                      <w:r>
                        <w:rPr>
                          <w:b/>
                        </w:rPr>
                        <w:t>DO NOT HAVE TABLES</w:t>
                      </w:r>
                      <w:r w:rsidRPr="00DA2908">
                        <w:rPr>
                          <w:b/>
                        </w:rPr>
                        <w:t xml:space="preserve"> IN YOUR DOCUMENT</w:t>
                      </w:r>
                    </w:p>
                    <w:p w14:paraId="017C6100" w14:textId="77777777" w:rsidR="0004216D" w:rsidRPr="00B152D9" w:rsidRDefault="0004216D" w:rsidP="000B1ED6">
                      <w:pPr>
                        <w:spacing w:line="480" w:lineRule="auto"/>
                        <w:rPr>
                          <w:b/>
                        </w:rPr>
                      </w:pPr>
                    </w:p>
                  </w:txbxContent>
                </v:textbox>
                <w10:wrap anchorx="margin" anchory="page"/>
              </v:shape>
            </w:pict>
          </mc:Fallback>
        </mc:AlternateContent>
      </w:r>
    </w:p>
    <w:p w14:paraId="21178AD5" w14:textId="77777777" w:rsidR="000B1ED6" w:rsidRDefault="000B1ED6" w:rsidP="00527A65">
      <w:pPr>
        <w:spacing w:line="480" w:lineRule="auto"/>
      </w:pPr>
    </w:p>
    <w:p w14:paraId="1F35CA4C" w14:textId="77777777" w:rsidR="000B1ED6" w:rsidRDefault="000B1ED6" w:rsidP="00527A65">
      <w:pPr>
        <w:spacing w:line="480" w:lineRule="auto"/>
      </w:pPr>
    </w:p>
    <w:p w14:paraId="6D9E92EF" w14:textId="77777777" w:rsidR="000B1ED6" w:rsidRDefault="000B1ED6" w:rsidP="00527A65">
      <w:pPr>
        <w:spacing w:line="480" w:lineRule="auto"/>
      </w:pPr>
    </w:p>
    <w:p w14:paraId="7777C60B" w14:textId="77777777" w:rsidR="000B1ED6" w:rsidRDefault="000B1ED6" w:rsidP="00527A65">
      <w:pPr>
        <w:spacing w:line="480" w:lineRule="auto"/>
      </w:pPr>
    </w:p>
    <w:p w14:paraId="48F59180" w14:textId="77777777" w:rsidR="000B1ED6" w:rsidRDefault="000B1ED6" w:rsidP="00527A65">
      <w:pPr>
        <w:spacing w:line="480" w:lineRule="auto"/>
      </w:pPr>
    </w:p>
    <w:p w14:paraId="0FDBBEEF" w14:textId="77777777" w:rsidR="000B1ED6" w:rsidRDefault="000B1ED6" w:rsidP="00527A65">
      <w:pPr>
        <w:spacing w:line="480" w:lineRule="auto"/>
      </w:pPr>
    </w:p>
    <w:p w14:paraId="7C388BB8" w14:textId="77777777" w:rsidR="000B1ED6" w:rsidRDefault="000B1ED6" w:rsidP="00527A65">
      <w:pPr>
        <w:spacing w:line="480" w:lineRule="auto"/>
      </w:pPr>
    </w:p>
    <w:p w14:paraId="20551B31" w14:textId="77777777" w:rsidR="000B1ED6" w:rsidRDefault="000B1ED6" w:rsidP="00527A65">
      <w:pPr>
        <w:spacing w:line="480" w:lineRule="auto"/>
      </w:pPr>
    </w:p>
    <w:p w14:paraId="7C00D853" w14:textId="77777777" w:rsidR="000B1ED6" w:rsidRDefault="000B1ED6" w:rsidP="00527A65">
      <w:pPr>
        <w:spacing w:line="480" w:lineRule="auto"/>
      </w:pPr>
    </w:p>
    <w:p w14:paraId="4777EAD4" w14:textId="77777777" w:rsidR="000B1ED6" w:rsidRDefault="000B1ED6" w:rsidP="00527A65">
      <w:pPr>
        <w:spacing w:line="480" w:lineRule="auto"/>
      </w:pPr>
    </w:p>
    <w:p w14:paraId="5E789876" w14:textId="77777777" w:rsidR="000B1ED6" w:rsidRDefault="000B1ED6" w:rsidP="00527A65">
      <w:pPr>
        <w:spacing w:line="480" w:lineRule="auto"/>
      </w:pPr>
    </w:p>
    <w:p w14:paraId="537DD1B7"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CE33412" w14:textId="77777777" w:rsidR="000B1ED6" w:rsidRDefault="000B1ED6" w:rsidP="00A55EBF">
      <w:pPr>
        <w:pStyle w:val="Heading1"/>
        <w:spacing w:line="480" w:lineRule="auto"/>
      </w:pPr>
      <w:bookmarkStart w:id="10" w:name="_Toc493073251"/>
      <w:bookmarkStart w:id="11" w:name="_Toc131014874"/>
      <w:r>
        <w:lastRenderedPageBreak/>
        <w:t>List of Figures</w:t>
      </w:r>
      <w:bookmarkEnd w:id="10"/>
      <w:bookmarkEnd w:id="11"/>
    </w:p>
    <w:p w14:paraId="5351612B" w14:textId="77777777" w:rsidR="00B832EB" w:rsidRDefault="0077693B" w:rsidP="00B832EB">
      <w:pPr>
        <w:pStyle w:val="TableofFigures"/>
        <w:tabs>
          <w:tab w:val="right" w:leader="dot" w:pos="8630"/>
        </w:tabs>
        <w:spacing w:line="480" w:lineRule="auto"/>
        <w:rPr>
          <w:rFonts w:asciiTheme="minorHAnsi" w:eastAsiaTheme="minorEastAsia" w:hAnsiTheme="minorHAnsi"/>
          <w:noProof/>
          <w:sz w:val="22"/>
          <w:szCs w:val="22"/>
        </w:rPr>
      </w:pPr>
      <w:r>
        <w:fldChar w:fldCharType="begin"/>
      </w:r>
      <w:r>
        <w:instrText xml:space="preserve"> TOC \h \z \c "Figure" </w:instrText>
      </w:r>
      <w:r>
        <w:fldChar w:fldCharType="separate"/>
      </w:r>
      <w:hyperlink w:anchor="_Toc493073374" w:history="1">
        <w:r w:rsidR="00B832EB" w:rsidRPr="00845671">
          <w:rPr>
            <w:rStyle w:val="Hyperlink"/>
            <w:noProof/>
          </w:rPr>
          <w:t>Figure 1 Location of "Breaks' on the Page Layout Tab</w:t>
        </w:r>
        <w:r w:rsidR="00B832EB">
          <w:rPr>
            <w:noProof/>
            <w:webHidden/>
          </w:rPr>
          <w:tab/>
        </w:r>
        <w:r w:rsidR="00B832EB">
          <w:rPr>
            <w:noProof/>
            <w:webHidden/>
          </w:rPr>
          <w:fldChar w:fldCharType="begin"/>
        </w:r>
        <w:r w:rsidR="00B832EB">
          <w:rPr>
            <w:noProof/>
            <w:webHidden/>
          </w:rPr>
          <w:instrText xml:space="preserve"> PAGEREF _Toc493073374 \h </w:instrText>
        </w:r>
        <w:r w:rsidR="00B832EB">
          <w:rPr>
            <w:noProof/>
            <w:webHidden/>
          </w:rPr>
        </w:r>
        <w:r w:rsidR="00B832EB">
          <w:rPr>
            <w:noProof/>
            <w:webHidden/>
          </w:rPr>
          <w:fldChar w:fldCharType="separate"/>
        </w:r>
        <w:r w:rsidR="0089659C">
          <w:rPr>
            <w:noProof/>
            <w:webHidden/>
          </w:rPr>
          <w:t>1</w:t>
        </w:r>
        <w:r w:rsidR="00B832EB">
          <w:rPr>
            <w:noProof/>
            <w:webHidden/>
          </w:rPr>
          <w:fldChar w:fldCharType="end"/>
        </w:r>
      </w:hyperlink>
    </w:p>
    <w:p w14:paraId="74098529" w14:textId="77777777" w:rsidR="00B832EB" w:rsidRDefault="00000000" w:rsidP="00B832EB">
      <w:pPr>
        <w:pStyle w:val="TableofFigures"/>
        <w:tabs>
          <w:tab w:val="right" w:leader="dot" w:pos="8630"/>
        </w:tabs>
        <w:spacing w:line="480" w:lineRule="auto"/>
        <w:rPr>
          <w:rFonts w:asciiTheme="minorHAnsi" w:eastAsiaTheme="minorEastAsia" w:hAnsiTheme="minorHAnsi"/>
          <w:noProof/>
          <w:sz w:val="22"/>
          <w:szCs w:val="22"/>
        </w:rPr>
      </w:pPr>
      <w:hyperlink w:anchor="_Toc493073375" w:history="1">
        <w:r w:rsidR="00B832EB" w:rsidRPr="00845671">
          <w:rPr>
            <w:rStyle w:val="Hyperlink"/>
            <w:noProof/>
          </w:rPr>
          <w:t>Figure 2. A continued figure.  Part A Bar Graph; Part B. Line Graph; Part C Pie Chart</w:t>
        </w:r>
        <w:r w:rsidR="00B832EB">
          <w:rPr>
            <w:noProof/>
            <w:webHidden/>
          </w:rPr>
          <w:tab/>
        </w:r>
        <w:r w:rsidR="00B832EB">
          <w:rPr>
            <w:noProof/>
            <w:webHidden/>
          </w:rPr>
          <w:fldChar w:fldCharType="begin"/>
        </w:r>
        <w:r w:rsidR="00B832EB">
          <w:rPr>
            <w:noProof/>
            <w:webHidden/>
          </w:rPr>
          <w:instrText xml:space="preserve"> PAGEREF _Toc493073375 \h </w:instrText>
        </w:r>
        <w:r w:rsidR="00B832EB">
          <w:rPr>
            <w:noProof/>
            <w:webHidden/>
          </w:rPr>
        </w:r>
        <w:r w:rsidR="00B832EB">
          <w:rPr>
            <w:noProof/>
            <w:webHidden/>
          </w:rPr>
          <w:fldChar w:fldCharType="separate"/>
        </w:r>
        <w:r w:rsidR="0089659C">
          <w:rPr>
            <w:noProof/>
            <w:webHidden/>
          </w:rPr>
          <w:t>5</w:t>
        </w:r>
        <w:r w:rsidR="00B832EB">
          <w:rPr>
            <w:noProof/>
            <w:webHidden/>
          </w:rPr>
          <w:fldChar w:fldCharType="end"/>
        </w:r>
      </w:hyperlink>
    </w:p>
    <w:p w14:paraId="2C466E3B" w14:textId="77777777" w:rsidR="00B832EB" w:rsidRDefault="00000000" w:rsidP="00B832EB">
      <w:pPr>
        <w:pStyle w:val="TableofFigures"/>
        <w:tabs>
          <w:tab w:val="right" w:leader="dot" w:pos="8630"/>
        </w:tabs>
        <w:spacing w:line="480" w:lineRule="auto"/>
        <w:rPr>
          <w:rFonts w:asciiTheme="minorHAnsi" w:eastAsiaTheme="minorEastAsia" w:hAnsiTheme="minorHAnsi"/>
          <w:noProof/>
          <w:sz w:val="22"/>
          <w:szCs w:val="22"/>
        </w:rPr>
      </w:pPr>
      <w:hyperlink w:anchor="_Toc493073376" w:history="1">
        <w:r w:rsidR="00B832EB" w:rsidRPr="00845671">
          <w:rPr>
            <w:rStyle w:val="Hyperlink"/>
            <w:noProof/>
          </w:rPr>
          <w:t>Figure 3  Sample Landscaped Page</w:t>
        </w:r>
        <w:r w:rsidR="00B832EB">
          <w:rPr>
            <w:noProof/>
            <w:webHidden/>
          </w:rPr>
          <w:tab/>
        </w:r>
        <w:r w:rsidR="00B832EB">
          <w:rPr>
            <w:noProof/>
            <w:webHidden/>
          </w:rPr>
          <w:fldChar w:fldCharType="begin"/>
        </w:r>
        <w:r w:rsidR="00B832EB">
          <w:rPr>
            <w:noProof/>
            <w:webHidden/>
          </w:rPr>
          <w:instrText xml:space="preserve"> PAGEREF _Toc493073376 \h </w:instrText>
        </w:r>
        <w:r w:rsidR="00B832EB">
          <w:rPr>
            <w:noProof/>
            <w:webHidden/>
          </w:rPr>
        </w:r>
        <w:r w:rsidR="00B832EB">
          <w:rPr>
            <w:noProof/>
            <w:webHidden/>
          </w:rPr>
          <w:fldChar w:fldCharType="separate"/>
        </w:r>
        <w:r w:rsidR="0089659C">
          <w:rPr>
            <w:noProof/>
            <w:webHidden/>
          </w:rPr>
          <w:t>18</w:t>
        </w:r>
        <w:r w:rsidR="00B832EB">
          <w:rPr>
            <w:noProof/>
            <w:webHidden/>
          </w:rPr>
          <w:fldChar w:fldCharType="end"/>
        </w:r>
      </w:hyperlink>
    </w:p>
    <w:p w14:paraId="24FF9C7C" w14:textId="77777777" w:rsidR="000B1ED6" w:rsidRDefault="0077693B" w:rsidP="00B832EB">
      <w:pPr>
        <w:spacing w:line="480" w:lineRule="auto"/>
      </w:pPr>
      <w:r>
        <w:fldChar w:fldCharType="end"/>
      </w:r>
    </w:p>
    <w:p w14:paraId="7D230CB9" w14:textId="77777777" w:rsidR="00B832EB" w:rsidRDefault="0089659C" w:rsidP="00C02BAC">
      <w:pPr>
        <w:spacing w:line="480" w:lineRule="auto"/>
      </w:pPr>
      <w:r w:rsidRPr="000F1DB4">
        <w:rPr>
          <w:noProof/>
        </w:rPr>
        <mc:AlternateContent>
          <mc:Choice Requires="wps">
            <w:drawing>
              <wp:anchor distT="0" distB="0" distL="114300" distR="114300" simplePos="0" relativeHeight="251675648" behindDoc="0" locked="0" layoutInCell="1" allowOverlap="1" wp14:anchorId="6E8FB27A" wp14:editId="19BEF380">
                <wp:simplePos x="0" y="0"/>
                <wp:positionH relativeFrom="margin">
                  <wp:posOffset>53975</wp:posOffset>
                </wp:positionH>
                <wp:positionV relativeFrom="margin">
                  <wp:posOffset>2999740</wp:posOffset>
                </wp:positionV>
                <wp:extent cx="5530850" cy="2992056"/>
                <wp:effectExtent l="0" t="0" r="12700" b="18415"/>
                <wp:wrapNone/>
                <wp:docPr id="19" name="Text Box 19"/>
                <wp:cNvGraphicFramePr/>
                <a:graphic xmlns:a="http://schemas.openxmlformats.org/drawingml/2006/main">
                  <a:graphicData uri="http://schemas.microsoft.com/office/word/2010/wordprocessingShape">
                    <wps:wsp>
                      <wps:cNvSpPr txBox="1"/>
                      <wps:spPr>
                        <a:xfrm>
                          <a:off x="0" y="0"/>
                          <a:ext cx="5530850" cy="2992056"/>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1A8F6D" w14:textId="77777777" w:rsidR="0004216D" w:rsidRDefault="0004216D" w:rsidP="000B1ED6">
                            <w:pPr>
                              <w:spacing w:line="480" w:lineRule="auto"/>
                            </w:pPr>
                            <w:r>
                              <w:t>By using Word’s “Insert Caption….” Feature you can build your List of Figures (this page) and List of Tables (the previous page).  The label and number, the caption, and page number appear in columns 1, 2, and 3 respectively.  You can update all fields prior to submitting your document by selecting the table, right click the text, and select “Update Field.”</w:t>
                            </w:r>
                          </w:p>
                          <w:p w14:paraId="4BFD1AC2"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47F8519D" w14:textId="77777777" w:rsidR="0004216D" w:rsidRPr="00DA2908" w:rsidRDefault="0004216D" w:rsidP="00B152D9">
                            <w:pPr>
                              <w:spacing w:line="480" w:lineRule="auto"/>
                              <w:rPr>
                                <w:b/>
                              </w:rPr>
                            </w:pPr>
                            <w:r w:rsidRPr="00DA2908">
                              <w:rPr>
                                <w:b/>
                              </w:rPr>
                              <w:t xml:space="preserve">DELETE THIS WHOLE PAGE IF YOU </w:t>
                            </w:r>
                            <w:r>
                              <w:rPr>
                                <w:b/>
                              </w:rPr>
                              <w:t>DO NOT HAVE FIGURES</w:t>
                            </w:r>
                            <w:r w:rsidRPr="00DA2908">
                              <w:rPr>
                                <w:b/>
                              </w:rPr>
                              <w:t xml:space="preserve"> IN YOUR DOCUMENT</w:t>
                            </w:r>
                          </w:p>
                          <w:p w14:paraId="1C5FE0FC"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FB27A" id="Text Box 19" o:spid="_x0000_s1036" type="#_x0000_t202" style="position:absolute;margin-left:4.25pt;margin-top:236.2pt;width:435.5pt;height:235.6pt;z-index:25167564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" fillcolor="#ed7d31 [3205]" strokeweight=".5pt">
                <v:textbox>
                  <w:txbxContent>
                    <w:p w14:paraId="2E1A8F6D" w14:textId="77777777" w:rsidR="0004216D" w:rsidRDefault="0004216D" w:rsidP="000B1ED6">
                      <w:pPr>
                        <w:spacing w:line="480" w:lineRule="auto"/>
                      </w:pPr>
                      <w:r>
                        <w:t>By using Word’s “Insert Caption….” Feature you can build your List of Figures (this page) and List of Tables (the previous page).  The label and number, the caption, and page number appear in columns 1, 2, and 3 respectively.  You can update all fields prior to submitting your document by selecting the table, right click the text, and select “Update Field.”</w:t>
                      </w:r>
                    </w:p>
                    <w:p w14:paraId="4BFD1AC2"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47F8519D" w14:textId="77777777" w:rsidR="0004216D" w:rsidRPr="00DA2908" w:rsidRDefault="0004216D" w:rsidP="00B152D9">
                      <w:pPr>
                        <w:spacing w:line="480" w:lineRule="auto"/>
                        <w:rPr>
                          <w:b/>
                        </w:rPr>
                      </w:pPr>
                      <w:r w:rsidRPr="00DA2908">
                        <w:rPr>
                          <w:b/>
                        </w:rPr>
                        <w:t xml:space="preserve">DELETE THIS WHOLE PAGE IF YOU </w:t>
                      </w:r>
                      <w:r>
                        <w:rPr>
                          <w:b/>
                        </w:rPr>
                        <w:t>DO NOT HAVE FIGURES</w:t>
                      </w:r>
                      <w:r w:rsidRPr="00DA2908">
                        <w:rPr>
                          <w:b/>
                        </w:rPr>
                        <w:t xml:space="preserve"> IN YOUR DOCUMENT</w:t>
                      </w:r>
                    </w:p>
                    <w:p w14:paraId="1C5FE0FC" w14:textId="77777777" w:rsidR="0004216D" w:rsidRPr="00B152D9" w:rsidRDefault="0004216D" w:rsidP="000B1ED6">
                      <w:pPr>
                        <w:spacing w:line="480" w:lineRule="auto"/>
                        <w:rPr>
                          <w:b/>
                        </w:rPr>
                      </w:pPr>
                    </w:p>
                  </w:txbxContent>
                </v:textbox>
                <w10:wrap anchorx="margin" anchory="margin"/>
              </v:shape>
            </w:pict>
          </mc:Fallback>
        </mc:AlternateContent>
      </w:r>
    </w:p>
    <w:p w14:paraId="44AC0094" w14:textId="77777777" w:rsidR="00B832EB" w:rsidRDefault="00B832EB" w:rsidP="00C02BAC">
      <w:pPr>
        <w:spacing w:line="480" w:lineRule="auto"/>
      </w:pPr>
    </w:p>
    <w:p w14:paraId="159F12D9" w14:textId="77777777" w:rsidR="00C02BAC" w:rsidRDefault="00C02BAC" w:rsidP="00A55EBF">
      <w:pPr>
        <w:spacing w:line="480" w:lineRule="auto"/>
      </w:pPr>
    </w:p>
    <w:p w14:paraId="12A2C396" w14:textId="77777777" w:rsidR="000B1ED6" w:rsidRDefault="000B1ED6" w:rsidP="00527A65">
      <w:pPr>
        <w:spacing w:line="480" w:lineRule="auto"/>
      </w:pPr>
    </w:p>
    <w:p w14:paraId="0936002D" w14:textId="77777777" w:rsidR="000B1ED6" w:rsidRDefault="000B1ED6" w:rsidP="00527A65">
      <w:pPr>
        <w:spacing w:line="480" w:lineRule="auto"/>
      </w:pPr>
    </w:p>
    <w:p w14:paraId="77B1780A" w14:textId="77777777" w:rsidR="000B1ED6" w:rsidRDefault="000B1ED6" w:rsidP="00527A65">
      <w:pPr>
        <w:spacing w:line="480" w:lineRule="auto"/>
      </w:pPr>
    </w:p>
    <w:p w14:paraId="6E571296" w14:textId="77777777" w:rsidR="000B1ED6" w:rsidRDefault="000B1ED6" w:rsidP="00527A65">
      <w:pPr>
        <w:spacing w:line="480" w:lineRule="auto"/>
      </w:pPr>
    </w:p>
    <w:p w14:paraId="1D71078B" w14:textId="77777777" w:rsidR="000B1ED6" w:rsidRDefault="000B1ED6" w:rsidP="00527A65">
      <w:pPr>
        <w:spacing w:line="480" w:lineRule="auto"/>
      </w:pPr>
    </w:p>
    <w:p w14:paraId="143B2D80" w14:textId="77777777" w:rsidR="000B1ED6" w:rsidRDefault="000B1ED6" w:rsidP="00527A65">
      <w:pPr>
        <w:spacing w:line="480" w:lineRule="auto"/>
      </w:pPr>
    </w:p>
    <w:p w14:paraId="3D4D3E59" w14:textId="77777777" w:rsidR="000B1ED6" w:rsidRDefault="000B1ED6" w:rsidP="00527A65">
      <w:pPr>
        <w:spacing w:line="480" w:lineRule="auto"/>
      </w:pPr>
    </w:p>
    <w:p w14:paraId="575DB4AC" w14:textId="77777777" w:rsidR="000B1ED6" w:rsidRDefault="000B1ED6" w:rsidP="00527A65">
      <w:pPr>
        <w:spacing w:line="480" w:lineRule="auto"/>
      </w:pPr>
    </w:p>
    <w:p w14:paraId="40E90A3E" w14:textId="77777777" w:rsidR="000B1ED6" w:rsidRDefault="000B1ED6" w:rsidP="00527A65">
      <w:pPr>
        <w:spacing w:line="480" w:lineRule="auto"/>
      </w:pPr>
    </w:p>
    <w:p w14:paraId="473ACB9B" w14:textId="77777777" w:rsidR="000B1ED6" w:rsidRDefault="000B1ED6" w:rsidP="00527A65">
      <w:pPr>
        <w:spacing w:line="480" w:lineRule="auto"/>
      </w:pPr>
    </w:p>
    <w:p w14:paraId="35A1E668" w14:textId="77777777" w:rsidR="000B1ED6" w:rsidRDefault="000B1ED6" w:rsidP="00527A65">
      <w:pPr>
        <w:spacing w:line="480" w:lineRule="auto"/>
      </w:pPr>
    </w:p>
    <w:p w14:paraId="1F10E93E"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66D0B19C" w14:textId="77777777" w:rsidR="000B1ED6" w:rsidRDefault="00CB5590" w:rsidP="00CB5590">
      <w:pPr>
        <w:pStyle w:val="Heading1"/>
      </w:pPr>
      <w:bookmarkStart w:id="12" w:name="_Toc493073252"/>
      <w:bookmarkStart w:id="13" w:name="_Toc131014875"/>
      <w:r>
        <w:lastRenderedPageBreak/>
        <w:t xml:space="preserve">Chapter 1. </w:t>
      </w:r>
      <w:r w:rsidR="000B1ED6">
        <w:t>Introduction</w:t>
      </w:r>
      <w:bookmarkEnd w:id="12"/>
      <w:bookmarkEnd w:id="13"/>
    </w:p>
    <w:p w14:paraId="6DD918CB" w14:textId="77777777" w:rsidR="00671247" w:rsidRDefault="00671247" w:rsidP="00671247"/>
    <w:p w14:paraId="7C661DF4" w14:textId="77777777" w:rsidR="00671247" w:rsidRPr="00671247" w:rsidRDefault="00671247" w:rsidP="00671247">
      <w:pPr>
        <w:spacing w:line="480" w:lineRule="auto"/>
        <w:jc w:val="both"/>
      </w:pPr>
      <w:r w:rsidRPr="00671247">
        <w:t xml:space="preserve">Autonomous vehicles, also known as self-driving cars, have been in development for many years. The first autonomous vehicles were developed in the 1980s and 1990s, but they were very basic and not capable of driving on public roads. In the early 2000s, more advanced autonomous vehicles began to be developed, and they were able to navigate simple roads and highways under certain conditions. </w:t>
      </w:r>
    </w:p>
    <w:p w14:paraId="74980AC8" w14:textId="77777777" w:rsidR="00671247" w:rsidRPr="00671247" w:rsidRDefault="00671247" w:rsidP="00671247">
      <w:pPr>
        <w:spacing w:line="480" w:lineRule="auto"/>
        <w:jc w:val="both"/>
      </w:pPr>
      <w:r w:rsidRPr="00671247">
        <w:t>Autonomous vehicles are being developed and tested for a variety of applications, including personal transportation, public transportation, and logistics. There is significant interest in using autonomous vehicles in these areas because they have the potential to improve safety, reduce costs, and increase efficiency. In the transportation industry, autonomous vehicles are used to operate taxi or ride-hailing services, providing a convenient and affordable transportation option for passengers. They could also be used to operate public transportation systems, such as buses or shuttles, allowing for more reliable and efficient service. In the logistics industry, autonomous vehicles could be used to transport goods between warehouses, distribution centers, and other locations, potentially reducing the need for human drivers and improving delivery times.</w:t>
      </w:r>
    </w:p>
    <w:p w14:paraId="07E27F4A" w14:textId="77777777" w:rsidR="00671247" w:rsidRPr="00671247" w:rsidRDefault="00671247" w:rsidP="00671247">
      <w:pPr>
        <w:spacing w:line="480" w:lineRule="auto"/>
        <w:jc w:val="both"/>
      </w:pPr>
      <w:r w:rsidRPr="00671247">
        <w:t xml:space="preserve">Over the past decade, there has been significant progress in the development of autonomous vehicles. Many car manufacturers, tech companies, and startups are working on developing autonomous vehicles that can drive in a wide range of conditions and </w:t>
      </w:r>
      <w:r w:rsidRPr="00671247">
        <w:lastRenderedPageBreak/>
        <w:t>environments. These vehicles use a variety of sensors, such as lidar, radar, and cameras, to gather data about their surroundings and make decisions about how to navigate the road. They also use complex algorithms and machine learning techniques to analyze the data and make decisions about how to safely operate the vehicle.</w:t>
      </w:r>
    </w:p>
    <w:p w14:paraId="1739EB43" w14:textId="77777777" w:rsidR="00671247" w:rsidRDefault="00671247" w:rsidP="00671247">
      <w:pPr>
        <w:spacing w:line="480" w:lineRule="auto"/>
        <w:jc w:val="both"/>
      </w:pPr>
      <w:r w:rsidRPr="00671247">
        <w:t xml:space="preserve">There are currently several autonomous vehicles on the road that are being tested by companies and organizations around the world. Some of these vehicles are fully autonomous, meaning they do not require a human driver at all, while others are semi-autonomous, meaning they still require a human driver to take control under certain circumstances. While autonomous vehicles are not yet widely available to the </w:t>
      </w:r>
      <w:proofErr w:type="gramStart"/>
      <w:r w:rsidRPr="00671247">
        <w:t>general public</w:t>
      </w:r>
      <w:proofErr w:type="gramEnd"/>
      <w:r w:rsidRPr="00671247">
        <w:t>, it is expected that they will become more common in the coming years as the technology continues to advance.</w:t>
      </w:r>
    </w:p>
    <w:p w14:paraId="1F09A05E" w14:textId="77777777" w:rsidR="00C41151" w:rsidRDefault="00C41151" w:rsidP="00671247">
      <w:pPr>
        <w:spacing w:line="480" w:lineRule="auto"/>
        <w:jc w:val="both"/>
      </w:pPr>
    </w:p>
    <w:p w14:paraId="3EA1C9C4" w14:textId="5734EB73" w:rsidR="00C41151" w:rsidRDefault="00C41151" w:rsidP="00C41151">
      <w:pPr>
        <w:pStyle w:val="Heading2"/>
      </w:pPr>
      <w:bookmarkStart w:id="14" w:name="_Toc126765508"/>
      <w:bookmarkStart w:id="15" w:name="_Toc131014876"/>
      <w:r w:rsidRPr="00C41151">
        <w:t>Software Architecture in Autonomous Vehicles</w:t>
      </w:r>
      <w:bookmarkEnd w:id="14"/>
      <w:r>
        <w:t>:</w:t>
      </w:r>
      <w:bookmarkEnd w:id="15"/>
    </w:p>
    <w:p w14:paraId="6CCEDE59" w14:textId="77777777" w:rsidR="00C41151" w:rsidRPr="00C41151" w:rsidRDefault="00C41151" w:rsidP="00C41151"/>
    <w:p w14:paraId="5FC63DAA" w14:textId="77777777" w:rsidR="00C41151" w:rsidRPr="00C41151" w:rsidRDefault="00C41151" w:rsidP="00C41151">
      <w:pPr>
        <w:spacing w:line="480" w:lineRule="auto"/>
        <w:jc w:val="both"/>
      </w:pPr>
      <w:r w:rsidRPr="00C41151">
        <w:t>The software architecture of an autonomous vehicle is the overall design and structure of the software systems that enable the vehicle to sense its environment, make decisions, and control its movements. The software architecture of an autonomous vehicle typically consists of multiple layers or modules, each of which is responsible for a specific aspect of the vehicle's operation. Mainly, the modules include Perception, Localization, Decision Making and Control.</w:t>
      </w:r>
    </w:p>
    <w:p w14:paraId="53389E50" w14:textId="77777777" w:rsidR="00C41151" w:rsidRPr="00C41151" w:rsidRDefault="00C41151" w:rsidP="00C41151">
      <w:pPr>
        <w:spacing w:line="480" w:lineRule="auto"/>
        <w:jc w:val="both"/>
      </w:pPr>
      <w:r w:rsidRPr="00C41151">
        <w:t xml:space="preserve">At the highest level, Perception and localization are two important capabilities for autonomous vehicles, as they allow the vehicle to sense its environment and determine its position and orientation. A perception system is responsible for interpreting the data </w:t>
      </w:r>
      <w:r w:rsidRPr="00C41151">
        <w:lastRenderedPageBreak/>
        <w:t>gathered by the vehicle's sensors and creating a model of the vehicle's surroundings. The perception system uses techniques such as computer vision and machine learning to analyze the sensor data and identify objects and features in the environment, such as other vehicles, pedestrians, and road signs. Localization refers to the process of determining the position and orientation of the vehicle in its environment. This is typically done using a combination of techniques, such as GPS, LiDAR, visual localization, and inertial measurement unit (IMU) localization.</w:t>
      </w:r>
    </w:p>
    <w:p w14:paraId="3E1E510F" w14:textId="77777777" w:rsidR="00C41151" w:rsidRPr="00C41151" w:rsidRDefault="00C41151" w:rsidP="00C41151">
      <w:pPr>
        <w:spacing w:line="480" w:lineRule="auto"/>
        <w:jc w:val="both"/>
      </w:pPr>
      <w:r w:rsidRPr="00C41151">
        <w:t xml:space="preserve">Perception and localization are closely related, as the vehicle's perception of its surroundings is used to inform its localization. For example, if an autonomous vehicle uses visual localization to determine its position, it will need to be able to identify features in its environment, such as landmarks or road signs, to match them to a pre-built map of the area. Similarly, if the vehicle uses LiDAR localization, it will need to be able to detect and measure the distance to objects in its environment </w:t>
      </w:r>
      <w:proofErr w:type="gramStart"/>
      <w:r w:rsidRPr="00C41151">
        <w:t>in order to</w:t>
      </w:r>
      <w:proofErr w:type="gramEnd"/>
      <w:r w:rsidRPr="00C41151">
        <w:t xml:space="preserve"> create a map of the surroundings.</w:t>
      </w:r>
    </w:p>
    <w:p w14:paraId="2C1878CD" w14:textId="77777777" w:rsidR="00C41151" w:rsidRPr="00C41151" w:rsidRDefault="00C41151" w:rsidP="00C41151">
      <w:pPr>
        <w:spacing w:line="480" w:lineRule="auto"/>
        <w:jc w:val="both"/>
      </w:pPr>
      <w:r w:rsidRPr="00C41151">
        <w:t>Next is the decision-making system that is responsible for determining the appropriate actions for the vehicle to take based on its current state and its goals. The decision-making system uses various algorithms to analyze the data from the perception system and make decisions about how to operate the vehicle safely and effectively.</w:t>
      </w:r>
    </w:p>
    <w:p w14:paraId="41DF2DD5" w14:textId="77777777" w:rsidR="00C41151" w:rsidRPr="00C41151" w:rsidRDefault="00C41151" w:rsidP="00C41151">
      <w:pPr>
        <w:spacing w:line="480" w:lineRule="auto"/>
        <w:jc w:val="both"/>
      </w:pPr>
      <w:r w:rsidRPr="00C41151">
        <w:t>At the lowest level, the software architecture of an autonomous vehicle typically includes a control system that is responsible for managing the vehicle's physical systems, such as the steering, braking, and acceleration. The control system receives input from the higher-</w:t>
      </w:r>
      <w:r w:rsidRPr="00C41151">
        <w:lastRenderedPageBreak/>
        <w:t>level planning modules, and it sends commands to the vehicle's actuators to control the vehicle's movements.</w:t>
      </w:r>
    </w:p>
    <w:p w14:paraId="29EE2AA8" w14:textId="77777777" w:rsidR="00C41151" w:rsidRPr="00C41151" w:rsidRDefault="00C41151" w:rsidP="00C41151">
      <w:pPr>
        <w:spacing w:line="480" w:lineRule="auto"/>
        <w:jc w:val="both"/>
      </w:pPr>
      <w:r w:rsidRPr="00C41151">
        <w:t xml:space="preserve">Finally, the software architecture of an autonomous vehicle typically includes a communication system that is responsible for transmitting and receiving data to and from other systems, such as the vehicle's sensors, actuators, and external systems, such as traffic lights and other vehicles. The communication system helps to coordinate the operation of the different components of the vehicle and ensure that the vehicle </w:t>
      </w:r>
      <w:proofErr w:type="gramStart"/>
      <w:r w:rsidRPr="00C41151">
        <w:t>is able to</w:t>
      </w:r>
      <w:proofErr w:type="gramEnd"/>
      <w:r w:rsidRPr="00C41151">
        <w:t xml:space="preserve"> interact with its environment in a safe and efficient manner. As the technology continues to advance, it is expected that the software architectures of autonomous vehicles will become increasingly sophisticated and capable of handling a wide range of driving scenarios.</w:t>
      </w:r>
    </w:p>
    <w:p w14:paraId="30E7468C" w14:textId="77777777" w:rsidR="00C41151" w:rsidRPr="00C41151" w:rsidRDefault="00C41151" w:rsidP="00C41151">
      <w:pPr>
        <w:spacing w:line="480" w:lineRule="auto"/>
        <w:jc w:val="both"/>
      </w:pPr>
    </w:p>
    <w:p w14:paraId="338A48B2" w14:textId="77777777" w:rsidR="00C41151" w:rsidRPr="00C41151" w:rsidRDefault="00C41151" w:rsidP="00C41151">
      <w:pPr>
        <w:pStyle w:val="Heading2"/>
      </w:pPr>
      <w:bookmarkStart w:id="16" w:name="_Toc126765509"/>
      <w:bookmarkStart w:id="17" w:name="_Toc131014877"/>
      <w:proofErr w:type="spellStart"/>
      <w:r w:rsidRPr="00C41151">
        <w:t>AutoDrive</w:t>
      </w:r>
      <w:proofErr w:type="spellEnd"/>
      <w:r w:rsidRPr="00C41151">
        <w:t xml:space="preserve"> Challenge II</w:t>
      </w:r>
      <w:bookmarkEnd w:id="16"/>
      <w:bookmarkEnd w:id="17"/>
      <w:r w:rsidRPr="00C41151">
        <w:t xml:space="preserve"> </w:t>
      </w:r>
    </w:p>
    <w:p w14:paraId="5B13945A" w14:textId="77777777" w:rsidR="00C41151" w:rsidRPr="00C41151" w:rsidRDefault="00C41151" w:rsidP="00C41151">
      <w:pPr>
        <w:spacing w:line="480" w:lineRule="auto"/>
        <w:jc w:val="both"/>
      </w:pPr>
    </w:p>
    <w:p w14:paraId="192F29AC" w14:textId="77777777" w:rsidR="00C41151" w:rsidRPr="00C41151" w:rsidRDefault="00C41151" w:rsidP="00C41151">
      <w:pPr>
        <w:spacing w:line="480" w:lineRule="auto"/>
        <w:jc w:val="both"/>
      </w:pPr>
      <w:r w:rsidRPr="00C41151">
        <w:t>The challenge aims to have 10 university teams develop and demonstrate an autonomous vehicle (AV) that can navigate urban driving courses as described by SAE Standard (J3016™) Level 4 automation.</w:t>
      </w:r>
    </w:p>
    <w:p w14:paraId="69247C0A" w14:textId="77777777" w:rsidR="00C41151" w:rsidRPr="00DD2DC9" w:rsidRDefault="00C41151" w:rsidP="00C41151">
      <w:pPr>
        <w:jc w:val="center"/>
        <w:rPr>
          <w:rFonts w:cs="Times New Roman"/>
        </w:rPr>
      </w:pPr>
      <w:r w:rsidRPr="00DD2DC9">
        <w:rPr>
          <w:rFonts w:cs="Times New Roman"/>
          <w:noProof/>
        </w:rPr>
        <w:lastRenderedPageBreak/>
        <w:drawing>
          <wp:inline distT="0" distB="0" distL="0" distR="0" wp14:anchorId="1463061C" wp14:editId="35EE2C13">
            <wp:extent cx="4572000" cy="2548017"/>
            <wp:effectExtent l="0" t="0" r="0" b="508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84849" cy="2555178"/>
                    </a:xfrm>
                    <a:prstGeom prst="rect">
                      <a:avLst/>
                    </a:prstGeom>
                    <a:noFill/>
                    <a:ln>
                      <a:noFill/>
                    </a:ln>
                  </pic:spPr>
                </pic:pic>
              </a:graphicData>
            </a:graphic>
          </wp:inline>
        </w:drawing>
      </w:r>
    </w:p>
    <w:p w14:paraId="3A2C6584" w14:textId="77777777" w:rsidR="00C41151" w:rsidRDefault="00C41151" w:rsidP="00C41151">
      <w:pPr>
        <w:rPr>
          <w:rFonts w:cs="Times New Roman"/>
          <w:color w:val="FF0000"/>
        </w:rPr>
      </w:pPr>
    </w:p>
    <w:p w14:paraId="37B77728" w14:textId="102D6FF3" w:rsidR="00C41151" w:rsidRPr="00DD2DC9" w:rsidRDefault="00C41151" w:rsidP="00C41151">
      <w:pPr>
        <w:rPr>
          <w:rFonts w:cs="Times New Roman"/>
          <w:color w:val="FF0000"/>
        </w:rPr>
      </w:pPr>
      <w:r w:rsidRPr="00DD2DC9">
        <w:rPr>
          <w:rFonts w:cs="Times New Roman"/>
          <w:color w:val="FF0000"/>
        </w:rPr>
        <w:t xml:space="preserve">More about the challenge and the targets. </w:t>
      </w:r>
    </w:p>
    <w:p w14:paraId="2C6F833F" w14:textId="77777777" w:rsidR="00C41151" w:rsidRDefault="00C41151" w:rsidP="00671247">
      <w:pPr>
        <w:spacing w:line="480" w:lineRule="auto"/>
        <w:jc w:val="both"/>
      </w:pPr>
    </w:p>
    <w:p w14:paraId="2FCE9FC7" w14:textId="77777777" w:rsidR="00C41151" w:rsidRDefault="00C41151" w:rsidP="00671247">
      <w:pPr>
        <w:spacing w:line="480" w:lineRule="auto"/>
        <w:jc w:val="both"/>
      </w:pPr>
    </w:p>
    <w:p w14:paraId="5DB63CCA" w14:textId="77777777" w:rsidR="00C41151" w:rsidRPr="00DD2DC9" w:rsidRDefault="00C41151" w:rsidP="00C41151">
      <w:pPr>
        <w:pStyle w:val="Heading2"/>
        <w:rPr>
          <w:rFonts w:cs="Times New Roman"/>
        </w:rPr>
      </w:pPr>
      <w:bookmarkStart w:id="18" w:name="_Toc126765510"/>
      <w:bookmarkStart w:id="19" w:name="_Toc130551844"/>
      <w:bookmarkStart w:id="20" w:name="_Toc131014878"/>
      <w:r w:rsidRPr="00DD2DC9">
        <w:rPr>
          <w:rFonts w:cs="Times New Roman"/>
        </w:rPr>
        <w:t>Thesis Overview</w:t>
      </w:r>
      <w:bookmarkEnd w:id="18"/>
      <w:bookmarkEnd w:id="19"/>
      <w:bookmarkEnd w:id="20"/>
    </w:p>
    <w:p w14:paraId="3346E78D" w14:textId="77777777" w:rsidR="00C41151" w:rsidRPr="00DD2DC9" w:rsidRDefault="00C41151" w:rsidP="00C41151">
      <w:pPr>
        <w:rPr>
          <w:rFonts w:cs="Times New Roman"/>
        </w:rPr>
      </w:pPr>
    </w:p>
    <w:p w14:paraId="422DE1B7" w14:textId="77777777" w:rsidR="00C41151" w:rsidRPr="00DD2DC9" w:rsidRDefault="00C41151" w:rsidP="00C41151">
      <w:pPr>
        <w:rPr>
          <w:rFonts w:cs="Times New Roman"/>
          <w:color w:val="FF0000"/>
        </w:rPr>
      </w:pPr>
      <w:r w:rsidRPr="00DD2DC9">
        <w:rPr>
          <w:rFonts w:cs="Times New Roman"/>
          <w:color w:val="FF0000"/>
        </w:rPr>
        <w:t>Brief description of all the thesis contents.</w:t>
      </w:r>
    </w:p>
    <w:p w14:paraId="75390CFB" w14:textId="6AB6B222" w:rsidR="00C41151" w:rsidRPr="00DD2DC9" w:rsidRDefault="00C41151" w:rsidP="00C41151">
      <w:pPr>
        <w:pStyle w:val="Heading1"/>
        <w:rPr>
          <w:rFonts w:cs="Times New Roman"/>
        </w:rPr>
      </w:pPr>
      <w:bookmarkStart w:id="21" w:name="_Toc126765511"/>
      <w:bookmarkStart w:id="22" w:name="_Toc130551845"/>
      <w:bookmarkStart w:id="23" w:name="_Toc131014879"/>
      <w:r>
        <w:rPr>
          <w:rFonts w:cs="Times New Roman"/>
        </w:rPr>
        <w:lastRenderedPageBreak/>
        <w:t xml:space="preserve">Chapter 2.  </w:t>
      </w:r>
      <w:r w:rsidRPr="00DD2DC9">
        <w:rPr>
          <w:rFonts w:cs="Times New Roman"/>
        </w:rPr>
        <w:t>Background and Literature Review</w:t>
      </w:r>
      <w:bookmarkEnd w:id="21"/>
      <w:bookmarkEnd w:id="22"/>
      <w:bookmarkEnd w:id="23"/>
      <w:r w:rsidRPr="00DD2DC9">
        <w:rPr>
          <w:rFonts w:cs="Times New Roman"/>
        </w:rPr>
        <w:t xml:space="preserve"> </w:t>
      </w:r>
    </w:p>
    <w:p w14:paraId="28B401C8" w14:textId="77777777" w:rsidR="00C41151" w:rsidRPr="00DD2DC9" w:rsidRDefault="00C41151" w:rsidP="00C41151">
      <w:pPr>
        <w:pStyle w:val="Heading2"/>
        <w:rPr>
          <w:rFonts w:cs="Times New Roman"/>
        </w:rPr>
      </w:pPr>
      <w:bookmarkStart w:id="24" w:name="_Toc126765512"/>
      <w:bookmarkStart w:id="25" w:name="_Toc130551846"/>
      <w:bookmarkStart w:id="26" w:name="_Toc131014880"/>
      <w:r w:rsidRPr="00DD2DC9">
        <w:rPr>
          <w:rFonts w:cs="Times New Roman"/>
        </w:rPr>
        <w:t>Planning and control in Autonomous Vehicles</w:t>
      </w:r>
      <w:bookmarkEnd w:id="24"/>
      <w:bookmarkEnd w:id="25"/>
      <w:bookmarkEnd w:id="26"/>
    </w:p>
    <w:p w14:paraId="1CB50E3B" w14:textId="77777777" w:rsidR="00C41151" w:rsidRPr="00DD2DC9" w:rsidRDefault="00C41151" w:rsidP="00C41151">
      <w:pPr>
        <w:pStyle w:val="Heading3"/>
        <w:rPr>
          <w:rFonts w:cs="Times New Roman"/>
        </w:rPr>
      </w:pPr>
      <w:bookmarkStart w:id="27" w:name="_Toc126765513"/>
      <w:bookmarkStart w:id="28" w:name="_Toc130551847"/>
      <w:bookmarkStart w:id="29" w:name="_Toc131014881"/>
      <w:r w:rsidRPr="00DD2DC9">
        <w:rPr>
          <w:rFonts w:cs="Times New Roman"/>
        </w:rPr>
        <w:t>Global Path Planning</w:t>
      </w:r>
      <w:bookmarkEnd w:id="27"/>
      <w:bookmarkEnd w:id="28"/>
      <w:bookmarkEnd w:id="29"/>
    </w:p>
    <w:p w14:paraId="68EFA63A" w14:textId="77777777" w:rsidR="00C41151" w:rsidRPr="00DD2DC9" w:rsidRDefault="00C41151" w:rsidP="00C41151">
      <w:pPr>
        <w:pStyle w:val="Heading3"/>
        <w:rPr>
          <w:rFonts w:cs="Times New Roman"/>
        </w:rPr>
      </w:pPr>
      <w:bookmarkStart w:id="30" w:name="_Toc126765514"/>
      <w:bookmarkStart w:id="31" w:name="_Toc130551848"/>
      <w:bookmarkStart w:id="32" w:name="_Toc131014882"/>
      <w:r w:rsidRPr="00DD2DC9">
        <w:rPr>
          <w:rFonts w:cs="Times New Roman"/>
        </w:rPr>
        <w:t xml:space="preserve">Decision making in </w:t>
      </w:r>
      <w:proofErr w:type="gramStart"/>
      <w:r w:rsidRPr="00DD2DC9">
        <w:rPr>
          <w:rFonts w:cs="Times New Roman"/>
        </w:rPr>
        <w:t>AV</w:t>
      </w:r>
      <w:bookmarkEnd w:id="30"/>
      <w:bookmarkEnd w:id="31"/>
      <w:bookmarkEnd w:id="32"/>
      <w:proofErr w:type="gramEnd"/>
    </w:p>
    <w:p w14:paraId="4CC8F322" w14:textId="77777777" w:rsidR="00C41151" w:rsidRPr="00DD2DC9" w:rsidRDefault="00C41151" w:rsidP="00C41151">
      <w:pPr>
        <w:pStyle w:val="Heading3"/>
        <w:rPr>
          <w:rFonts w:cs="Times New Roman"/>
        </w:rPr>
      </w:pPr>
      <w:bookmarkStart w:id="33" w:name="_Toc126765515"/>
      <w:bookmarkStart w:id="34" w:name="_Toc130551849"/>
      <w:bookmarkStart w:id="35" w:name="_Toc131014883"/>
      <w:r w:rsidRPr="00DD2DC9">
        <w:rPr>
          <w:rFonts w:cs="Times New Roman"/>
        </w:rPr>
        <w:t>Control and vehicle maneuvering</w:t>
      </w:r>
      <w:bookmarkEnd w:id="33"/>
      <w:bookmarkEnd w:id="34"/>
      <w:bookmarkEnd w:id="35"/>
      <w:r w:rsidRPr="00DD2DC9">
        <w:rPr>
          <w:rFonts w:cs="Times New Roman"/>
        </w:rPr>
        <w:t xml:space="preserve"> </w:t>
      </w:r>
    </w:p>
    <w:p w14:paraId="5424470D" w14:textId="77777777" w:rsidR="00C41151" w:rsidRPr="00DD2DC9" w:rsidRDefault="00C41151" w:rsidP="00C41151">
      <w:pPr>
        <w:rPr>
          <w:rFonts w:cs="Times New Roman"/>
        </w:rPr>
      </w:pPr>
    </w:p>
    <w:p w14:paraId="0EC6A68D" w14:textId="77777777" w:rsidR="00C41151" w:rsidRPr="00DD2DC9" w:rsidRDefault="00C41151" w:rsidP="00C41151">
      <w:pPr>
        <w:pStyle w:val="Heading2"/>
        <w:rPr>
          <w:rFonts w:cs="Times New Roman"/>
        </w:rPr>
      </w:pPr>
      <w:bookmarkStart w:id="36" w:name="_Toc126765516"/>
      <w:bookmarkStart w:id="37" w:name="_Toc130551850"/>
      <w:bookmarkStart w:id="38" w:name="_Toc131014884"/>
      <w:r w:rsidRPr="00DD2DC9">
        <w:rPr>
          <w:rFonts w:cs="Times New Roman"/>
        </w:rPr>
        <w:t>Planning and control approaches</w:t>
      </w:r>
      <w:bookmarkEnd w:id="36"/>
      <w:bookmarkEnd w:id="37"/>
      <w:bookmarkEnd w:id="38"/>
    </w:p>
    <w:p w14:paraId="0A792211" w14:textId="77777777" w:rsidR="00C41151" w:rsidRDefault="00C41151" w:rsidP="00C41151">
      <w:pPr>
        <w:pStyle w:val="Heading3"/>
        <w:rPr>
          <w:rFonts w:cs="Times New Roman"/>
        </w:rPr>
      </w:pPr>
      <w:bookmarkStart w:id="39" w:name="_Toc126765517"/>
      <w:bookmarkStart w:id="40" w:name="_Toc130551851"/>
      <w:bookmarkStart w:id="41" w:name="_Toc131014885"/>
      <w:r w:rsidRPr="00DD2DC9">
        <w:rPr>
          <w:rFonts w:cs="Times New Roman"/>
        </w:rPr>
        <w:t xml:space="preserve">Classical Rule Based </w:t>
      </w:r>
      <w:proofErr w:type="gramStart"/>
      <w:r w:rsidRPr="00DD2DC9">
        <w:rPr>
          <w:rFonts w:cs="Times New Roman"/>
        </w:rPr>
        <w:t>approaches</w:t>
      </w:r>
      <w:bookmarkEnd w:id="39"/>
      <w:bookmarkEnd w:id="40"/>
      <w:bookmarkEnd w:id="41"/>
      <w:proofErr w:type="gramEnd"/>
    </w:p>
    <w:p w14:paraId="19199712" w14:textId="7E62FF67" w:rsidR="00C41151" w:rsidRPr="00C41151" w:rsidRDefault="00D45159" w:rsidP="00D45159">
      <w:r>
        <w:t xml:space="preserve">            </w:t>
      </w:r>
    </w:p>
    <w:p w14:paraId="05C55A0B" w14:textId="77777777" w:rsidR="00C41151" w:rsidRPr="00DD2DC9" w:rsidRDefault="00C41151" w:rsidP="00C41151">
      <w:pPr>
        <w:pStyle w:val="Heading3"/>
        <w:rPr>
          <w:rFonts w:cs="Times New Roman"/>
        </w:rPr>
      </w:pPr>
      <w:bookmarkStart w:id="42" w:name="_Toc126765518"/>
      <w:bookmarkStart w:id="43" w:name="_Toc130551852"/>
      <w:bookmarkStart w:id="44" w:name="_Toc131014886"/>
      <w:r w:rsidRPr="00DD2DC9">
        <w:rPr>
          <w:rFonts w:cs="Times New Roman"/>
        </w:rPr>
        <w:t xml:space="preserve">Optimization Based </w:t>
      </w:r>
      <w:proofErr w:type="gramStart"/>
      <w:r w:rsidRPr="00DD2DC9">
        <w:rPr>
          <w:rFonts w:cs="Times New Roman"/>
        </w:rPr>
        <w:t>approaches</w:t>
      </w:r>
      <w:bookmarkEnd w:id="42"/>
      <w:bookmarkEnd w:id="43"/>
      <w:bookmarkEnd w:id="44"/>
      <w:proofErr w:type="gramEnd"/>
    </w:p>
    <w:p w14:paraId="7F1C1CED" w14:textId="36ECFE3E" w:rsidR="00C41151" w:rsidRPr="00DD2DC9" w:rsidRDefault="00C41151" w:rsidP="00C41151">
      <w:pPr>
        <w:rPr>
          <w:rFonts w:cs="Times New Roman"/>
        </w:rPr>
      </w:pPr>
      <w:r>
        <w:t xml:space="preserve">            </w:t>
      </w:r>
    </w:p>
    <w:p w14:paraId="748EB47E" w14:textId="77777777" w:rsidR="00C41151" w:rsidRPr="00DD2DC9" w:rsidRDefault="00C41151" w:rsidP="00C41151">
      <w:pPr>
        <w:pStyle w:val="Heading3"/>
        <w:rPr>
          <w:rFonts w:cs="Times New Roman"/>
        </w:rPr>
      </w:pPr>
      <w:bookmarkStart w:id="45" w:name="_Toc126765519"/>
      <w:bookmarkStart w:id="46" w:name="_Toc130551853"/>
      <w:bookmarkStart w:id="47" w:name="_Toc131014887"/>
      <w:r w:rsidRPr="00DD2DC9">
        <w:rPr>
          <w:rFonts w:cs="Times New Roman"/>
        </w:rPr>
        <w:t>Learning Based approaches</w:t>
      </w:r>
      <w:bookmarkEnd w:id="45"/>
      <w:bookmarkEnd w:id="46"/>
      <w:bookmarkEnd w:id="47"/>
    </w:p>
    <w:p w14:paraId="21AF447B" w14:textId="3CE252B0" w:rsidR="00C41151" w:rsidRPr="00DD2DC9" w:rsidRDefault="00C41151" w:rsidP="00C41151">
      <w:pPr>
        <w:rPr>
          <w:rFonts w:cs="Times New Roman"/>
          <w:color w:val="FF0000"/>
        </w:rPr>
      </w:pPr>
      <w:r>
        <w:rPr>
          <w:rFonts w:cs="Times New Roman"/>
          <w:color w:val="FF0000"/>
        </w:rPr>
        <w:t xml:space="preserve">            </w:t>
      </w:r>
    </w:p>
    <w:p w14:paraId="5BE2DC27" w14:textId="77777777" w:rsidR="00C41151" w:rsidRPr="00DD2DC9" w:rsidRDefault="00C41151" w:rsidP="00D45159">
      <w:pPr>
        <w:ind w:left="720"/>
      </w:pPr>
      <w:r w:rsidRPr="00DD2DC9">
        <w:t>Imitation Learning</w:t>
      </w:r>
    </w:p>
    <w:p w14:paraId="2924AA39" w14:textId="77777777" w:rsidR="00C41151" w:rsidRPr="00DD2DC9" w:rsidRDefault="00C41151" w:rsidP="00D45159">
      <w:pPr>
        <w:ind w:left="720"/>
      </w:pPr>
      <w:r w:rsidRPr="00DD2DC9">
        <w:t>Reinforcement Learning</w:t>
      </w:r>
    </w:p>
    <w:p w14:paraId="04EEF193" w14:textId="77777777" w:rsidR="00C41151" w:rsidRPr="00671247" w:rsidRDefault="00C41151" w:rsidP="00671247">
      <w:pPr>
        <w:spacing w:line="480" w:lineRule="auto"/>
        <w:jc w:val="both"/>
      </w:pPr>
    </w:p>
    <w:p w14:paraId="3032CB1B" w14:textId="75921D2B" w:rsidR="00C41151" w:rsidRPr="00DD2DC9" w:rsidRDefault="00C41151" w:rsidP="00C41151">
      <w:pPr>
        <w:pStyle w:val="Heading1"/>
        <w:rPr>
          <w:rFonts w:cs="Times New Roman"/>
        </w:rPr>
      </w:pPr>
      <w:bookmarkStart w:id="48" w:name="_Toc126765522"/>
      <w:bookmarkStart w:id="49" w:name="_Toc130551854"/>
      <w:bookmarkStart w:id="50" w:name="_Toc131014888"/>
      <w:r>
        <w:rPr>
          <w:rFonts w:cs="Times New Roman"/>
        </w:rPr>
        <w:lastRenderedPageBreak/>
        <w:t xml:space="preserve">Chapter 3. </w:t>
      </w:r>
      <w:r w:rsidRPr="00DD2DC9">
        <w:rPr>
          <w:rFonts w:cs="Times New Roman"/>
        </w:rPr>
        <w:t xml:space="preserve">Highway Lane Changing for Autonomous </w:t>
      </w:r>
      <w:bookmarkEnd w:id="48"/>
      <w:bookmarkEnd w:id="49"/>
      <w:r>
        <w:rPr>
          <w:rFonts w:cs="Times New Roman"/>
        </w:rPr>
        <w:t>V</w:t>
      </w:r>
      <w:r w:rsidRPr="00DD2DC9">
        <w:rPr>
          <w:rFonts w:cs="Times New Roman"/>
        </w:rPr>
        <w:t>ehicles.</w:t>
      </w:r>
      <w:bookmarkEnd w:id="50"/>
    </w:p>
    <w:p w14:paraId="27A6925E" w14:textId="77777777" w:rsidR="00C41151" w:rsidRPr="00DD2DC9" w:rsidRDefault="00C41151" w:rsidP="00C41151">
      <w:pPr>
        <w:rPr>
          <w:rFonts w:cs="Times New Roman"/>
        </w:rPr>
      </w:pPr>
    </w:p>
    <w:p w14:paraId="3C49E588" w14:textId="77777777" w:rsidR="00C41151" w:rsidRPr="00DD2DC9" w:rsidRDefault="00C41151" w:rsidP="00C41151">
      <w:pPr>
        <w:pStyle w:val="Heading2"/>
        <w:rPr>
          <w:rFonts w:cs="Times New Roman"/>
        </w:rPr>
      </w:pPr>
      <w:bookmarkStart w:id="51" w:name="_Toc130551855"/>
      <w:bookmarkStart w:id="52" w:name="_Toc131014889"/>
      <w:r w:rsidRPr="00DD2DC9">
        <w:rPr>
          <w:rFonts w:cs="Times New Roman"/>
        </w:rPr>
        <w:t>Lane Changing Approaches</w:t>
      </w:r>
      <w:bookmarkEnd w:id="51"/>
      <w:bookmarkEnd w:id="52"/>
    </w:p>
    <w:p w14:paraId="79F773E2" w14:textId="77777777" w:rsidR="00C41151" w:rsidRPr="00DD2DC9" w:rsidRDefault="00C41151" w:rsidP="00C41151">
      <w:pPr>
        <w:rPr>
          <w:rFonts w:cs="Times New Roman"/>
        </w:rPr>
      </w:pPr>
    </w:p>
    <w:p w14:paraId="2525B15F" w14:textId="77777777" w:rsidR="00C41151" w:rsidRPr="003F168A" w:rsidRDefault="00C41151" w:rsidP="00C41151">
      <w:pPr>
        <w:spacing w:line="480" w:lineRule="auto"/>
        <w:jc w:val="both"/>
        <w:rPr>
          <w:rFonts w:cs="Times New Roman"/>
        </w:rPr>
      </w:pPr>
      <w:r w:rsidRPr="003F168A">
        <w:rPr>
          <w:rFonts w:cs="Times New Roman"/>
        </w:rPr>
        <w:t>There are several key challenges that autonomous vehicles (AVs) must overcome to navigate on highways safely and effectively. Some of these include:</w:t>
      </w:r>
    </w:p>
    <w:p w14:paraId="32123E30" w14:textId="77777777" w:rsidR="00C41151" w:rsidRPr="003F168A" w:rsidRDefault="00C41151" w:rsidP="00D45159">
      <w:pPr>
        <w:pStyle w:val="Heading2"/>
      </w:pPr>
      <w:bookmarkStart w:id="53" w:name="_Toc131014890"/>
      <w:r w:rsidRPr="003F168A">
        <w:t>Lane keeping and lane changing:</w:t>
      </w:r>
      <w:bookmarkEnd w:id="53"/>
      <w:r w:rsidRPr="003F168A">
        <w:t xml:space="preserve">  </w:t>
      </w:r>
    </w:p>
    <w:p w14:paraId="00E88584" w14:textId="77777777" w:rsidR="00C41151" w:rsidRPr="003F168A" w:rsidRDefault="00C41151" w:rsidP="00C41151">
      <w:pPr>
        <w:spacing w:line="480" w:lineRule="auto"/>
        <w:jc w:val="both"/>
        <w:rPr>
          <w:rFonts w:cs="Times New Roman"/>
        </w:rPr>
      </w:pPr>
      <w:r w:rsidRPr="003F168A">
        <w:rPr>
          <w:rFonts w:cs="Times New Roman"/>
        </w:rPr>
        <w:t>AVs must be able to accurately detect and stay within the lanes on the highway, as well as safely and smoothly change lanes when necessary. This requires robust perception and localization capabilities, as well as sophisticated control algorithms.</w:t>
      </w:r>
    </w:p>
    <w:p w14:paraId="7356D6C4" w14:textId="77777777" w:rsidR="00C41151" w:rsidRPr="003F168A" w:rsidRDefault="00C41151" w:rsidP="00C41151">
      <w:pPr>
        <w:spacing w:line="480" w:lineRule="auto"/>
        <w:jc w:val="both"/>
        <w:rPr>
          <w:rFonts w:cs="Times New Roman"/>
        </w:rPr>
      </w:pPr>
      <w:r w:rsidRPr="003F168A">
        <w:rPr>
          <w:rFonts w:cs="Times New Roman"/>
        </w:rPr>
        <w:t>Lane keeping and lane changing are important capabilities for autonomous vehicles (AVs) to have when driving on highways. These tasks can be challenging for AVs because they require the vehicle to accurately perceive and understand its environment, as well as make safe and smooth driving decisions. One of the key challenges in lane keeping is accurately detecting and tracking the lanes on the road. This is typically done using a combination of cameras, lidar, radar, and other sensors, which can detect the edges of the lanes and other road markings. The sensor data is then processed using computer vision algorithms that can identify the lanes and track their position over time.</w:t>
      </w:r>
    </w:p>
    <w:p w14:paraId="657A17C9" w14:textId="77777777" w:rsidR="00C41151" w:rsidRPr="003F168A" w:rsidRDefault="00C41151" w:rsidP="00C41151">
      <w:pPr>
        <w:spacing w:line="480" w:lineRule="auto"/>
        <w:jc w:val="both"/>
        <w:rPr>
          <w:rFonts w:cs="Times New Roman"/>
        </w:rPr>
      </w:pPr>
      <w:r w:rsidRPr="003F168A">
        <w:rPr>
          <w:rFonts w:cs="Times New Roman"/>
        </w:rPr>
        <w:t>Once the lanes have been detected and tracked, the AV can use control algorithms to keep the vehicle within the lanes. This typically involves using a combination of steering, braking, and acceleration commands to control the position and speed of the vehicle. The control algorithms should be robust enough to handle different road conditions and lane geometry, such as curved roads and merging lanes.</w:t>
      </w:r>
    </w:p>
    <w:p w14:paraId="17EF65B2" w14:textId="77777777" w:rsidR="00C41151" w:rsidRPr="003F168A" w:rsidRDefault="00C41151" w:rsidP="00C41151">
      <w:pPr>
        <w:spacing w:line="480" w:lineRule="auto"/>
        <w:jc w:val="both"/>
        <w:rPr>
          <w:rFonts w:cs="Times New Roman"/>
        </w:rPr>
      </w:pPr>
      <w:r w:rsidRPr="003F168A">
        <w:rPr>
          <w:rFonts w:cs="Times New Roman"/>
        </w:rPr>
        <w:lastRenderedPageBreak/>
        <w:t xml:space="preserve">Lane changing is similarly challenging and requires the AV to have a precise understanding of its environment and the intentions of other vehicles on the road. The AV must detect and track the other vehicles and use this information to plan and execute safe lane changes. This typically involves assessing the speed, position, and trajectory of the other vehicles, and using this information to calculate safe gaps for lane changes. The AV must also </w:t>
      </w:r>
      <w:proofErr w:type="gramStart"/>
      <w:r w:rsidRPr="003F168A">
        <w:rPr>
          <w:rFonts w:cs="Times New Roman"/>
        </w:rPr>
        <w:t>take into account</w:t>
      </w:r>
      <w:proofErr w:type="gramEnd"/>
      <w:r w:rsidRPr="003F168A">
        <w:rPr>
          <w:rFonts w:cs="Times New Roman"/>
        </w:rPr>
        <w:t xml:space="preserve"> the surrounding traffic and any potential hazards, such as construction or emergency vehicles.</w:t>
      </w:r>
    </w:p>
    <w:p w14:paraId="561D11D0" w14:textId="77777777" w:rsidR="00C41151" w:rsidRPr="003F168A" w:rsidRDefault="00C41151" w:rsidP="00C41151">
      <w:pPr>
        <w:spacing w:line="480" w:lineRule="auto"/>
        <w:jc w:val="both"/>
        <w:rPr>
          <w:rFonts w:cs="Times New Roman"/>
        </w:rPr>
      </w:pPr>
      <w:r w:rsidRPr="003F168A">
        <w:rPr>
          <w:rFonts w:cs="Times New Roman"/>
        </w:rPr>
        <w:t>To ensure safety, the decision-making and control algorithms for lane keeping and lane changing are typically tested extensively in simulation and on test tracks before being deployed on real roads.</w:t>
      </w:r>
    </w:p>
    <w:p w14:paraId="34414296" w14:textId="77777777" w:rsidR="00C41151" w:rsidRPr="003F168A" w:rsidRDefault="00C41151" w:rsidP="00C41151">
      <w:pPr>
        <w:spacing w:line="480" w:lineRule="auto"/>
        <w:jc w:val="both"/>
        <w:rPr>
          <w:rFonts w:cs="Times New Roman"/>
        </w:rPr>
      </w:pPr>
    </w:p>
    <w:p w14:paraId="46A44F28" w14:textId="77777777" w:rsidR="00C41151" w:rsidRPr="003F168A" w:rsidRDefault="00C41151" w:rsidP="00C41151">
      <w:pPr>
        <w:spacing w:line="480" w:lineRule="auto"/>
        <w:jc w:val="both"/>
        <w:rPr>
          <w:rFonts w:cs="Times New Roman"/>
        </w:rPr>
      </w:pPr>
      <w:r w:rsidRPr="003F168A">
        <w:rPr>
          <w:rFonts w:cs="Times New Roman"/>
        </w:rPr>
        <w:t>In general, Lane keeping and lane changing are complex task for autonomous vehicles, it is important to note that many companies are testing their AVs on different geographical locations to adapt and enhance their systems to work optimally based on different weather conditions, and traffic flow.</w:t>
      </w:r>
    </w:p>
    <w:p w14:paraId="287D8321"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 xml:space="preserve">Handling high-speed driving: AVs must be able to </w:t>
      </w:r>
      <w:proofErr w:type="gramStart"/>
      <w:r w:rsidRPr="003F168A">
        <w:rPr>
          <w:rFonts w:cs="Times New Roman"/>
        </w:rPr>
        <w:t>safely and comfortably drive at high speeds</w:t>
      </w:r>
      <w:proofErr w:type="gramEnd"/>
      <w:r w:rsidRPr="003F168A">
        <w:rPr>
          <w:rFonts w:cs="Times New Roman"/>
        </w:rPr>
        <w:t>, which can be challenging due to the large forces involved. This requires the vehicle to have precise and responsive steering, braking, and acceleration capabilities.</w:t>
      </w:r>
    </w:p>
    <w:p w14:paraId="721C5B68"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 xml:space="preserve">Handling merging and merging traffic: AVs must be able to safely enter and exit highway on-ramps and off-ramps, as well as navigate through merging traffic. This </w:t>
      </w:r>
      <w:r w:rsidRPr="003F168A">
        <w:rPr>
          <w:rFonts w:cs="Times New Roman"/>
        </w:rPr>
        <w:lastRenderedPageBreak/>
        <w:t>requires the vehicle to have an accurate understanding of its environment and the intentions of other vehicles on the road.</w:t>
      </w:r>
    </w:p>
    <w:p w14:paraId="44EB9D7E"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Handling different weather and lighting conditions: AVs must be able to operate in a wide range of weather and lighting conditions, including rain, fog, snow, and darkness. This requires the vehicle to have robust perception capabilities that can handle occlusions and reflections caused by different weather and lighting conditions.</w:t>
      </w:r>
    </w:p>
    <w:p w14:paraId="1E05B63B"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Handling emergency and unexpected events: AVs must be able to handle emergency and unexpected events, such as sudden braking safely and smoothly by other vehicles, lane closures, and construction zones. This requires the vehicle to have an accurate understanding of its environment and the ability to make rapid and safe decisions.</w:t>
      </w:r>
    </w:p>
    <w:p w14:paraId="5C2CA589" w14:textId="77777777" w:rsidR="00C41151" w:rsidRPr="003F168A" w:rsidRDefault="00C41151" w:rsidP="00C41151">
      <w:pPr>
        <w:numPr>
          <w:ilvl w:val="0"/>
          <w:numId w:val="1"/>
        </w:numPr>
        <w:spacing w:after="160" w:line="480" w:lineRule="auto"/>
        <w:jc w:val="both"/>
        <w:rPr>
          <w:rFonts w:cs="Times New Roman"/>
        </w:rPr>
      </w:pPr>
      <w:r w:rsidRPr="003F168A">
        <w:rPr>
          <w:rFonts w:cs="Times New Roman"/>
        </w:rPr>
        <w:t>Handling traffic laws and regulations: AVs must be aware and follow all traffic laws and regulations. which can vary from state to state, country to country and region to region. They should also be designed to handle specific situations such as emergency vehicles, school buses and many more.</w:t>
      </w:r>
    </w:p>
    <w:p w14:paraId="37D76A23" w14:textId="77777777" w:rsidR="00C41151" w:rsidRPr="003F168A" w:rsidRDefault="00C41151" w:rsidP="00C41151">
      <w:pPr>
        <w:spacing w:line="480" w:lineRule="auto"/>
        <w:jc w:val="both"/>
        <w:rPr>
          <w:rFonts w:cs="Times New Roman"/>
        </w:rPr>
      </w:pPr>
      <w:r w:rsidRPr="003F168A">
        <w:rPr>
          <w:rFonts w:cs="Times New Roman"/>
        </w:rPr>
        <w:t>Overall, developing AVs that can safely and effectively navigate on highways requires a combination of advanced sensor technologies, sophisticated perception and decision-making algorithms, and rigorous testing and validation.</w:t>
      </w:r>
    </w:p>
    <w:p w14:paraId="59BD1655" w14:textId="77777777" w:rsidR="00671247" w:rsidRDefault="00671247" w:rsidP="00671247"/>
    <w:p w14:paraId="6515E009" w14:textId="77777777" w:rsidR="00D45159" w:rsidRDefault="00D45159" w:rsidP="00671247"/>
    <w:p w14:paraId="30C85A4B" w14:textId="77777777" w:rsidR="00D45159" w:rsidRDefault="00D45159" w:rsidP="00671247"/>
    <w:p w14:paraId="3D190647" w14:textId="77777777" w:rsidR="00D45159" w:rsidRPr="00DD2DC9" w:rsidRDefault="00D45159" w:rsidP="00D45159">
      <w:pPr>
        <w:pStyle w:val="Heading2"/>
        <w:rPr>
          <w:rFonts w:cs="Times New Roman"/>
        </w:rPr>
      </w:pPr>
      <w:bookmarkStart w:id="54" w:name="_Toc126765523"/>
      <w:bookmarkStart w:id="55" w:name="_Toc130551856"/>
      <w:bookmarkStart w:id="56" w:name="_Toc131014891"/>
      <w:r w:rsidRPr="00DD2DC9">
        <w:rPr>
          <w:rFonts w:cs="Times New Roman"/>
        </w:rPr>
        <w:lastRenderedPageBreak/>
        <w:t xml:space="preserve">Rule Based Lane change decision </w:t>
      </w:r>
      <w:bookmarkEnd w:id="54"/>
      <w:bookmarkEnd w:id="55"/>
      <w:r w:rsidRPr="00DD2DC9">
        <w:rPr>
          <w:rFonts w:cs="Times New Roman"/>
        </w:rPr>
        <w:t>making.</w:t>
      </w:r>
      <w:bookmarkEnd w:id="56"/>
    </w:p>
    <w:p w14:paraId="041295FB" w14:textId="77777777" w:rsidR="00D45159" w:rsidRPr="00DD2DC9" w:rsidRDefault="00D45159" w:rsidP="00D45159">
      <w:pPr>
        <w:pStyle w:val="Heading3"/>
      </w:pPr>
      <w:bookmarkStart w:id="57" w:name="_Toc126765524"/>
      <w:bookmarkStart w:id="58" w:name="_Toc130551857"/>
      <w:bookmarkStart w:id="59" w:name="_Toc131014892"/>
      <w:r w:rsidRPr="00DD2DC9">
        <w:t>Lane change problem formulation</w:t>
      </w:r>
      <w:bookmarkEnd w:id="57"/>
      <w:bookmarkEnd w:id="58"/>
      <w:bookmarkEnd w:id="59"/>
    </w:p>
    <w:p w14:paraId="58107CE6" w14:textId="77777777" w:rsidR="00D45159" w:rsidRPr="00DD2DC9" w:rsidRDefault="00D45159" w:rsidP="00D45159">
      <w:pPr>
        <w:pStyle w:val="Heading3"/>
      </w:pPr>
      <w:bookmarkStart w:id="60" w:name="_Toc126765525"/>
      <w:bookmarkStart w:id="61" w:name="_Toc130551858"/>
      <w:bookmarkStart w:id="62" w:name="_Toc131014893"/>
      <w:r w:rsidRPr="00DD2DC9">
        <w:t>Static Obstacle Lane Change</w:t>
      </w:r>
      <w:bookmarkEnd w:id="60"/>
      <w:bookmarkEnd w:id="61"/>
      <w:bookmarkEnd w:id="62"/>
    </w:p>
    <w:p w14:paraId="0B945EAC" w14:textId="77777777" w:rsidR="00D45159" w:rsidRDefault="00D45159" w:rsidP="00D45159">
      <w:pPr>
        <w:pStyle w:val="Heading3"/>
      </w:pPr>
      <w:bookmarkStart w:id="63" w:name="_Toc126765526"/>
      <w:bookmarkStart w:id="64" w:name="_Toc130551859"/>
      <w:bookmarkStart w:id="65" w:name="_Toc131014894"/>
      <w:r w:rsidRPr="00DD2DC9">
        <w:t>Dynamic Obstacle Lane Change</w:t>
      </w:r>
      <w:bookmarkEnd w:id="63"/>
      <w:bookmarkEnd w:id="64"/>
      <w:bookmarkEnd w:id="65"/>
    </w:p>
    <w:p w14:paraId="57216292" w14:textId="77777777" w:rsidR="00D45159" w:rsidRPr="00D45159" w:rsidRDefault="00D45159" w:rsidP="00D45159"/>
    <w:p w14:paraId="2FCA0561" w14:textId="23A0CB96" w:rsidR="00D45159" w:rsidRPr="00D45159" w:rsidRDefault="00D45159" w:rsidP="00D45159">
      <w:r w:rsidRPr="00B27013">
        <w:rPr>
          <w:rFonts w:cs="Times New Roman"/>
        </w:rPr>
        <w:drawing>
          <wp:inline distT="0" distB="0" distL="0" distR="0" wp14:anchorId="6AAF035F" wp14:editId="3EDD0556">
            <wp:extent cx="5215769" cy="5850466"/>
            <wp:effectExtent l="0" t="0" r="4445"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0"/>
                    <a:stretch>
                      <a:fillRect/>
                    </a:stretch>
                  </pic:blipFill>
                  <pic:spPr>
                    <a:xfrm>
                      <a:off x="0" y="0"/>
                      <a:ext cx="5226846" cy="5862891"/>
                    </a:xfrm>
                    <a:prstGeom prst="rect">
                      <a:avLst/>
                    </a:prstGeom>
                  </pic:spPr>
                </pic:pic>
              </a:graphicData>
            </a:graphic>
          </wp:inline>
        </w:drawing>
      </w:r>
    </w:p>
    <w:p w14:paraId="56009B2A" w14:textId="77777777" w:rsidR="00D45159" w:rsidRDefault="00D45159" w:rsidP="00D45159">
      <w:pPr>
        <w:rPr>
          <w:rFonts w:cs="Times New Roman"/>
        </w:rPr>
      </w:pPr>
    </w:p>
    <w:p w14:paraId="5F9A1519" w14:textId="77777777" w:rsidR="00D45159" w:rsidRPr="00671247" w:rsidRDefault="00D45159" w:rsidP="00671247"/>
    <w:p w14:paraId="198C4272" w14:textId="77777777" w:rsidR="00D45159" w:rsidRPr="00DD2DC9" w:rsidRDefault="00D45159" w:rsidP="00D45159">
      <w:pPr>
        <w:pStyle w:val="Heading3"/>
      </w:pPr>
      <w:bookmarkStart w:id="66" w:name="_Toc126765527"/>
      <w:bookmarkStart w:id="67" w:name="_Toc130551860"/>
      <w:bookmarkStart w:id="68" w:name="_Toc131014895"/>
      <w:r w:rsidRPr="00DD2DC9">
        <w:lastRenderedPageBreak/>
        <w:t>Lane Change Trajectory Generation</w:t>
      </w:r>
      <w:bookmarkEnd w:id="66"/>
      <w:bookmarkEnd w:id="67"/>
      <w:bookmarkEnd w:id="68"/>
    </w:p>
    <w:p w14:paraId="34DDDAB8" w14:textId="77777777" w:rsidR="00D45159" w:rsidRPr="00DD2DC9" w:rsidRDefault="00D45159" w:rsidP="00D45159">
      <w:pPr>
        <w:rPr>
          <w:rFonts w:cs="Times New Roman"/>
        </w:rPr>
      </w:pPr>
    </w:p>
    <w:p w14:paraId="68686F1E" w14:textId="77777777" w:rsidR="00D45159" w:rsidRPr="00DD2DC9" w:rsidRDefault="00D45159" w:rsidP="00D45159">
      <w:pPr>
        <w:pStyle w:val="Heading3"/>
        <w:ind w:left="0"/>
        <w:rPr>
          <w:rFonts w:cs="Times New Roman"/>
        </w:rPr>
      </w:pPr>
    </w:p>
    <w:p w14:paraId="097BCA89" w14:textId="77777777" w:rsidR="00D45159" w:rsidRPr="00DD2DC9" w:rsidRDefault="00D45159" w:rsidP="00D45159">
      <w:pPr>
        <w:pStyle w:val="Heading2"/>
      </w:pPr>
      <w:bookmarkStart w:id="69" w:name="_Toc126765529"/>
      <w:bookmarkStart w:id="70" w:name="_Toc130551861"/>
      <w:bookmarkStart w:id="71" w:name="_Toc131014896"/>
      <w:r w:rsidRPr="00DD2DC9">
        <w:t xml:space="preserve">Lane Change in the presence of </w:t>
      </w:r>
      <w:bookmarkEnd w:id="69"/>
      <w:r w:rsidRPr="00DD2DC9">
        <w:t>Icy/ Snowy Conditions</w:t>
      </w:r>
      <w:bookmarkEnd w:id="70"/>
      <w:bookmarkEnd w:id="71"/>
    </w:p>
    <w:p w14:paraId="6D15AE2D" w14:textId="77777777" w:rsidR="00D45159" w:rsidRPr="00DD2DC9" w:rsidRDefault="00D45159" w:rsidP="00D45159">
      <w:pPr>
        <w:rPr>
          <w:rFonts w:cs="Times New Roman"/>
        </w:rPr>
      </w:pPr>
    </w:p>
    <w:p w14:paraId="73C7EE54" w14:textId="77777777" w:rsidR="00D45159" w:rsidRPr="003F168A" w:rsidRDefault="00D45159" w:rsidP="00D45159">
      <w:pPr>
        <w:spacing w:line="480" w:lineRule="auto"/>
        <w:jc w:val="both"/>
        <w:rPr>
          <w:rFonts w:cs="Times New Roman"/>
        </w:rPr>
      </w:pPr>
      <w:r w:rsidRPr="003F168A">
        <w:rPr>
          <w:rFonts w:cs="Times New Roman"/>
        </w:rPr>
        <w:t>Lane changes for autonomous vehicles in challenging weather conditions, such as heavy rain, snow, or fog, can be a complex task. Autonomous vehicles rely on a variety of sensors, such as cameras and LIDAR, to detect and interpret the road and other vehicles. In challenging weather conditions, these sensors can be affected by reduced visibility, glare, and reflections.</w:t>
      </w:r>
    </w:p>
    <w:p w14:paraId="580F01A1" w14:textId="77777777" w:rsidR="00D45159" w:rsidRPr="003F168A" w:rsidRDefault="00D45159" w:rsidP="00D45159">
      <w:pPr>
        <w:spacing w:line="480" w:lineRule="auto"/>
        <w:jc w:val="both"/>
        <w:rPr>
          <w:rFonts w:cs="Times New Roman"/>
        </w:rPr>
      </w:pPr>
      <w:r w:rsidRPr="003F168A">
        <w:rPr>
          <w:rFonts w:cs="Times New Roman"/>
        </w:rPr>
        <w:t>To safely perform lane changes in challenging weather conditions, autonomous vehicles must have the following capabilities:</w:t>
      </w:r>
    </w:p>
    <w:p w14:paraId="52BE53BB" w14:textId="77777777" w:rsidR="00D45159" w:rsidRPr="003F168A" w:rsidRDefault="00D45159" w:rsidP="00D45159">
      <w:pPr>
        <w:numPr>
          <w:ilvl w:val="0"/>
          <w:numId w:val="2"/>
        </w:numPr>
        <w:spacing w:after="160" w:line="480" w:lineRule="auto"/>
        <w:jc w:val="both"/>
        <w:rPr>
          <w:rFonts w:cs="Times New Roman"/>
        </w:rPr>
      </w:pPr>
      <w:r w:rsidRPr="003F168A">
        <w:rPr>
          <w:rFonts w:cs="Times New Roman"/>
        </w:rPr>
        <w:t>Weather-adaptive sensors: The vehicle's sensors must be able to detect and track objects in challenging weather conditions and be able to adjust their performance accordingly.</w:t>
      </w:r>
    </w:p>
    <w:p w14:paraId="6A9F0965" w14:textId="77777777" w:rsidR="00D45159" w:rsidRPr="003F168A" w:rsidRDefault="00D45159" w:rsidP="00D45159">
      <w:pPr>
        <w:numPr>
          <w:ilvl w:val="0"/>
          <w:numId w:val="2"/>
        </w:numPr>
        <w:spacing w:after="160" w:line="480" w:lineRule="auto"/>
        <w:jc w:val="both"/>
        <w:rPr>
          <w:rFonts w:cs="Times New Roman"/>
        </w:rPr>
      </w:pPr>
      <w:r w:rsidRPr="003F168A">
        <w:rPr>
          <w:rFonts w:cs="Times New Roman"/>
        </w:rPr>
        <w:t>Weather-adaptive control systems: The vehicle's control systems, such as the steering and braking systems, must be able to respond quickly and accurately to the road conditions, adjusting the vehicle's trajectory and speed as necessary to maintain stability and avoid skidding.</w:t>
      </w:r>
    </w:p>
    <w:p w14:paraId="72384713" w14:textId="77777777" w:rsidR="00D45159" w:rsidRPr="003F168A" w:rsidRDefault="00D45159" w:rsidP="00D45159">
      <w:pPr>
        <w:numPr>
          <w:ilvl w:val="0"/>
          <w:numId w:val="2"/>
        </w:numPr>
        <w:spacing w:after="160" w:line="480" w:lineRule="auto"/>
        <w:jc w:val="both"/>
        <w:rPr>
          <w:rFonts w:cs="Times New Roman"/>
        </w:rPr>
      </w:pPr>
      <w:r w:rsidRPr="003F168A">
        <w:rPr>
          <w:rFonts w:cs="Times New Roman"/>
        </w:rPr>
        <w:t>Weather-adaptive software algorithms: The vehicle's software must be able to process sensor data and adjust the vehicle's behavior in real-time to ensure a safe journey. This includes adjusting the vehicle's speed, trajectory, and following distance based on the road conditions.</w:t>
      </w:r>
    </w:p>
    <w:p w14:paraId="5B9FF256" w14:textId="1836D5D0" w:rsidR="00D45159" w:rsidRPr="003F168A" w:rsidRDefault="00D45159" w:rsidP="00D45159">
      <w:pPr>
        <w:spacing w:line="480" w:lineRule="auto"/>
        <w:jc w:val="both"/>
        <w:rPr>
          <w:rFonts w:cs="Times New Roman"/>
        </w:rPr>
      </w:pPr>
      <w:r w:rsidRPr="003F168A">
        <w:rPr>
          <w:rFonts w:cs="Times New Roman"/>
        </w:rPr>
        <w:lastRenderedPageBreak/>
        <w:t>It's worth mentioning that the implementation of these capabilities is a challenging task, and some companies are still working to improve the system to work under all weather conditions.</w:t>
      </w:r>
      <w:r w:rsidRPr="003F168A">
        <w:rPr>
          <w:rFonts w:cs="Times New Roman"/>
          <w:vanish/>
        </w:rPr>
        <w:t>Top of Form</w:t>
      </w:r>
      <w:r>
        <w:rPr>
          <w:rFonts w:cs="Times New Roman"/>
        </w:rPr>
        <w:t xml:space="preserve"> </w:t>
      </w:r>
      <w:r w:rsidRPr="003F168A">
        <w:rPr>
          <w:rFonts w:cs="Times New Roman"/>
        </w:rPr>
        <w:t>Some of the critical parameters to analyze the lane change behavior in challenging weather conditions can be:</w:t>
      </w:r>
    </w:p>
    <w:p w14:paraId="2220A7FC" w14:textId="77777777" w:rsidR="00D45159" w:rsidRPr="003F168A" w:rsidRDefault="00D45159" w:rsidP="00D45159">
      <w:pPr>
        <w:pStyle w:val="ListParagraph"/>
        <w:numPr>
          <w:ilvl w:val="0"/>
          <w:numId w:val="3"/>
        </w:numPr>
        <w:tabs>
          <w:tab w:val="num" w:pos="720"/>
        </w:tabs>
        <w:spacing w:after="160" w:line="480" w:lineRule="auto"/>
        <w:jc w:val="both"/>
        <w:rPr>
          <w:rFonts w:cs="Times New Roman"/>
        </w:rPr>
      </w:pPr>
      <w:r w:rsidRPr="003F168A">
        <w:rPr>
          <w:rFonts w:cs="Times New Roman"/>
        </w:rPr>
        <w:t>Traction control: Autonomous vehicles must have a reliable traction control system to maintain a stable and safe trajectory on slippery roads. This includes monitoring wheel slip and adjusting the engine's power output to prevent skidding.</w:t>
      </w:r>
    </w:p>
    <w:p w14:paraId="59D920BF"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Speed: The vehicle's speed must be adjusted based on the road conditions to ensure safe lane changing. On slippery roads, the vehicle should be driven at a lower speed to increase stability and reduce the risk of skidding.</w:t>
      </w:r>
    </w:p>
    <w:p w14:paraId="79CA340C"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Steering and braking: The vehicle's steering and braking systems must be able to respond quickly and accurately to the road conditions. This includes adjusting the steering angle and brake pressure to maintain control of the vehicle and avoid skidding.</w:t>
      </w:r>
    </w:p>
    <w:p w14:paraId="5D3BA971"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Sensor performance: The vehicle's sensors, such as cameras and LIDAR, must be able to accurately detect and interpret the road and other vehicles in the presence of adverse weather conditions, such as heavy rain and fog.</w:t>
      </w:r>
    </w:p>
    <w:p w14:paraId="54E04245"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Road information: The vehicle's software must have access to accurate and up-to-date information on the road conditions, such as the location of standing water or ice, to adjust its behavior and ensure a safe journey.</w:t>
      </w:r>
    </w:p>
    <w:p w14:paraId="3A5B3253"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lastRenderedPageBreak/>
        <w:t xml:space="preserve">Vehicle dynamics: the vehicle's dynamics, such as the vehicle mass, center of gravity, and tire-road friction, must be </w:t>
      </w:r>
      <w:proofErr w:type="gramStart"/>
      <w:r w:rsidRPr="003F168A">
        <w:rPr>
          <w:rFonts w:cs="Times New Roman"/>
        </w:rPr>
        <w:t>taken into account</w:t>
      </w:r>
      <w:proofErr w:type="gramEnd"/>
      <w:r w:rsidRPr="003F168A">
        <w:rPr>
          <w:rFonts w:cs="Times New Roman"/>
        </w:rPr>
        <w:t xml:space="preserve"> when making lane changes on slippery roads.</w:t>
      </w:r>
    </w:p>
    <w:p w14:paraId="57A66B26" w14:textId="77777777" w:rsidR="00D45159" w:rsidRPr="003F168A" w:rsidRDefault="00D45159" w:rsidP="00D45159">
      <w:pPr>
        <w:numPr>
          <w:ilvl w:val="0"/>
          <w:numId w:val="3"/>
        </w:numPr>
        <w:spacing w:after="160" w:line="480" w:lineRule="auto"/>
        <w:jc w:val="both"/>
        <w:rPr>
          <w:rFonts w:cs="Times New Roman"/>
        </w:rPr>
      </w:pPr>
      <w:r w:rsidRPr="003F168A">
        <w:rPr>
          <w:rFonts w:cs="Times New Roman"/>
        </w:rPr>
        <w:t>Emergency braking: the vehicle must be able to apply emergency braking when it detects a potential collision or hazardous situation.</w:t>
      </w:r>
    </w:p>
    <w:p w14:paraId="26697835" w14:textId="77777777" w:rsidR="00D45159" w:rsidRPr="003F168A" w:rsidRDefault="00D45159" w:rsidP="00D45159">
      <w:pPr>
        <w:spacing w:line="480" w:lineRule="auto"/>
        <w:jc w:val="both"/>
        <w:rPr>
          <w:rFonts w:cs="Times New Roman"/>
        </w:rPr>
      </w:pPr>
      <w:r w:rsidRPr="003F168A">
        <w:rPr>
          <w:rFonts w:cs="Times New Roman"/>
        </w:rPr>
        <w:t>Overall, lane changing for autonomous vehicles in slippery road conditions requires a combination of advanced sensors, control systems, and software algorithms to safely navigate the vehicle in these challenging conditions.</w:t>
      </w:r>
    </w:p>
    <w:p w14:paraId="68BC7667" w14:textId="77777777" w:rsidR="00D45159" w:rsidRDefault="00D45159" w:rsidP="000B1ED6">
      <w:pPr>
        <w:spacing w:line="480" w:lineRule="auto"/>
      </w:pPr>
    </w:p>
    <w:p w14:paraId="0991FF24" w14:textId="220947CD" w:rsidR="00D45159" w:rsidRPr="00D45159" w:rsidRDefault="002B1898" w:rsidP="002B1898">
      <w:pPr>
        <w:pStyle w:val="Heading1"/>
      </w:pPr>
      <w:bookmarkStart w:id="72" w:name="_Toc126765530"/>
      <w:bookmarkStart w:id="73" w:name="_Toc130551862"/>
      <w:bookmarkStart w:id="74" w:name="_Toc131014897"/>
      <w:r>
        <w:lastRenderedPageBreak/>
        <w:t xml:space="preserve">Chapter 4. </w:t>
      </w:r>
      <w:r w:rsidR="00D45159" w:rsidRPr="00D45159">
        <w:t xml:space="preserve">Artificial Potential Field </w:t>
      </w:r>
      <w:bookmarkEnd w:id="72"/>
      <w:r w:rsidR="00D45159" w:rsidRPr="00D45159">
        <w:t>Approach for Highway Lane Chang</w:t>
      </w:r>
      <w:bookmarkEnd w:id="73"/>
      <w:r w:rsidR="00D45159" w:rsidRPr="00D45159">
        <w:t>e</w:t>
      </w:r>
      <w:bookmarkEnd w:id="74"/>
    </w:p>
    <w:p w14:paraId="40F5CAD7" w14:textId="77777777" w:rsidR="00D45159" w:rsidRPr="00D45159" w:rsidRDefault="00D45159" w:rsidP="00D45159">
      <w:pPr>
        <w:spacing w:line="480" w:lineRule="auto"/>
      </w:pPr>
    </w:p>
    <w:p w14:paraId="30736DE0" w14:textId="77777777" w:rsidR="00D45159" w:rsidRPr="00D45159" w:rsidRDefault="00D45159" w:rsidP="002B1898">
      <w:pPr>
        <w:pStyle w:val="Heading2"/>
      </w:pPr>
      <w:bookmarkStart w:id="75" w:name="_Toc130551863"/>
      <w:bookmarkStart w:id="76" w:name="_Toc131014898"/>
      <w:r w:rsidRPr="00D45159">
        <w:t>Artificial Potential Fields (APF):</w:t>
      </w:r>
      <w:bookmarkEnd w:id="75"/>
      <w:bookmarkEnd w:id="76"/>
    </w:p>
    <w:p w14:paraId="574B070F" w14:textId="77777777" w:rsidR="00D45159" w:rsidRPr="00D45159" w:rsidRDefault="00D45159" w:rsidP="00D45159">
      <w:pPr>
        <w:spacing w:line="480" w:lineRule="auto"/>
      </w:pPr>
    </w:p>
    <w:p w14:paraId="745ABEBC" w14:textId="77777777" w:rsidR="00D45159" w:rsidRPr="00D45159" w:rsidRDefault="00D45159" w:rsidP="00D45159">
      <w:pPr>
        <w:spacing w:line="480" w:lineRule="auto"/>
      </w:pPr>
      <w:r w:rsidRPr="00D45159">
        <w:t>Artificial Potential Fields (APF) is a method used in robotics for motion planning and obstacle avoidance. It is based on the concept of creating a virtual potential field around the robot, which guides it towards the goal while avoiding obstacles. The method involves defining a potential function that represents the forces acting on the robot in its environment, including attractive forces towards the goal and repulsive forces away from obstacles. The resulting force field is then used to guide the robot's motion.</w:t>
      </w:r>
    </w:p>
    <w:p w14:paraId="58542EE7" w14:textId="77777777" w:rsidR="00D45159" w:rsidRPr="00D45159" w:rsidRDefault="00D45159" w:rsidP="00D45159">
      <w:pPr>
        <w:spacing w:line="480" w:lineRule="auto"/>
      </w:pPr>
      <w:r w:rsidRPr="00D45159">
        <w:t>The basic concept of APF is to define an attractive potential field around the goal location, such that the robot moves towards it. The potential field is represented as a scalar function, which decreases as the robot gets closer to the goal. At the same time, a repulsive potential field is defined around obstacles, such that the robot moves away from them. The repulsive potential field is also represented as a scalar function, which increases as the robot gets closer to the obstacles. The resulting force field is the superposition of these two potential fields, which generates a vector field that guides the robot towards the goal while avoiding obstacles.</w:t>
      </w:r>
    </w:p>
    <w:p w14:paraId="30983075" w14:textId="77777777" w:rsidR="00D45159" w:rsidRPr="00D45159" w:rsidRDefault="00D45159" w:rsidP="00D45159">
      <w:pPr>
        <w:spacing w:line="480" w:lineRule="auto"/>
      </w:pPr>
      <w:r w:rsidRPr="00D45159">
        <w:t xml:space="preserve">The attractive potential is typically represented by a Gaussian function centered on the goal location, while the repulsive potential is represented by an inverse distance function, which increases as the robot approaches the obstacle. The resulting potential function is </w:t>
      </w:r>
      <w:r w:rsidRPr="00D45159">
        <w:lastRenderedPageBreak/>
        <w:t>then used to calculate the gradient of the field, which provides the direction of motion for the robot.</w:t>
      </w:r>
    </w:p>
    <w:p w14:paraId="5987B87E" w14:textId="77777777" w:rsidR="00D45159" w:rsidRPr="00D45159" w:rsidRDefault="00D45159" w:rsidP="00D45159">
      <w:pPr>
        <w:spacing w:line="480" w:lineRule="auto"/>
      </w:pPr>
      <w:r w:rsidRPr="00D45159">
        <w:t>One of the advantages of the APF method is that it is computationally efficient and can handle complex environments with multiple obstacles. However, it can suffer from local minima where the robot gets stuck in a suboptimal position due to the potential field. Various modifications and enhancements have been proposed to address this issue, such as adaptive and hybrid potential fields.</w:t>
      </w:r>
    </w:p>
    <w:p w14:paraId="46BD9842" w14:textId="77777777" w:rsidR="00D45159" w:rsidRPr="00D45159" w:rsidRDefault="00D45159" w:rsidP="00D45159">
      <w:pPr>
        <w:spacing w:line="480" w:lineRule="auto"/>
      </w:pPr>
    </w:p>
    <w:p w14:paraId="7286F7B0" w14:textId="77777777" w:rsidR="00D45159" w:rsidRPr="00D45159" w:rsidRDefault="00D45159" w:rsidP="002B1898">
      <w:pPr>
        <w:pStyle w:val="Heading3"/>
      </w:pPr>
      <w:bookmarkStart w:id="77" w:name="_Toc130551864"/>
      <w:bookmarkStart w:id="78" w:name="_Toc131014899"/>
      <w:r w:rsidRPr="00D45159">
        <w:t>APF Analogy:</w:t>
      </w:r>
      <w:bookmarkEnd w:id="77"/>
      <w:bookmarkEnd w:id="78"/>
    </w:p>
    <w:p w14:paraId="3ED9015D" w14:textId="77777777" w:rsidR="00D45159" w:rsidRPr="00D45159" w:rsidRDefault="00D45159" w:rsidP="00D45159">
      <w:pPr>
        <w:spacing w:line="480" w:lineRule="auto"/>
      </w:pPr>
    </w:p>
    <w:p w14:paraId="26163251" w14:textId="77777777" w:rsidR="00D45159" w:rsidRPr="00D45159" w:rsidRDefault="00D45159" w:rsidP="00D45159">
      <w:pPr>
        <w:spacing w:line="480" w:lineRule="auto"/>
      </w:pPr>
      <w:r w:rsidRPr="00D45159">
        <w:t>An analogy for the Artificial Potential Fields (APF) method is the way a ball moves on a surface with hills and valleys. Imagine a ball rolling on a surface with hills and valleys. The goal is to move the ball from its initial position to a target position while avoiding obstacles along the way.</w:t>
      </w:r>
    </w:p>
    <w:p w14:paraId="3C95059F" w14:textId="77777777" w:rsidR="00D45159" w:rsidRPr="00D45159" w:rsidRDefault="00D45159" w:rsidP="00D45159">
      <w:pPr>
        <w:spacing w:line="480" w:lineRule="auto"/>
      </w:pPr>
      <w:r w:rsidRPr="00D45159">
        <w:t>The surface can be thought of as a potential field, where the hills represent obstacles, and the valleys represent the goal. The ball represents the robot or vehicle, which moves under the influence of the forces acting on it. In this analogy, the force acting on the ball is equivalent to the gradient of the potential field.</w:t>
      </w:r>
    </w:p>
    <w:p w14:paraId="3C058771" w14:textId="77777777" w:rsidR="00D45159" w:rsidRPr="00D45159" w:rsidRDefault="00D45159" w:rsidP="00D45159">
      <w:pPr>
        <w:spacing w:line="480" w:lineRule="auto"/>
      </w:pPr>
      <w:r w:rsidRPr="00D45159">
        <w:t xml:space="preserve">The APF method works by defining an attractive potential field around the target position, which pulls the ball towards the goal. At the same time, a repulsive potential field is defined around the obstacles, which pushes the ball away from them. The </w:t>
      </w:r>
      <w:r w:rsidRPr="00D45159">
        <w:lastRenderedPageBreak/>
        <w:t>resulting force acting on the ball is the sum of these two potential fields, which guides the ball towards the goal while avoiding obstacles.</w:t>
      </w:r>
    </w:p>
    <w:p w14:paraId="3B29DC5B" w14:textId="77777777" w:rsidR="00D45159" w:rsidRPr="00D45159" w:rsidRDefault="00D45159" w:rsidP="00D45159">
      <w:pPr>
        <w:spacing w:line="480" w:lineRule="auto"/>
      </w:pPr>
      <w:r w:rsidRPr="00D45159">
        <w:t>The strength of the repulsive potential field depends on the distance between the ball and the obstacles. When the ball is close to an obstacle, the repulsive force is strong, which pushes the ball away from the obstacle. As the ball moves away from the obstacle, the repulsive force decreases, and the ball moves towards the target position.</w:t>
      </w:r>
    </w:p>
    <w:p w14:paraId="4FF774E3" w14:textId="77777777" w:rsidR="00D45159" w:rsidRPr="00D45159" w:rsidRDefault="00D45159" w:rsidP="00D45159">
      <w:pPr>
        <w:spacing w:line="480" w:lineRule="auto"/>
      </w:pPr>
      <w:r w:rsidRPr="00D45159">
        <w:t>Similarly, in APF method, the strength of the repulsive potential field depends on the distance between the robot or vehicle and the obstacles. The attractive potential field is centered on the target position, and the repulsive potential field is centered on the obstacles. The resulting force acting on the robot or vehicle is used to guide it towards the goal while avoiding obstacles.</w:t>
      </w:r>
    </w:p>
    <w:p w14:paraId="634BFC88" w14:textId="77777777" w:rsidR="00D45159" w:rsidRPr="00D45159" w:rsidRDefault="00D45159" w:rsidP="00D45159">
      <w:pPr>
        <w:spacing w:line="480" w:lineRule="auto"/>
      </w:pPr>
    </w:p>
    <w:p w14:paraId="7523E5F7" w14:textId="77777777" w:rsidR="00D45159" w:rsidRPr="00D45159" w:rsidRDefault="00D45159" w:rsidP="002B1898">
      <w:pPr>
        <w:pStyle w:val="Heading3"/>
      </w:pPr>
      <w:bookmarkStart w:id="79" w:name="_Toc130551865"/>
      <w:bookmarkStart w:id="80" w:name="_Toc131014900"/>
      <w:r w:rsidRPr="00D45159">
        <w:t>APF Drawbacks:</w:t>
      </w:r>
      <w:bookmarkEnd w:id="79"/>
      <w:bookmarkEnd w:id="80"/>
    </w:p>
    <w:p w14:paraId="7D3A1888" w14:textId="77777777" w:rsidR="00D45159" w:rsidRPr="00D45159" w:rsidRDefault="00D45159" w:rsidP="00D45159">
      <w:pPr>
        <w:spacing w:line="480" w:lineRule="auto"/>
      </w:pPr>
      <w:r w:rsidRPr="00D45159">
        <w:t>While Artificial Potential Fields (APF) is a popular method for motion planning and obstacle avoidance in autonomous vehicles, it has some drawbacks that need to be considered. Some of the drawbacks of APF for autonomous vehicles are:</w:t>
      </w:r>
    </w:p>
    <w:p w14:paraId="38CC1783" w14:textId="77777777" w:rsidR="00D45159" w:rsidRPr="00D45159" w:rsidRDefault="00D45159" w:rsidP="00D45159">
      <w:pPr>
        <w:numPr>
          <w:ilvl w:val="0"/>
          <w:numId w:val="4"/>
        </w:numPr>
        <w:spacing w:line="480" w:lineRule="auto"/>
      </w:pPr>
      <w:r w:rsidRPr="00D45159">
        <w:t>Local minima: One of the main drawbacks of APF is that it can suffer from local minima, where the robot or vehicle can get stuck in a suboptimal position due to the potential field. This happens when the robot or vehicle gets trapped between repulsive forces from multiple obstacles, which makes it difficult to find a clear path to the goal position. Various modifications and enhancements, such as adaptive and hybrid potential fields, have been proposed to address this issue.</w:t>
      </w:r>
    </w:p>
    <w:p w14:paraId="08AECB0B" w14:textId="77777777" w:rsidR="00D45159" w:rsidRPr="00D45159" w:rsidRDefault="00D45159" w:rsidP="00D45159">
      <w:pPr>
        <w:numPr>
          <w:ilvl w:val="0"/>
          <w:numId w:val="4"/>
        </w:numPr>
        <w:spacing w:line="480" w:lineRule="auto"/>
      </w:pPr>
      <w:r w:rsidRPr="00D45159">
        <w:lastRenderedPageBreak/>
        <w:t>Sensitivity to potential function parameters: The performance of APF is sensitive to the choice of parameters for the potential function. If the parameters are not chosen carefully, the robot or vehicle may collide with obstacles or take longer routes to reach the goal position.</w:t>
      </w:r>
    </w:p>
    <w:p w14:paraId="34B01F4B" w14:textId="77777777" w:rsidR="00D45159" w:rsidRPr="00D45159" w:rsidRDefault="00D45159" w:rsidP="00D45159">
      <w:pPr>
        <w:numPr>
          <w:ilvl w:val="0"/>
          <w:numId w:val="4"/>
        </w:numPr>
        <w:spacing w:line="480" w:lineRule="auto"/>
      </w:pPr>
      <w:r w:rsidRPr="00D45159">
        <w:t>Limited ability to handle complex environments: APF can struggle in highly complex environments with multiple obstacles, as the potential function may become too complex to be effectively used for motion planning. In such cases, other methods such as probabilistic algorithms or machine learning approaches may be more suitable.</w:t>
      </w:r>
    </w:p>
    <w:p w14:paraId="63AD3FDC" w14:textId="77777777" w:rsidR="00D45159" w:rsidRPr="00D45159" w:rsidRDefault="00D45159" w:rsidP="00D45159">
      <w:pPr>
        <w:spacing w:line="480" w:lineRule="auto"/>
      </w:pPr>
    </w:p>
    <w:p w14:paraId="0877BCEF" w14:textId="77777777" w:rsidR="00D45159" w:rsidRPr="00D45159" w:rsidRDefault="00D45159" w:rsidP="00D45159">
      <w:pPr>
        <w:spacing w:line="480" w:lineRule="auto"/>
      </w:pPr>
    </w:p>
    <w:p w14:paraId="7497C06A" w14:textId="16E4356D" w:rsidR="00D45159" w:rsidRPr="002E5D34" w:rsidRDefault="00D45159" w:rsidP="002E5D34">
      <w:pPr>
        <w:pStyle w:val="Heading3"/>
      </w:pPr>
      <w:bookmarkStart w:id="81" w:name="_Toc130551866"/>
      <w:bookmarkStart w:id="82" w:name="_Toc131014901"/>
      <w:r w:rsidRPr="00D45159">
        <w:t xml:space="preserve">Improved APF for lane changing in autonomous vehicles in the presence of low friction </w:t>
      </w:r>
      <w:proofErr w:type="gramStart"/>
      <w:r w:rsidRPr="00D45159">
        <w:t>surfaces</w:t>
      </w:r>
      <w:bookmarkEnd w:id="81"/>
      <w:bookmarkEnd w:id="82"/>
      <w:proofErr w:type="gramEnd"/>
    </w:p>
    <w:p w14:paraId="7CBD870F" w14:textId="77777777" w:rsidR="00D45159" w:rsidRPr="00D45159" w:rsidRDefault="00D45159" w:rsidP="00D45159">
      <w:pPr>
        <w:spacing w:line="480" w:lineRule="auto"/>
      </w:pPr>
    </w:p>
    <w:p w14:paraId="0DF341AA" w14:textId="77777777" w:rsidR="00D45159" w:rsidRPr="00D45159" w:rsidRDefault="00D45159" w:rsidP="00D45159">
      <w:pPr>
        <w:spacing w:line="480" w:lineRule="auto"/>
      </w:pPr>
      <w:r w:rsidRPr="00D45159">
        <w:t>APF can be used in autonomous vehicles for lane change maneuvers. Lane change maneuvers involve detecting an opening in the adjacent lane and then changing the lane while avoiding collisions with other vehicles. The APF method can help in generating a collision-free path for the lane change maneuver by creating a virtual potential field around the vehicle.</w:t>
      </w:r>
    </w:p>
    <w:p w14:paraId="482AC9EF" w14:textId="77777777" w:rsidR="00D45159" w:rsidRPr="00D45159" w:rsidRDefault="00D45159" w:rsidP="00D45159">
      <w:pPr>
        <w:spacing w:line="480" w:lineRule="auto"/>
      </w:pPr>
      <w:r w:rsidRPr="00D45159">
        <w:t xml:space="preserve">To implement APF for lane change maneuvers, the attractive potential field is towards the goal position. and the repulsive potential fields are centered around the other vehicles. The repulsive potential fields should be strong enough to keep the vehicle away from the </w:t>
      </w:r>
      <w:r w:rsidRPr="00D45159">
        <w:lastRenderedPageBreak/>
        <w:t>other vehicles, but not too strong that it becomes difficult to find a path through the potential field.</w:t>
      </w:r>
    </w:p>
    <w:p w14:paraId="2C91B1FD" w14:textId="77777777" w:rsidR="00D45159" w:rsidRPr="00D45159" w:rsidRDefault="00D45159" w:rsidP="00D45159">
      <w:pPr>
        <w:spacing w:line="480" w:lineRule="auto"/>
      </w:pPr>
    </w:p>
    <w:p w14:paraId="6C65FA6B" w14:textId="311D140B" w:rsidR="00D45159" w:rsidRPr="00D45159" w:rsidRDefault="00D45159" w:rsidP="002E5D34">
      <w:pPr>
        <w:pStyle w:val="Heading2"/>
      </w:pPr>
      <w:bookmarkStart w:id="83" w:name="_Toc130551867"/>
      <w:bookmarkStart w:id="84" w:name="_Toc131014902"/>
      <w:r w:rsidRPr="00D45159">
        <w:t>Design requirements</w:t>
      </w:r>
      <w:bookmarkEnd w:id="83"/>
      <w:bookmarkEnd w:id="84"/>
    </w:p>
    <w:p w14:paraId="1F44CDF7" w14:textId="77777777" w:rsidR="00D45159" w:rsidRPr="00D45159" w:rsidRDefault="00D45159" w:rsidP="00D45159">
      <w:pPr>
        <w:spacing w:line="480" w:lineRule="auto"/>
      </w:pPr>
      <w:r w:rsidRPr="00D45159">
        <w:t>Design requirements for the application of Artificial Potential Fields (APF) in lane changing for autonomous vehicles include the following:</w:t>
      </w:r>
    </w:p>
    <w:p w14:paraId="2D9E3035" w14:textId="77777777" w:rsidR="00D45159" w:rsidRPr="00D45159" w:rsidRDefault="00D45159" w:rsidP="00D45159">
      <w:pPr>
        <w:numPr>
          <w:ilvl w:val="0"/>
          <w:numId w:val="5"/>
        </w:numPr>
        <w:spacing w:line="480" w:lineRule="auto"/>
      </w:pPr>
      <w:r w:rsidRPr="00D45159">
        <w:t>Object detection: The first requirement is to have a reliable object detection system that can detect and track other vehicles in the surrounding lanes. This system should be able to accurately estimate the position, velocity, and direction of the other vehicles.</w:t>
      </w:r>
    </w:p>
    <w:p w14:paraId="28AC32ED" w14:textId="77777777" w:rsidR="00D45159" w:rsidRPr="00D45159" w:rsidRDefault="00D45159" w:rsidP="00D45159">
      <w:pPr>
        <w:numPr>
          <w:ilvl w:val="0"/>
          <w:numId w:val="5"/>
        </w:numPr>
        <w:spacing w:line="480" w:lineRule="auto"/>
      </w:pPr>
      <w:r w:rsidRPr="00D45159">
        <w:t>Sensor fusion: The next requirement is to have a sensor fusion system that combines data from multiple sensors, such as lidar, radar, and cameras, to provide a comprehensive view of the environment.</w:t>
      </w:r>
    </w:p>
    <w:p w14:paraId="712A877C" w14:textId="77777777" w:rsidR="00D45159" w:rsidRPr="00D45159" w:rsidRDefault="00D45159" w:rsidP="00D45159">
      <w:pPr>
        <w:numPr>
          <w:ilvl w:val="0"/>
          <w:numId w:val="5"/>
        </w:numPr>
        <w:spacing w:line="480" w:lineRule="auto"/>
      </w:pPr>
      <w:r w:rsidRPr="00D45159">
        <w:t>Performance and efficiency: The APF method should be designed to achieve the desired performance and efficiency in terms of lane change time, smoothness, and energy consumption.</w:t>
      </w:r>
    </w:p>
    <w:p w14:paraId="079C94A4" w14:textId="77777777" w:rsidR="00D45159" w:rsidRPr="00D45159" w:rsidRDefault="00D45159" w:rsidP="00D45159">
      <w:pPr>
        <w:numPr>
          <w:ilvl w:val="0"/>
          <w:numId w:val="5"/>
        </w:numPr>
        <w:spacing w:line="480" w:lineRule="auto"/>
      </w:pPr>
      <w:r w:rsidRPr="00D45159">
        <w:t>Robustness: The APF method should be robust to uncertainties in the environment, such as inaccurate object detection or sensor noise. This can be achieved by using adaptive potential fields or by incorporating probabilistic models into the algorithm.</w:t>
      </w:r>
    </w:p>
    <w:p w14:paraId="1CFEFCF8" w14:textId="77777777" w:rsidR="00D45159" w:rsidRPr="00D45159" w:rsidRDefault="00D45159" w:rsidP="00D45159">
      <w:pPr>
        <w:spacing w:line="480" w:lineRule="auto"/>
      </w:pPr>
    </w:p>
    <w:p w14:paraId="7D3B8211" w14:textId="77777777" w:rsidR="00D45159" w:rsidRPr="00D45159" w:rsidRDefault="00D45159" w:rsidP="00D45159">
      <w:pPr>
        <w:spacing w:line="480" w:lineRule="auto"/>
      </w:pPr>
      <w:r w:rsidRPr="00D45159">
        <w:lastRenderedPageBreak/>
        <w:t>In this thesis, we assume a perfect object detection and other environment information from the perception system.</w:t>
      </w:r>
    </w:p>
    <w:p w14:paraId="13FE75F9" w14:textId="77777777" w:rsidR="00D45159" w:rsidRDefault="00D45159" w:rsidP="000B1ED6">
      <w:pPr>
        <w:spacing w:line="480" w:lineRule="auto"/>
      </w:pPr>
    </w:p>
    <w:p w14:paraId="4B48F005" w14:textId="77777777" w:rsidR="002B1898" w:rsidRPr="002B1898" w:rsidRDefault="002B1898" w:rsidP="002B1898">
      <w:pPr>
        <w:pStyle w:val="Heading2"/>
      </w:pPr>
      <w:bookmarkStart w:id="85" w:name="_Toc131014903"/>
      <w:r w:rsidRPr="002B1898">
        <w:t>Improved Potential Fields:</w:t>
      </w:r>
      <w:bookmarkEnd w:id="85"/>
    </w:p>
    <w:p w14:paraId="482CCEE6" w14:textId="77777777" w:rsidR="002B1898" w:rsidRPr="002B1898" w:rsidRDefault="002B1898" w:rsidP="002B1898">
      <w:pPr>
        <w:spacing w:line="480" w:lineRule="auto"/>
      </w:pPr>
    </w:p>
    <w:p w14:paraId="7A0A3AA6" w14:textId="77777777" w:rsidR="002B1898" w:rsidRPr="002B1898" w:rsidRDefault="002B1898" w:rsidP="002B1898">
      <w:pPr>
        <w:spacing w:line="480" w:lineRule="auto"/>
      </w:pPr>
      <w:r w:rsidRPr="002B1898">
        <w:t xml:space="preserve">There are different factors to consider for an autonomous vehicle to drive on a highway and reach its final goal.  Firstly, the vehicle should maintain the center of the lane and avoid changing lanes unnecessarily. Since there is a large difference in the longitudinal and lateral speeds, the longitudinal and lateral safety distances from the other vehicles are different. The dynamic characteristics of the ego and other vehicles play a critical role in maintaining the safe distance.  In this study, we mainly focus on the highway lane changing scenarios in the presence of snowy/Icy conditions.  Hence the effect of friction coefficient is also incorporated in the potential field functions.  </w:t>
      </w:r>
    </w:p>
    <w:p w14:paraId="7578DE20" w14:textId="1DD23FA4" w:rsidR="002B1898" w:rsidRPr="002B1898" w:rsidRDefault="002B1898" w:rsidP="002B1898">
      <w:pPr>
        <w:spacing w:line="480" w:lineRule="auto"/>
      </w:pPr>
      <w:r w:rsidRPr="002B1898">
        <w:t xml:space="preserve">The proposed total potential field </w:t>
      </w:r>
      <m:oMath>
        <m:sSub>
          <m:sSubPr>
            <m:ctrlPr>
              <w:rPr>
                <w:rFonts w:ascii="Cambria Math" w:hAnsi="Cambria Math"/>
                <w:i/>
              </w:rPr>
            </m:ctrlPr>
          </m:sSubPr>
          <m:e>
            <m:r>
              <w:rPr>
                <w:rFonts w:ascii="Cambria Math" w:hAnsi="Cambria Math"/>
              </w:rPr>
              <m:t>U</m:t>
            </m:r>
          </m:e>
          <m:sub>
            <m:r>
              <w:rPr>
                <w:rFonts w:ascii="Cambria Math" w:hAnsi="Cambria Math"/>
              </w:rPr>
              <m:t>total</m:t>
            </m:r>
          </m:sub>
        </m:sSub>
        <m:r>
          <w:rPr>
            <w:rFonts w:ascii="Cambria Math" w:hAnsi="Cambria Math"/>
          </w:rPr>
          <m:t xml:space="preserve"> </m:t>
        </m:r>
      </m:oMath>
      <w:r w:rsidRPr="002B1898">
        <w:t xml:space="preserve">is the sum of various potential fields such as </w:t>
      </w:r>
      <m:oMath>
        <m:sSub>
          <m:sSubPr>
            <m:ctrlPr>
              <w:rPr>
                <w:rFonts w:ascii="Cambria Math" w:hAnsi="Cambria Math"/>
                <w:i/>
              </w:rPr>
            </m:ctrlPr>
          </m:sSubPr>
          <m:e>
            <m:r>
              <w:rPr>
                <w:rFonts w:ascii="Cambria Math" w:hAnsi="Cambria Math"/>
              </w:rPr>
              <m:t>U</m:t>
            </m:r>
          </m:e>
          <m:sub>
            <m:r>
              <w:rPr>
                <w:rFonts w:ascii="Cambria Math" w:hAnsi="Cambria Math"/>
              </w:rPr>
              <m:t>target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 xml:space="preserve">, </m:t>
            </m:r>
            <m:r>
              <w:rPr>
                <w:rFonts w:ascii="Cambria Math" w:hAnsi="Cambria Math"/>
              </w:rPr>
              <m:t>U</m:t>
            </m:r>
          </m:e>
          <m:sub>
            <m:r>
              <w:rPr>
                <w:rFonts w:ascii="Cambria Math" w:hAnsi="Cambria Math"/>
              </w:rPr>
              <m:t>vehicle</m:t>
            </m:r>
          </m:sub>
        </m:sSub>
      </m:oMath>
      <w:r w:rsidRPr="002B1898">
        <w:t>.   Each pot</w:t>
      </w:r>
      <w:proofErr w:type="spellStart"/>
      <w:r w:rsidRPr="002B1898">
        <w:t>ential</w:t>
      </w:r>
      <w:proofErr w:type="spellEnd"/>
      <w:r w:rsidRPr="002B1898">
        <w:t xml:space="preserve"> field is discussed below in detail.</w:t>
      </w:r>
    </w:p>
    <w:p w14:paraId="38EE5A27" w14:textId="77777777" w:rsidR="002B1898" w:rsidRPr="002B1898" w:rsidRDefault="002B1898" w:rsidP="002B1898">
      <w:pPr>
        <w:spacing w:line="480" w:lineRule="auto"/>
      </w:pPr>
    </w:p>
    <w:p w14:paraId="2B054CA2" w14:textId="26667940" w:rsidR="002B1898" w:rsidRPr="002B1898" w:rsidRDefault="002B1898" w:rsidP="002B1898">
      <w:pPr>
        <w:pStyle w:val="Heading3"/>
      </w:pPr>
      <w:bookmarkStart w:id="86" w:name="_Toc130551868"/>
      <w:bookmarkStart w:id="87" w:name="_Toc131014904"/>
      <w:r w:rsidRPr="002B1898">
        <w:t xml:space="preserve">Target Potential </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target</m:t>
            </m:r>
          </m:sub>
        </m:sSub>
        <m:r>
          <m:rPr>
            <m:sty m:val="p"/>
          </m:rPr>
          <w:rPr>
            <w:rFonts w:ascii="Cambria Math" w:hAnsi="Cambria Math"/>
          </w:rPr>
          <m:t>)</m:t>
        </m:r>
      </m:oMath>
      <w:r w:rsidRPr="002B1898">
        <w:t>:</w:t>
      </w:r>
      <w:bookmarkEnd w:id="86"/>
      <w:bookmarkEnd w:id="87"/>
    </w:p>
    <w:p w14:paraId="05599AC1" w14:textId="77777777" w:rsidR="002B1898" w:rsidRPr="002B1898" w:rsidRDefault="002B1898" w:rsidP="002B1898">
      <w:pPr>
        <w:spacing w:line="480" w:lineRule="auto"/>
      </w:pPr>
    </w:p>
    <w:p w14:paraId="59927E8E" w14:textId="77777777" w:rsidR="002B1898" w:rsidRPr="002B1898" w:rsidRDefault="002B1898" w:rsidP="002B1898">
      <w:pPr>
        <w:spacing w:line="480" w:lineRule="auto"/>
      </w:pPr>
      <w:r w:rsidRPr="002B1898">
        <w:t>The target potential is a virtual attractive force that pulls the vehicle towards the desired destination. This attractive potential is strongest at the goal location and gradually diminishes as the vehicle is away from the target.</w:t>
      </w:r>
    </w:p>
    <w:p w14:paraId="640E0060" w14:textId="77777777" w:rsidR="002B1898" w:rsidRPr="002B1898" w:rsidRDefault="002B1898" w:rsidP="002B1898">
      <w:pPr>
        <w:spacing w:line="480" w:lineRule="auto"/>
      </w:pPr>
      <w:r w:rsidRPr="002B1898">
        <w:lastRenderedPageBreak/>
        <w:t>The target potential can be defined mathematically as a scalar function that represents the strength of the attractive force at any given point in the potential field. This function is often chosen to be a decreasing function of distance, which ensures that the force becomes weaker as the vehicle moves away from the target.</w:t>
      </w:r>
    </w:p>
    <w:p w14:paraId="08314735" w14:textId="77777777" w:rsidR="002B1898" w:rsidRPr="002B1898" w:rsidRDefault="002B1898" w:rsidP="002B1898">
      <w:pPr>
        <w:spacing w:line="480" w:lineRule="auto"/>
      </w:pPr>
      <w:r w:rsidRPr="002B1898">
        <w:t>The target potential is an essential component of the APF algorithm because it guides the vehicle towards the desired destination while avoiding other actors. The repulsive potentials around the actors act as a barrier that prevents the vehicle from colliding with them, and the attractive potential towards the target ensures that the vehicle reaches its destination.</w:t>
      </w:r>
    </w:p>
    <w:p w14:paraId="6585780B" w14:textId="77777777" w:rsidR="002B1898" w:rsidRPr="002B1898" w:rsidRDefault="002B1898" w:rsidP="002B1898">
      <w:pPr>
        <w:spacing w:line="480" w:lineRule="auto"/>
      </w:pPr>
      <w:r w:rsidRPr="002B1898">
        <w:t>In this work, a linearly decreasing potential is considered with the maximum potential value at the start location and the minimum value of potential at the target location. The below equation describes the target potential.</w:t>
      </w:r>
    </w:p>
    <w:p w14:paraId="4C5B3C40" w14:textId="4992BA62"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target</m:t>
              </m:r>
            </m:sub>
          </m:sSub>
          <m:d>
            <m:dPr>
              <m:ctrlPr>
                <w:rPr>
                  <w:rFonts w:ascii="Cambria Math" w:hAnsi="Cambria Math"/>
                  <w:i/>
                </w:rPr>
              </m:ctrlPr>
            </m:dPr>
            <m:e>
              <m:r>
                <w:rPr>
                  <w:rFonts w:ascii="Cambria Math" w:hAnsi="Cambria Math"/>
                </w:rPr>
                <m:t>x,y</m:t>
              </m:r>
            </m:e>
          </m:d>
          <m:r>
            <w:rPr>
              <w:rFonts w:ascii="Cambria Math" w:hAnsi="Cambria Math"/>
            </w:rPr>
            <m:t>= -</m:t>
          </m:r>
          <m:sSub>
            <m:sSubPr>
              <m:ctrlPr>
                <w:rPr>
                  <w:rFonts w:ascii="Cambria Math" w:hAnsi="Cambria Math"/>
                  <w:i/>
                </w:rPr>
              </m:ctrlPr>
            </m:sSubPr>
            <m:e>
              <m:r>
                <w:rPr>
                  <w:rFonts w:ascii="Cambria Math" w:hAnsi="Cambria Math"/>
                </w:rPr>
                <m:t>K</m:t>
              </m:r>
            </m:e>
            <m:sub>
              <m:r>
                <w:rPr>
                  <w:rFonts w:ascii="Cambria Math" w:hAnsi="Cambria Math"/>
                </w:rPr>
                <m:t>target</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target</m:t>
              </m:r>
            </m:sub>
          </m:sSub>
          <m:r>
            <w:rPr>
              <w:rFonts w:ascii="Cambria Math" w:hAnsi="Cambria Math"/>
            </w:rPr>
            <m:t>)</m:t>
          </m:r>
        </m:oMath>
      </m:oMathPara>
    </w:p>
    <w:p w14:paraId="63233F8F" w14:textId="77777777" w:rsidR="002B1898" w:rsidRPr="002B1898" w:rsidRDefault="002B1898" w:rsidP="002B1898">
      <w:pPr>
        <w:spacing w:line="480" w:lineRule="auto"/>
      </w:pPr>
    </w:p>
    <w:p w14:paraId="5A4A48C2" w14:textId="77777777" w:rsidR="002B1898" w:rsidRPr="002B1898" w:rsidRDefault="002B1898" w:rsidP="002B1898">
      <w:pPr>
        <w:spacing w:line="480" w:lineRule="auto"/>
      </w:pPr>
    </w:p>
    <w:p w14:paraId="6ED62552" w14:textId="3D0B46ED" w:rsidR="002B1898" w:rsidRPr="002B1898" w:rsidRDefault="002B1898" w:rsidP="002B1898">
      <w:pPr>
        <w:spacing w:line="480" w:lineRule="auto"/>
      </w:pPr>
      <w:r w:rsidRPr="002B1898">
        <w:t xml:space="preserve">Consider a start position for the ego vehicle as </w:t>
      </w:r>
      <m:oMath>
        <m:r>
          <w:rPr>
            <w:rFonts w:ascii="Cambria Math" w:hAnsi="Cambria Math"/>
          </w:rPr>
          <m:t>x=0</m:t>
        </m:r>
      </m:oMath>
      <w:r w:rsidRPr="002B1898">
        <w:t xml:space="preserve"> and the goal position as </w:t>
      </w:r>
      <m:oMath>
        <m:r>
          <w:rPr>
            <w:rFonts w:ascii="Cambria Math" w:hAnsi="Cambria Math"/>
          </w:rPr>
          <m:t>x=950.</m:t>
        </m:r>
      </m:oMath>
      <w:r w:rsidRPr="002B1898">
        <w:t xml:space="preserve">  </w:t>
      </w:r>
    </w:p>
    <w:p w14:paraId="2862BBBE" w14:textId="2AFC59E8" w:rsidR="002B1898" w:rsidRPr="002B1898" w:rsidRDefault="002B1898" w:rsidP="002B1898">
      <w:pPr>
        <w:spacing w:line="480" w:lineRule="auto"/>
      </w:pPr>
      <w:r w:rsidRPr="002B1898">
        <w:t xml:space="preserve">For two different values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the t</w:t>
      </w:r>
      <w:proofErr w:type="spellStart"/>
      <w:r w:rsidRPr="002B1898">
        <w:t>arget</w:t>
      </w:r>
      <w:proofErr w:type="spellEnd"/>
      <w:r w:rsidRPr="002B1898">
        <w:t xml:space="preserve"> potential field can be visualized in the figures below:</w:t>
      </w:r>
    </w:p>
    <w:p w14:paraId="4611F2CD" w14:textId="38D98C6B" w:rsidR="00D45159" w:rsidRDefault="00D45159" w:rsidP="000B1ED6">
      <w:pPr>
        <w:spacing w:line="480" w:lineRule="auto"/>
      </w:pPr>
    </w:p>
    <w:p w14:paraId="454E043B" w14:textId="77777777" w:rsidR="00D45159" w:rsidRDefault="00D45159" w:rsidP="000B1ED6">
      <w:pPr>
        <w:spacing w:line="480" w:lineRule="auto"/>
      </w:pPr>
    </w:p>
    <w:p w14:paraId="2B28AC72" w14:textId="77777777" w:rsidR="00D45159" w:rsidRDefault="00D45159" w:rsidP="000B1ED6">
      <w:pPr>
        <w:spacing w:line="480" w:lineRule="auto"/>
      </w:pPr>
    </w:p>
    <w:p w14:paraId="226744CA" w14:textId="77777777" w:rsidR="00D45159" w:rsidRDefault="00D45159" w:rsidP="000B1ED6">
      <w:pPr>
        <w:spacing w:line="480" w:lineRule="auto"/>
      </w:pPr>
    </w:p>
    <w:p w14:paraId="5ACA9896" w14:textId="36D629AF" w:rsidR="00D45159" w:rsidRDefault="002B1898" w:rsidP="000B1ED6">
      <w:pPr>
        <w:spacing w:line="480" w:lineRule="auto"/>
      </w:pPr>
      <w:r w:rsidRPr="002027A5">
        <w:rPr>
          <w:rFonts w:cs="Times New Roman"/>
        </w:rPr>
        <w:lastRenderedPageBreak/>
        <w:drawing>
          <wp:anchor distT="0" distB="0" distL="114300" distR="114300" simplePos="0" relativeHeight="251693056" behindDoc="0" locked="0" layoutInCell="1" allowOverlap="1" wp14:anchorId="73556BA4" wp14:editId="0712E61B">
            <wp:simplePos x="0" y="0"/>
            <wp:positionH relativeFrom="column">
              <wp:posOffset>2676525</wp:posOffset>
            </wp:positionH>
            <wp:positionV relativeFrom="paragraph">
              <wp:posOffset>278554</wp:posOffset>
            </wp:positionV>
            <wp:extent cx="3394710" cy="23520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94710" cy="2352040"/>
                    </a:xfrm>
                    <a:prstGeom prst="rect">
                      <a:avLst/>
                    </a:prstGeom>
                  </pic:spPr>
                </pic:pic>
              </a:graphicData>
            </a:graphic>
            <wp14:sizeRelH relativeFrom="page">
              <wp14:pctWidth>0</wp14:pctWidth>
            </wp14:sizeRelH>
            <wp14:sizeRelV relativeFrom="page">
              <wp14:pctHeight>0</wp14:pctHeight>
            </wp14:sizeRelV>
          </wp:anchor>
        </w:drawing>
      </w:r>
      <w:r w:rsidRPr="009822B8">
        <w:rPr>
          <w:rFonts w:cs="Times New Roman"/>
        </w:rPr>
        <w:drawing>
          <wp:anchor distT="0" distB="0" distL="114300" distR="114300" simplePos="0" relativeHeight="251692032" behindDoc="0" locked="0" layoutInCell="1" allowOverlap="1" wp14:anchorId="780253BC" wp14:editId="148A339D">
            <wp:simplePos x="0" y="0"/>
            <wp:positionH relativeFrom="column">
              <wp:posOffset>-672465</wp:posOffset>
            </wp:positionH>
            <wp:positionV relativeFrom="paragraph">
              <wp:posOffset>290407</wp:posOffset>
            </wp:positionV>
            <wp:extent cx="3213735" cy="234378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735" cy="2343785"/>
                    </a:xfrm>
                    <a:prstGeom prst="rect">
                      <a:avLst/>
                    </a:prstGeom>
                  </pic:spPr>
                </pic:pic>
              </a:graphicData>
            </a:graphic>
            <wp14:sizeRelH relativeFrom="page">
              <wp14:pctWidth>0</wp14:pctWidth>
            </wp14:sizeRelH>
            <wp14:sizeRelV relativeFrom="page">
              <wp14:pctHeight>0</wp14:pctHeight>
            </wp14:sizeRelV>
          </wp:anchor>
        </w:drawing>
      </w:r>
    </w:p>
    <w:p w14:paraId="7C314233" w14:textId="08B19782" w:rsidR="00D45159" w:rsidRDefault="00D45159" w:rsidP="000B1ED6">
      <w:pPr>
        <w:spacing w:line="480" w:lineRule="auto"/>
      </w:pPr>
    </w:p>
    <w:p w14:paraId="25C182E8" w14:textId="67ABF432" w:rsidR="00D45159" w:rsidRDefault="00D45159" w:rsidP="000B1ED6">
      <w:pPr>
        <w:spacing w:line="480" w:lineRule="auto"/>
      </w:pPr>
    </w:p>
    <w:p w14:paraId="06F55B8A" w14:textId="5F200198" w:rsidR="002B1898" w:rsidRPr="002B1898" w:rsidRDefault="002B1898" w:rsidP="002B1898">
      <w:pPr>
        <w:spacing w:line="480" w:lineRule="auto"/>
        <w:jc w:val="both"/>
      </w:pPr>
      <w:r w:rsidRPr="002B1898">
        <w:t xml:space="preserve">Increasing the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xml:space="preserve"> increases the steepness of the potential field towards the target.  The right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xml:space="preserve"> is be obtained by modifying the potential field such that the ego vehicle can reach its target in presence of other actor potentials. </w:t>
      </w:r>
    </w:p>
    <w:p w14:paraId="6BB45460" w14:textId="3A985A99" w:rsidR="002B1898" w:rsidRPr="002B1898" w:rsidRDefault="002B1898" w:rsidP="002B1898">
      <w:pPr>
        <w:spacing w:line="480" w:lineRule="auto"/>
        <w:jc w:val="both"/>
      </w:pPr>
      <w:r w:rsidRPr="002B1898">
        <w:t>The top view of the target potential along the road is shown in the figure below:</w:t>
      </w:r>
    </w:p>
    <w:p w14:paraId="0886412F" w14:textId="69EA19DB" w:rsidR="002B1898" w:rsidRDefault="002B1898" w:rsidP="000B1ED6">
      <w:pPr>
        <w:spacing w:line="480" w:lineRule="auto"/>
      </w:pPr>
      <w:r w:rsidRPr="00DB10B2">
        <w:drawing>
          <wp:anchor distT="0" distB="0" distL="114300" distR="114300" simplePos="0" relativeHeight="251694080" behindDoc="0" locked="0" layoutInCell="1" allowOverlap="1" wp14:anchorId="067ED5D7" wp14:editId="02060D2F">
            <wp:simplePos x="0" y="0"/>
            <wp:positionH relativeFrom="column">
              <wp:posOffset>25188</wp:posOffset>
            </wp:positionH>
            <wp:positionV relativeFrom="paragraph">
              <wp:posOffset>218440</wp:posOffset>
            </wp:positionV>
            <wp:extent cx="5321935" cy="2260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21935" cy="2260600"/>
                    </a:xfrm>
                    <a:prstGeom prst="rect">
                      <a:avLst/>
                    </a:prstGeom>
                  </pic:spPr>
                </pic:pic>
              </a:graphicData>
            </a:graphic>
            <wp14:sizeRelH relativeFrom="page">
              <wp14:pctWidth>0</wp14:pctWidth>
            </wp14:sizeRelH>
            <wp14:sizeRelV relativeFrom="page">
              <wp14:pctHeight>0</wp14:pctHeight>
            </wp14:sizeRelV>
          </wp:anchor>
        </w:drawing>
      </w:r>
    </w:p>
    <w:p w14:paraId="0BBB1A72" w14:textId="451DF790" w:rsidR="00D45159" w:rsidRDefault="00D45159" w:rsidP="000B1ED6">
      <w:pPr>
        <w:spacing w:line="480" w:lineRule="auto"/>
      </w:pPr>
    </w:p>
    <w:p w14:paraId="21F1CA29" w14:textId="74E16DEA" w:rsidR="00D45159" w:rsidRDefault="00D45159" w:rsidP="000B1ED6">
      <w:pPr>
        <w:spacing w:line="480" w:lineRule="auto"/>
      </w:pPr>
    </w:p>
    <w:p w14:paraId="4FE96765" w14:textId="77777777" w:rsidR="002B1898" w:rsidRDefault="002B1898" w:rsidP="000B1ED6">
      <w:pPr>
        <w:spacing w:line="480" w:lineRule="auto"/>
      </w:pPr>
    </w:p>
    <w:p w14:paraId="762EA926" w14:textId="17029078" w:rsidR="002B1898" w:rsidRPr="002B1898" w:rsidRDefault="002B1898" w:rsidP="002B1898">
      <w:pPr>
        <w:pStyle w:val="Heading3"/>
      </w:pPr>
      <w:bookmarkStart w:id="88" w:name="_Toc131014905"/>
      <w:r w:rsidRPr="002B1898">
        <w:t xml:space="preserve">Road Potential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m:t>
        </m:r>
      </m:oMath>
      <w:r w:rsidRPr="002B1898">
        <w:t>:</w:t>
      </w:r>
      <w:bookmarkEnd w:id="88"/>
      <w:r w:rsidRPr="002B1898">
        <w:t xml:space="preserve"> </w:t>
      </w:r>
    </w:p>
    <w:p w14:paraId="771C174E" w14:textId="77777777" w:rsidR="002B1898" w:rsidRPr="002B1898" w:rsidRDefault="002B1898" w:rsidP="002B1898">
      <w:pPr>
        <w:spacing w:line="480" w:lineRule="auto"/>
      </w:pPr>
    </w:p>
    <w:p w14:paraId="0BB6F8F6" w14:textId="77777777" w:rsidR="002B1898" w:rsidRPr="002B1898" w:rsidRDefault="002B1898" w:rsidP="002B1898">
      <w:pPr>
        <w:spacing w:line="480" w:lineRule="auto"/>
      </w:pPr>
      <w:r w:rsidRPr="002B1898">
        <w:t xml:space="preserve">For the lane maintenance and departure in autonomous driving, the goal of the road potential is to keep the vehicle within the lane by creating a repulsive force that pushes the vehicle back towards the center of the lane when it deviates a little. The road potential must also make sure that the vehicle can change the lane if necessary. </w:t>
      </w:r>
    </w:p>
    <w:p w14:paraId="05799EF5" w14:textId="51BF3D5D" w:rsidR="002B1898" w:rsidRPr="002B1898" w:rsidRDefault="002B1898" w:rsidP="002B1898">
      <w:pPr>
        <w:spacing w:line="480" w:lineRule="auto"/>
      </w:pPr>
      <w:r w:rsidRPr="002B1898">
        <w:t>To achieve this, road edge potential (</w:t>
      </w:r>
      <m:oMath>
        <m:sSub>
          <m:sSubPr>
            <m:ctrlPr>
              <w:rPr>
                <w:rFonts w:ascii="Cambria Math" w:hAnsi="Cambria Math"/>
                <w:i/>
              </w:rPr>
            </m:ctrlPr>
          </m:sSubPr>
          <m:e>
            <m:r>
              <w:rPr>
                <w:rFonts w:ascii="Cambria Math" w:hAnsi="Cambria Math"/>
              </w:rPr>
              <m:t>U</m:t>
            </m:r>
          </m:e>
          <m:sub>
            <m:r>
              <w:rPr>
                <w:rFonts w:ascii="Cambria Math" w:hAnsi="Cambria Math"/>
              </w:rPr>
              <m:t>edge</m:t>
            </m:r>
          </m:sub>
        </m:sSub>
        <m:r>
          <w:rPr>
            <w:rFonts w:ascii="Cambria Math" w:hAnsi="Cambria Math"/>
          </w:rPr>
          <m:t>)</m:t>
        </m:r>
      </m:oMath>
      <w:r w:rsidRPr="002B1898">
        <w:t xml:space="preserve"> is formulated, where the road boundaries are represented by high repulsive potentials. These repulsive potentials increase in strength as the vehicle moves closer to the road edges, creating a force that pushes the vehicle back towards the center of the lane.  A slight repulsive potential is also applied on the road centerline (</w:t>
      </w:r>
      <m:oMath>
        <m:sSub>
          <m:sSubPr>
            <m:ctrlPr>
              <w:rPr>
                <w:rFonts w:ascii="Cambria Math" w:hAnsi="Cambria Math"/>
                <w:i/>
              </w:rPr>
            </m:ctrlPr>
          </m:sSubPr>
          <m:e>
            <m:r>
              <w:rPr>
                <w:rFonts w:ascii="Cambria Math" w:hAnsi="Cambria Math"/>
              </w:rPr>
              <m:t>U</m:t>
            </m:r>
          </m:e>
          <m:sub>
            <m:r>
              <w:rPr>
                <w:rFonts w:ascii="Cambria Math" w:hAnsi="Cambria Math"/>
              </w:rPr>
              <m:t>center</m:t>
            </m:r>
          </m:sub>
        </m:sSub>
      </m:oMath>
      <w:r w:rsidRPr="002B1898">
        <w:t>) which is ought to work with the road edge potential.  The combination of these two potential functions helps the vehicle maintain its lane and change the lane if necessary.  The road edge and centerline potential are represented on the road marking as shown in the figure below:</w:t>
      </w:r>
    </w:p>
    <w:p w14:paraId="25D3C937" w14:textId="77777777" w:rsidR="002B1898" w:rsidRPr="002B1898" w:rsidRDefault="002B1898" w:rsidP="002B1898">
      <w:pPr>
        <w:spacing w:line="480" w:lineRule="auto"/>
      </w:pPr>
      <w:r w:rsidRPr="002B1898">
        <w:drawing>
          <wp:inline distT="0" distB="0" distL="0" distR="0" wp14:anchorId="713A038C" wp14:editId="59A6F357">
            <wp:extent cx="5323438" cy="1997075"/>
            <wp:effectExtent l="0" t="0" r="0"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4"/>
                    <a:stretch>
                      <a:fillRect/>
                    </a:stretch>
                  </pic:blipFill>
                  <pic:spPr>
                    <a:xfrm>
                      <a:off x="0" y="0"/>
                      <a:ext cx="5353435" cy="2008328"/>
                    </a:xfrm>
                    <a:prstGeom prst="rect">
                      <a:avLst/>
                    </a:prstGeom>
                  </pic:spPr>
                </pic:pic>
              </a:graphicData>
            </a:graphic>
          </wp:inline>
        </w:drawing>
      </w:r>
    </w:p>
    <w:p w14:paraId="48DAFCE6" w14:textId="77777777" w:rsidR="002B1898" w:rsidRPr="002B1898" w:rsidRDefault="002B1898" w:rsidP="002B1898">
      <w:pPr>
        <w:spacing w:line="480" w:lineRule="auto"/>
      </w:pPr>
      <w:r w:rsidRPr="002B1898">
        <w:lastRenderedPageBreak/>
        <w:t>In this study, exponential functions of the lateral distance from the road edges are considered to formulate the road edge potential. The left and right edge potentials are defined as:</w:t>
      </w:r>
    </w:p>
    <w:p w14:paraId="1424ED0F" w14:textId="3458A42A"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left</m:t>
                          </m:r>
                        </m:sub>
                      </m:sSub>
                    </m:e>
                  </m:d>
                </m:sup>
              </m:sSup>
              <m:r>
                <w:rPr>
                  <w:rFonts w:ascii="Cambria Math" w:hAnsi="Cambria Math"/>
                </w:rPr>
                <m:t xml:space="preserve"> </m:t>
              </m:r>
            </m:e>
          </m:d>
        </m:oMath>
      </m:oMathPara>
    </w:p>
    <w:p w14:paraId="67A70255" w14:textId="77777777" w:rsidR="002B1898" w:rsidRPr="002B1898" w:rsidRDefault="002B1898" w:rsidP="002B1898">
      <w:pPr>
        <w:spacing w:line="480" w:lineRule="auto"/>
      </w:pPr>
    </w:p>
    <w:p w14:paraId="0D116554" w14:textId="2E9A9D6B"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right</m:t>
                          </m:r>
                        </m:sub>
                      </m:sSub>
                    </m:e>
                  </m:d>
                </m:sup>
              </m:sSup>
              <m:r>
                <w:rPr>
                  <w:rFonts w:ascii="Cambria Math" w:hAnsi="Cambria Math"/>
                </w:rPr>
                <m:t xml:space="preserve"> </m:t>
              </m:r>
            </m:e>
          </m:d>
        </m:oMath>
      </m:oMathPara>
    </w:p>
    <w:p w14:paraId="6F68F0F3" w14:textId="77777777" w:rsidR="002B1898" w:rsidRPr="002B1898" w:rsidRDefault="002B1898" w:rsidP="002B1898">
      <w:pPr>
        <w:spacing w:line="480" w:lineRule="auto"/>
      </w:pPr>
    </w:p>
    <w:p w14:paraId="27F08547" w14:textId="668CE982" w:rsidR="002B1898" w:rsidRPr="002B1898" w:rsidRDefault="002B1898" w:rsidP="002B1898">
      <w:pPr>
        <w:spacing w:line="480" w:lineRule="auto"/>
      </w:pPr>
      <w:r w:rsidRPr="002B1898">
        <w:t xml:space="preserve">Here </w:t>
      </w:r>
      <m:oMath>
        <m:sSub>
          <m:sSubPr>
            <m:ctrlPr>
              <w:rPr>
                <w:rFonts w:ascii="Cambria Math" w:hAnsi="Cambria Math"/>
                <w:i/>
              </w:rPr>
            </m:ctrlPr>
          </m:sSubPr>
          <m:e>
            <m:r>
              <w:rPr>
                <w:rFonts w:ascii="Cambria Math" w:hAnsi="Cambria Math"/>
              </w:rPr>
              <m:t>k</m:t>
            </m:r>
          </m:e>
          <m:sub>
            <m:r>
              <w:rPr>
                <w:rFonts w:ascii="Cambria Math" w:hAnsi="Cambria Math"/>
              </w:rPr>
              <m:t>edge</m:t>
            </m:r>
          </m:sub>
        </m:sSub>
      </m:oMath>
      <w:r w:rsidRPr="002B1898">
        <w:t xml:space="preserve"> is the parameter to adjust the magnitude of the repulsive potential of the road edge. </w:t>
      </w:r>
    </w:p>
    <w:p w14:paraId="5135B6F4" w14:textId="72419273" w:rsidR="002B1898" w:rsidRPr="002B1898" w:rsidRDefault="002B1898" w:rsidP="002B1898">
      <w:pPr>
        <w:spacing w:line="480" w:lineRule="auto"/>
      </w:pPr>
      <m:oMath>
        <m:sSub>
          <m:sSubPr>
            <m:ctrlPr>
              <w:rPr>
                <w:rFonts w:ascii="Cambria Math" w:hAnsi="Cambria Math"/>
                <w:i/>
              </w:rPr>
            </m:ctrlPr>
          </m:sSubPr>
          <m:e>
            <m:r>
              <w:rPr>
                <w:rFonts w:ascii="Cambria Math" w:hAnsi="Cambria Math"/>
              </w:rPr>
              <m:t>y</m:t>
            </m:r>
          </m:e>
          <m:sub>
            <m:r>
              <w:rPr>
                <w:rFonts w:ascii="Cambria Math" w:hAnsi="Cambria Math"/>
              </w:rPr>
              <m:t>left</m:t>
            </m:r>
          </m:sub>
        </m:sSub>
      </m:oMath>
      <w:r w:rsidRPr="002B1898">
        <w:t xml:space="preserve"> and </w:t>
      </w:r>
      <m:oMath>
        <m:sSub>
          <m:sSubPr>
            <m:ctrlPr>
              <w:rPr>
                <w:rFonts w:ascii="Cambria Math" w:hAnsi="Cambria Math"/>
                <w:i/>
              </w:rPr>
            </m:ctrlPr>
          </m:sSubPr>
          <m:e>
            <m:r>
              <w:rPr>
                <w:rFonts w:ascii="Cambria Math" w:hAnsi="Cambria Math"/>
              </w:rPr>
              <m:t>y</m:t>
            </m:r>
          </m:e>
          <m:sub>
            <m:r>
              <w:rPr>
                <w:rFonts w:ascii="Cambria Math" w:hAnsi="Cambria Math"/>
              </w:rPr>
              <m:t>right</m:t>
            </m:r>
          </m:sub>
        </m:sSub>
      </m:oMath>
      <w:r w:rsidRPr="002B1898">
        <w:t xml:space="preserve"> are the left and right road boundary values. </w:t>
      </w:r>
    </w:p>
    <w:p w14:paraId="14B89765" w14:textId="77777777" w:rsidR="002B1898" w:rsidRPr="002B1898" w:rsidRDefault="002B1898" w:rsidP="002B1898">
      <w:pPr>
        <w:spacing w:line="480" w:lineRule="auto"/>
      </w:pPr>
      <w:r w:rsidRPr="002B1898">
        <w:t xml:space="preserve">Combining the two road edge potentials, the resulting overall potential is shown in the figure below. </w:t>
      </w:r>
    </w:p>
    <w:p w14:paraId="0894AEA0" w14:textId="77777777" w:rsidR="002B1898" w:rsidRPr="002B1898" w:rsidRDefault="002B1898" w:rsidP="002B1898">
      <w:pPr>
        <w:spacing w:line="480" w:lineRule="auto"/>
      </w:pPr>
      <w:r w:rsidRPr="002B1898">
        <w:drawing>
          <wp:inline distT="0" distB="0" distL="0" distR="0" wp14:anchorId="74D23694" wp14:editId="3F84D423">
            <wp:extent cx="4766553" cy="288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2673" cy="2888589"/>
                    </a:xfrm>
                    <a:prstGeom prst="rect">
                      <a:avLst/>
                    </a:prstGeom>
                  </pic:spPr>
                </pic:pic>
              </a:graphicData>
            </a:graphic>
          </wp:inline>
        </w:drawing>
      </w:r>
    </w:p>
    <w:p w14:paraId="4AFBD4B1" w14:textId="77777777" w:rsidR="002B1898" w:rsidRPr="002B1898" w:rsidRDefault="002B1898" w:rsidP="002B1898">
      <w:pPr>
        <w:spacing w:line="480" w:lineRule="auto"/>
      </w:pPr>
    </w:p>
    <w:p w14:paraId="3A1B565B" w14:textId="77777777" w:rsidR="002B1898" w:rsidRPr="002B1898" w:rsidRDefault="002B1898" w:rsidP="002B1898">
      <w:pPr>
        <w:spacing w:line="480" w:lineRule="auto"/>
      </w:pPr>
      <w:r w:rsidRPr="002B1898">
        <w:lastRenderedPageBreak/>
        <w:t xml:space="preserve">Considering a gaussian function, the centerline potential can be formulated as, </w:t>
      </w:r>
    </w:p>
    <w:p w14:paraId="45CCA28C" w14:textId="7A96FD6A"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i/>
                        </w:rPr>
                        <w:sym w:font="Symbol" w:char="F073"/>
                      </m:r>
                    </m:e>
                    <m:sup>
                      <m:r>
                        <w:rPr>
                          <w:rFonts w:ascii="Cambria Math" w:hAnsi="Cambria Math"/>
                        </w:rPr>
                        <m:t>2</m:t>
                      </m:r>
                    </m:sup>
                  </m:sSup>
                </m:den>
              </m:f>
            </m:sup>
          </m:sSup>
        </m:oMath>
      </m:oMathPara>
    </w:p>
    <w:p w14:paraId="5684A542" w14:textId="11B1EAB9" w:rsidR="002B1898" w:rsidRPr="002B1898" w:rsidRDefault="002B1898" w:rsidP="002B1898">
      <w:pPr>
        <w:spacing w:line="480" w:lineRule="auto"/>
      </w:pPr>
      <w:r w:rsidRPr="002B1898">
        <w:t xml:space="preserve">Here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Pr="002B1898">
        <w:t xml:space="preserve"> is the coeffic</w:t>
      </w:r>
      <w:proofErr w:type="spellStart"/>
      <w:r w:rsidRPr="002B1898">
        <w:t>ient</w:t>
      </w:r>
      <w:proofErr w:type="spellEnd"/>
      <w:r w:rsidRPr="002B1898">
        <w:t xml:space="preserve"> of the road centerline, </w:t>
      </w:r>
      <m:oMath>
        <m:r>
          <w:rPr>
            <w:rFonts w:ascii="Cambria Math" w:hAnsi="Cambria Math"/>
          </w:rPr>
          <m:t>d</m:t>
        </m:r>
      </m:oMath>
      <w:r w:rsidRPr="002B1898">
        <w:t xml:space="preserve"> is the distance from the ego vehicle to the road centerline, </w:t>
      </w:r>
      <m:oMath>
        <m:r>
          <w:rPr>
            <w:rFonts w:ascii="Cambria Math" w:hAnsi="Cambria Math"/>
          </w:rPr>
          <m:t>σ</m:t>
        </m:r>
      </m:oMath>
      <w:r w:rsidRPr="002B1898">
        <w:t xml:space="preserve"> is the convergence coeffici</w:t>
      </w:r>
      <w:proofErr w:type="spellStart"/>
      <w:r w:rsidRPr="002B1898">
        <w:t>ent</w:t>
      </w:r>
      <w:proofErr w:type="spellEnd"/>
      <w:r w:rsidRPr="002B1898">
        <w:t xml:space="preserve"> of road width. </w:t>
      </w:r>
    </w:p>
    <w:p w14:paraId="39C4AAFF" w14:textId="77777777" w:rsidR="002B1898" w:rsidRPr="002B1898" w:rsidRDefault="002B1898" w:rsidP="002B1898">
      <w:pPr>
        <w:spacing w:line="480" w:lineRule="auto"/>
      </w:pPr>
      <w:r w:rsidRPr="002B1898">
        <w:t>Combining the road edge potential and the centerline potential, we obtain the total road potential.</w:t>
      </w:r>
    </w:p>
    <w:p w14:paraId="48E0C031" w14:textId="4F2A6E88"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center</m:t>
              </m:r>
            </m:sub>
          </m:sSub>
        </m:oMath>
      </m:oMathPara>
    </w:p>
    <w:p w14:paraId="0428DC46" w14:textId="77777777" w:rsidR="002B1898" w:rsidRDefault="002B1898" w:rsidP="000B1ED6">
      <w:pPr>
        <w:spacing w:line="480" w:lineRule="auto"/>
      </w:pPr>
    </w:p>
    <w:p w14:paraId="52F48B76" w14:textId="77777777" w:rsidR="002B1898" w:rsidRDefault="002B1898" w:rsidP="000B1ED6">
      <w:pPr>
        <w:spacing w:line="480" w:lineRule="auto"/>
      </w:pPr>
    </w:p>
    <w:p w14:paraId="125EF679" w14:textId="77777777" w:rsidR="002B1898" w:rsidRDefault="002B1898" w:rsidP="002B1898">
      <w:pPr>
        <w:rPr>
          <w:rFonts w:eastAsiaTheme="minorEastAsia"/>
        </w:rPr>
      </w:pPr>
      <w:r>
        <w:rPr>
          <w:rFonts w:eastAsiaTheme="minorEastAsia"/>
        </w:rPr>
        <w:t xml:space="preserve">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=35, σ=1</m:t>
        </m:r>
      </m:oMath>
      <w:r>
        <w:rPr>
          <w:rFonts w:eastAsiaTheme="minorEastAsia"/>
        </w:rPr>
        <w:t xml:space="preserve"> the total road potential field is shown in the figure below. </w:t>
      </w:r>
    </w:p>
    <w:p w14:paraId="60224DBB" w14:textId="77777777" w:rsidR="002B1898" w:rsidRDefault="002B1898" w:rsidP="002B1898">
      <w:pPr>
        <w:jc w:val="center"/>
        <w:rPr>
          <w:rFonts w:eastAsiaTheme="minorEastAsia"/>
        </w:rPr>
      </w:pPr>
      <w:r w:rsidRPr="006C69C4">
        <w:rPr>
          <w:rFonts w:eastAsiaTheme="minorEastAsia"/>
        </w:rPr>
        <w:drawing>
          <wp:anchor distT="0" distB="0" distL="114300" distR="114300" simplePos="0" relativeHeight="251696128" behindDoc="0" locked="0" layoutInCell="1" allowOverlap="1" wp14:anchorId="6372D2ED" wp14:editId="4712B44D">
            <wp:simplePos x="0" y="0"/>
            <wp:positionH relativeFrom="column">
              <wp:posOffset>252406</wp:posOffset>
            </wp:positionH>
            <wp:positionV relativeFrom="paragraph">
              <wp:posOffset>176</wp:posOffset>
            </wp:positionV>
            <wp:extent cx="5271770" cy="319659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1770" cy="3196590"/>
                    </a:xfrm>
                    <a:prstGeom prst="rect">
                      <a:avLst/>
                    </a:prstGeom>
                  </pic:spPr>
                </pic:pic>
              </a:graphicData>
            </a:graphic>
            <wp14:sizeRelH relativeFrom="page">
              <wp14:pctWidth>0</wp14:pctWidth>
            </wp14:sizeRelH>
            <wp14:sizeRelV relativeFrom="page">
              <wp14:pctHeight>0</wp14:pctHeight>
            </wp14:sizeRelV>
          </wp:anchor>
        </w:drawing>
      </w:r>
    </w:p>
    <w:p w14:paraId="1F0CED9B" w14:textId="77777777" w:rsidR="002B1898" w:rsidRDefault="002B1898" w:rsidP="002B1898">
      <w:pPr>
        <w:rPr>
          <w:rFonts w:eastAsiaTheme="minorEastAsia"/>
        </w:rPr>
      </w:pPr>
    </w:p>
    <w:p w14:paraId="3AB716B4" w14:textId="77777777" w:rsidR="002B1898" w:rsidRDefault="002B1898" w:rsidP="002B1898">
      <w:pPr>
        <w:rPr>
          <w:rFonts w:eastAsiaTheme="minorEastAsia"/>
        </w:rPr>
      </w:pPr>
    </w:p>
    <w:p w14:paraId="11FD092D" w14:textId="77777777" w:rsidR="002B1898" w:rsidRDefault="002B1898" w:rsidP="002B1898">
      <w:pPr>
        <w:rPr>
          <w:rFonts w:eastAsiaTheme="minorEastAsia"/>
        </w:rPr>
      </w:pPr>
    </w:p>
    <w:p w14:paraId="7BBDBE07" w14:textId="77777777" w:rsidR="002B1898" w:rsidRDefault="002B1898" w:rsidP="002B1898">
      <w:pPr>
        <w:rPr>
          <w:rFonts w:eastAsiaTheme="minorEastAsia"/>
        </w:rPr>
      </w:pPr>
    </w:p>
    <w:p w14:paraId="01271F59" w14:textId="77777777" w:rsidR="002B1898" w:rsidRDefault="002B1898" w:rsidP="002B1898">
      <w:pPr>
        <w:rPr>
          <w:rFonts w:eastAsiaTheme="minorEastAsia"/>
        </w:rPr>
      </w:pPr>
    </w:p>
    <w:p w14:paraId="4E0411A6" w14:textId="392FFDC4" w:rsidR="002B1898" w:rsidRPr="00C35C44" w:rsidRDefault="002B1898" w:rsidP="002B1898">
      <w:pPr>
        <w:rPr>
          <w:rFonts w:eastAsiaTheme="minorEastAsia"/>
        </w:rPr>
      </w:pPr>
      <w:r>
        <w:rPr>
          <w:rFonts w:eastAsiaTheme="minorEastAsia"/>
        </w:rPr>
        <w:lastRenderedPageBreak/>
        <w:t xml:space="preserve">The top view of the road potential is shown below: </w:t>
      </w:r>
    </w:p>
    <w:p w14:paraId="0D25EBF1" w14:textId="77777777" w:rsidR="002B1898" w:rsidRDefault="002B1898" w:rsidP="002B1898"/>
    <w:p w14:paraId="02D93FD7" w14:textId="77777777" w:rsidR="002B1898" w:rsidRDefault="002B1898" w:rsidP="002B1898">
      <w:r w:rsidRPr="00601356">
        <w:drawing>
          <wp:inline distT="0" distB="0" distL="0" distR="0" wp14:anchorId="339BD586" wp14:editId="7C5B5090">
            <wp:extent cx="5943600" cy="2640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0965"/>
                    </a:xfrm>
                    <a:prstGeom prst="rect">
                      <a:avLst/>
                    </a:prstGeom>
                  </pic:spPr>
                </pic:pic>
              </a:graphicData>
            </a:graphic>
          </wp:inline>
        </w:drawing>
      </w:r>
    </w:p>
    <w:p w14:paraId="6017F087" w14:textId="77777777" w:rsidR="002B1898" w:rsidRDefault="002B1898" w:rsidP="000B1ED6">
      <w:pPr>
        <w:spacing w:line="480" w:lineRule="auto"/>
      </w:pPr>
    </w:p>
    <w:p w14:paraId="0EC19CCB" w14:textId="77777777" w:rsidR="002B1898" w:rsidRDefault="002B1898" w:rsidP="000B1ED6">
      <w:pPr>
        <w:spacing w:line="480" w:lineRule="auto"/>
      </w:pPr>
    </w:p>
    <w:p w14:paraId="653F34AD" w14:textId="77777777" w:rsidR="0057479D" w:rsidRDefault="0057479D" w:rsidP="0057479D"/>
    <w:p w14:paraId="3264DCE8" w14:textId="77777777" w:rsidR="0057479D" w:rsidRDefault="0057479D" w:rsidP="0057479D"/>
    <w:p w14:paraId="35D696CF" w14:textId="77777777" w:rsidR="0057479D" w:rsidRDefault="0057479D" w:rsidP="0057479D"/>
    <w:p w14:paraId="182FC75F" w14:textId="77777777" w:rsidR="0057479D" w:rsidRDefault="0057479D" w:rsidP="0057479D"/>
    <w:p w14:paraId="2EF53851" w14:textId="77777777" w:rsidR="0057479D" w:rsidRDefault="0057479D" w:rsidP="0057479D"/>
    <w:p w14:paraId="590FE995" w14:textId="77777777" w:rsidR="0057479D" w:rsidRDefault="0057479D" w:rsidP="0057479D"/>
    <w:p w14:paraId="5EE20948" w14:textId="77777777" w:rsidR="0057479D" w:rsidRDefault="0057479D" w:rsidP="0057479D"/>
    <w:p w14:paraId="33FEFC32" w14:textId="77777777" w:rsidR="0057479D" w:rsidRDefault="0057479D" w:rsidP="0057479D"/>
    <w:p w14:paraId="0DFA4974" w14:textId="77777777" w:rsidR="0057479D" w:rsidRDefault="0057479D" w:rsidP="0057479D"/>
    <w:p w14:paraId="44D50348" w14:textId="52658D4A" w:rsidR="0057479D" w:rsidRDefault="0057479D" w:rsidP="0057479D">
      <w:r w:rsidRPr="00CC5A9D">
        <w:rPr>
          <w:rFonts w:cs="Times New Roman"/>
        </w:rPr>
        <w:lastRenderedPageBreak/>
        <w:drawing>
          <wp:anchor distT="0" distB="0" distL="114300" distR="114300" simplePos="0" relativeHeight="251700224" behindDoc="0" locked="0" layoutInCell="1" allowOverlap="1" wp14:anchorId="3F18E44D" wp14:editId="374A91C6">
            <wp:simplePos x="0" y="0"/>
            <wp:positionH relativeFrom="column">
              <wp:posOffset>2764155</wp:posOffset>
            </wp:positionH>
            <wp:positionV relativeFrom="paragraph">
              <wp:posOffset>437515</wp:posOffset>
            </wp:positionV>
            <wp:extent cx="3200400" cy="2286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99200" behindDoc="0" locked="0" layoutInCell="1" allowOverlap="1" wp14:anchorId="1A0327F1" wp14:editId="54D2C9A7">
            <wp:simplePos x="0" y="0"/>
            <wp:positionH relativeFrom="column">
              <wp:posOffset>-575522</wp:posOffset>
            </wp:positionH>
            <wp:positionV relativeFrom="paragraph">
              <wp:posOffset>437304</wp:posOffset>
            </wp:positionV>
            <wp:extent cx="3252470" cy="21882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52470" cy="2188210"/>
                    </a:xfrm>
                    <a:prstGeom prst="rect">
                      <a:avLst/>
                    </a:prstGeom>
                  </pic:spPr>
                </pic:pic>
              </a:graphicData>
            </a:graphic>
            <wp14:sizeRelH relativeFrom="page">
              <wp14:pctWidth>0</wp14:pctWidth>
            </wp14:sizeRelH>
            <wp14:sizeRelV relativeFrom="page">
              <wp14:pctHeight>0</wp14:pctHeight>
            </wp14:sizeRelV>
          </wp:anchor>
        </w:drawing>
      </w:r>
      <w:r>
        <w:t xml:space="preserve">For different values of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Pr>
          <w:rFonts w:eastAsiaTheme="minorEastAsia"/>
        </w:rPr>
        <w:t>, the centerline potential is changed as shown in the figures below:</w:t>
      </w:r>
    </w:p>
    <w:p w14:paraId="3AEBBA19" w14:textId="77777777" w:rsidR="0057479D" w:rsidRPr="007715B9" w:rsidRDefault="0057479D" w:rsidP="0057479D">
      <w:pPr>
        <w:spacing w:after="160" w:line="259" w:lineRule="auto"/>
        <w:jc w:val="both"/>
      </w:pPr>
    </w:p>
    <w:p w14:paraId="004F1BDD" w14:textId="19924E46" w:rsidR="0057479D" w:rsidRDefault="0057479D" w:rsidP="0057479D">
      <w:r w:rsidRPr="00A429FE">
        <w:drawing>
          <wp:anchor distT="0" distB="0" distL="114300" distR="114300" simplePos="0" relativeHeight="251701248" behindDoc="0" locked="0" layoutInCell="1" allowOverlap="1" wp14:anchorId="16AF4C37" wp14:editId="48080298">
            <wp:simplePos x="0" y="0"/>
            <wp:positionH relativeFrom="column">
              <wp:posOffset>2854960</wp:posOffset>
            </wp:positionH>
            <wp:positionV relativeFrom="paragraph">
              <wp:posOffset>206798</wp:posOffset>
            </wp:positionV>
            <wp:extent cx="3106420" cy="2118995"/>
            <wp:effectExtent l="0" t="0" r="508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06420" cy="2118995"/>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98176" behindDoc="0" locked="0" layoutInCell="1" allowOverlap="1" wp14:anchorId="7CA04EC6" wp14:editId="0F952315">
            <wp:simplePos x="0" y="0"/>
            <wp:positionH relativeFrom="column">
              <wp:posOffset>-449156</wp:posOffset>
            </wp:positionH>
            <wp:positionV relativeFrom="paragraph">
              <wp:posOffset>291465</wp:posOffset>
            </wp:positionV>
            <wp:extent cx="3125470" cy="211899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5470" cy="2118995"/>
                    </a:xfrm>
                    <a:prstGeom prst="rect">
                      <a:avLst/>
                    </a:prstGeom>
                  </pic:spPr>
                </pic:pic>
              </a:graphicData>
            </a:graphic>
            <wp14:sizeRelH relativeFrom="page">
              <wp14:pctWidth>0</wp14:pctWidth>
            </wp14:sizeRelH>
            <wp14:sizeRelV relativeFrom="page">
              <wp14:pctHeight>0</wp14:pctHeight>
            </wp14:sizeRelV>
          </wp:anchor>
        </w:drawing>
      </w:r>
    </w:p>
    <w:p w14:paraId="75ECAB66" w14:textId="77777777" w:rsidR="0057479D" w:rsidRPr="00A42394" w:rsidRDefault="0057479D" w:rsidP="0057479D"/>
    <w:p w14:paraId="13785827" w14:textId="77777777" w:rsidR="0057479D" w:rsidRPr="00DD2DC9" w:rsidRDefault="0057479D" w:rsidP="0057479D">
      <w:pPr>
        <w:rPr>
          <w:rFonts w:cs="Times New Roman"/>
        </w:rPr>
      </w:pPr>
    </w:p>
    <w:p w14:paraId="0ADA87D8" w14:textId="77777777" w:rsidR="0057479D" w:rsidRDefault="0057479D" w:rsidP="0057479D">
      <w:pPr>
        <w:rPr>
          <w:rFonts w:eastAsiaTheme="minorEastAsia" w:cs="Times New Roman"/>
        </w:rPr>
      </w:pPr>
      <w:r>
        <w:rPr>
          <w:rFonts w:cs="Times New Roman"/>
        </w:rPr>
        <w:t xml:space="preserve">Increasing the coefficient of road centerline increases the centerline potential. A right choice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oMath>
      <w:r>
        <w:rPr>
          <w:rFonts w:eastAsiaTheme="minorEastAsia" w:cs="Times New Roman"/>
        </w:rPr>
        <w:t xml:space="preserve"> is required to formulate the overall road potential to follow the lane and do lane changes if necessary. </w:t>
      </w:r>
    </w:p>
    <w:p w14:paraId="7C9A1B5E" w14:textId="77777777" w:rsidR="0057479D" w:rsidRDefault="0057479D" w:rsidP="0057479D">
      <w:pPr>
        <w:rPr>
          <w:rFonts w:eastAsiaTheme="minorEastAsia" w:cs="Times New Roman"/>
        </w:rPr>
      </w:pPr>
    </w:p>
    <w:p w14:paraId="2A8B80B2" w14:textId="77777777" w:rsidR="0057479D" w:rsidRDefault="0057479D" w:rsidP="000B1ED6">
      <w:pPr>
        <w:spacing w:line="480" w:lineRule="auto"/>
      </w:pPr>
    </w:p>
    <w:p w14:paraId="2084C227" w14:textId="77777777" w:rsidR="0057479D" w:rsidRDefault="0057479D" w:rsidP="000B1ED6">
      <w:pPr>
        <w:spacing w:line="480" w:lineRule="auto"/>
      </w:pPr>
    </w:p>
    <w:p w14:paraId="7FAEC66C" w14:textId="77777777" w:rsidR="0057479D" w:rsidRDefault="0057479D" w:rsidP="000B1ED6">
      <w:pPr>
        <w:spacing w:line="480" w:lineRule="auto"/>
      </w:pPr>
    </w:p>
    <w:p w14:paraId="3B1E75DB" w14:textId="142A10BF" w:rsidR="0057479D" w:rsidRPr="0057479D" w:rsidRDefault="0057479D" w:rsidP="0057479D">
      <w:pPr>
        <w:pStyle w:val="Heading3"/>
      </w:pPr>
      <w:bookmarkStart w:id="89" w:name="_Toc130551870"/>
      <w:bookmarkStart w:id="90" w:name="_Toc131014906"/>
      <w:r w:rsidRPr="0057479D">
        <w:lastRenderedPageBreak/>
        <w:t xml:space="preserve">Vehicle Potential </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vehicle</m:t>
            </m:r>
          </m:sub>
        </m:sSub>
        <m:r>
          <m:rPr>
            <m:sty m:val="p"/>
          </m:rPr>
          <w:rPr>
            <w:rFonts w:ascii="Cambria Math" w:hAnsi="Cambria Math"/>
          </w:rPr>
          <m:t>)</m:t>
        </m:r>
      </m:oMath>
      <w:r w:rsidRPr="0057479D">
        <w:t>:</w:t>
      </w:r>
      <w:bookmarkEnd w:id="89"/>
      <w:bookmarkEnd w:id="90"/>
    </w:p>
    <w:p w14:paraId="1A9C2163" w14:textId="77777777" w:rsidR="0057479D" w:rsidRPr="0057479D" w:rsidRDefault="0057479D" w:rsidP="0057479D">
      <w:pPr>
        <w:spacing w:line="480" w:lineRule="auto"/>
      </w:pPr>
    </w:p>
    <w:p w14:paraId="72B989BC" w14:textId="77777777" w:rsidR="0057479D" w:rsidRPr="0057479D" w:rsidRDefault="0057479D" w:rsidP="0057479D">
      <w:pPr>
        <w:spacing w:line="480" w:lineRule="auto"/>
      </w:pPr>
      <w:r w:rsidRPr="0057479D">
        <w:t xml:space="preserve">The potential field of an obstacle vehicle is a repulsive potential field which keeps the ego vehicle at a safe distance from the obstacle.  The vehicle potential is formulated in a way such that the ego vehicle maintains a safe distance by either following the vehicle or changing its current lane to the other.  </w:t>
      </w:r>
    </w:p>
    <w:p w14:paraId="52E5E908" w14:textId="77777777" w:rsidR="0057479D" w:rsidRPr="0057479D" w:rsidRDefault="0057479D" w:rsidP="0057479D">
      <w:pPr>
        <w:spacing w:line="480" w:lineRule="auto"/>
      </w:pPr>
      <w:r w:rsidRPr="0057479D">
        <w:t>A two-dimensional Gaussian distribution approach is used since it allows to model the repulsive force of an obstacle vehicle as a smooth and continuous function, rather than a sharp potential barrier. This can make it easier for the ego vehicle to navigate around the obstacle vehicle and follow a smoother path.</w:t>
      </w:r>
    </w:p>
    <w:p w14:paraId="5929BBEF" w14:textId="77777777" w:rsidR="0057479D" w:rsidRPr="0057479D" w:rsidRDefault="0057479D" w:rsidP="0057479D">
      <w:pPr>
        <w:spacing w:line="480" w:lineRule="auto"/>
      </w:pPr>
      <w:r w:rsidRPr="0057479D">
        <w:t>The vehicle potential defines the behavior of the ego vehicle when it approaches the vehicle. In this study, the vehicle potential incorporates the safety by taking the following factors into effect:</w:t>
      </w:r>
    </w:p>
    <w:p w14:paraId="311BAC79" w14:textId="77777777" w:rsidR="0057479D" w:rsidRPr="0057479D" w:rsidRDefault="0057479D" w:rsidP="0057479D">
      <w:pPr>
        <w:numPr>
          <w:ilvl w:val="0"/>
          <w:numId w:val="6"/>
        </w:numPr>
        <w:spacing w:line="480" w:lineRule="auto"/>
      </w:pPr>
      <w:r w:rsidRPr="0057479D">
        <w:t>The relative velocity between the ego and the vehicle</w:t>
      </w:r>
    </w:p>
    <w:p w14:paraId="0DB45FF9" w14:textId="77777777" w:rsidR="0057479D" w:rsidRPr="0057479D" w:rsidRDefault="0057479D" w:rsidP="0057479D">
      <w:pPr>
        <w:numPr>
          <w:ilvl w:val="0"/>
          <w:numId w:val="6"/>
        </w:numPr>
        <w:spacing w:line="480" w:lineRule="auto"/>
      </w:pPr>
      <w:r w:rsidRPr="0057479D">
        <w:t xml:space="preserve"> The size and type of the vehicle</w:t>
      </w:r>
    </w:p>
    <w:p w14:paraId="5BD287E8" w14:textId="77777777" w:rsidR="0057479D" w:rsidRPr="0057479D" w:rsidRDefault="0057479D" w:rsidP="0057479D">
      <w:pPr>
        <w:numPr>
          <w:ilvl w:val="0"/>
          <w:numId w:val="6"/>
        </w:numPr>
        <w:spacing w:line="480" w:lineRule="auto"/>
      </w:pPr>
      <w:r w:rsidRPr="0057479D">
        <w:t xml:space="preserve">The friction coefficient between the ego vehicle and the road surface. </w:t>
      </w:r>
    </w:p>
    <w:p w14:paraId="36B4AED1" w14:textId="77777777" w:rsidR="0057479D" w:rsidRPr="0057479D" w:rsidRDefault="0057479D" w:rsidP="0057479D">
      <w:pPr>
        <w:spacing w:line="480" w:lineRule="auto"/>
      </w:pPr>
      <w:r w:rsidRPr="0057479D">
        <w:t xml:space="preserve">Vehicle potential:   based on absolute velocity and relative velocity, friction coefficient and the size of the </w:t>
      </w:r>
      <w:proofErr w:type="gramStart"/>
      <w:r w:rsidRPr="0057479D">
        <w:t>obstacle</w:t>
      </w:r>
      <w:proofErr w:type="gramEnd"/>
    </w:p>
    <w:p w14:paraId="3091A8E8" w14:textId="77777777" w:rsidR="0057479D" w:rsidRPr="0057479D" w:rsidRDefault="0057479D" w:rsidP="0057479D">
      <w:pPr>
        <w:spacing w:line="480" w:lineRule="auto"/>
      </w:pPr>
      <w:r w:rsidRPr="0057479D">
        <w:t xml:space="preserve">High absolute and relative velocity -    high obstacle potential </w:t>
      </w:r>
    </w:p>
    <w:p w14:paraId="0CFDCA0E" w14:textId="77777777" w:rsidR="0057479D" w:rsidRPr="0057479D" w:rsidRDefault="0057479D" w:rsidP="0057479D">
      <w:pPr>
        <w:spacing w:line="480" w:lineRule="auto"/>
      </w:pPr>
      <w:r w:rsidRPr="0057479D">
        <w:t xml:space="preserve">Low friction </w:t>
      </w:r>
      <w:proofErr w:type="gramStart"/>
      <w:r w:rsidRPr="0057479D">
        <w:t>coefficient  –</w:t>
      </w:r>
      <w:proofErr w:type="gramEnd"/>
      <w:r w:rsidRPr="0057479D">
        <w:t xml:space="preserve"> high obstacle potential</w:t>
      </w:r>
    </w:p>
    <w:p w14:paraId="4B9D0EF7" w14:textId="77777777" w:rsidR="002B1898" w:rsidRDefault="002B1898" w:rsidP="000B1ED6">
      <w:pPr>
        <w:spacing w:line="480" w:lineRule="auto"/>
      </w:pPr>
    </w:p>
    <w:p w14:paraId="727EA9A0" w14:textId="77777777" w:rsidR="0051384A" w:rsidRDefault="0051384A" w:rsidP="000B1ED6">
      <w:pPr>
        <w:spacing w:line="480" w:lineRule="auto"/>
      </w:pPr>
    </w:p>
    <w:p w14:paraId="70EDAD17" w14:textId="4A064EB8" w:rsidR="0051384A" w:rsidRDefault="0051384A" w:rsidP="000B1ED6">
      <w:pPr>
        <w:spacing w:line="480" w:lineRule="auto"/>
      </w:pPr>
      <w:r w:rsidRPr="00A9423F">
        <w:rPr>
          <w:rFonts w:cs="Times New Roman"/>
        </w:rPr>
        <w:lastRenderedPageBreak/>
        <w:drawing>
          <wp:anchor distT="0" distB="0" distL="114300" distR="114300" simplePos="0" relativeHeight="251705344" behindDoc="0" locked="0" layoutInCell="1" allowOverlap="1" wp14:anchorId="6E8805A4" wp14:editId="6F752C66">
            <wp:simplePos x="0" y="0"/>
            <wp:positionH relativeFrom="column">
              <wp:posOffset>-336550</wp:posOffset>
            </wp:positionH>
            <wp:positionV relativeFrom="paragraph">
              <wp:posOffset>212</wp:posOffset>
            </wp:positionV>
            <wp:extent cx="5350510" cy="25019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0510" cy="2501900"/>
                    </a:xfrm>
                    <a:prstGeom prst="rect">
                      <a:avLst/>
                    </a:prstGeom>
                  </pic:spPr>
                </pic:pic>
              </a:graphicData>
            </a:graphic>
            <wp14:sizeRelH relativeFrom="page">
              <wp14:pctWidth>0</wp14:pctWidth>
            </wp14:sizeRelH>
            <wp14:sizeRelV relativeFrom="page">
              <wp14:pctHeight>0</wp14:pctHeight>
            </wp14:sizeRelV>
          </wp:anchor>
        </w:drawing>
      </w:r>
    </w:p>
    <w:p w14:paraId="13D9D57D" w14:textId="60BACBD0" w:rsidR="0051384A" w:rsidRDefault="0051384A" w:rsidP="000B1ED6">
      <w:pPr>
        <w:spacing w:line="480" w:lineRule="auto"/>
      </w:pPr>
      <w:r w:rsidRPr="00A9423F">
        <w:rPr>
          <w:rFonts w:cs="Times New Roman"/>
        </w:rPr>
        <w:drawing>
          <wp:anchor distT="0" distB="0" distL="114300" distR="114300" simplePos="0" relativeHeight="251704320" behindDoc="0" locked="0" layoutInCell="1" allowOverlap="1" wp14:anchorId="2448A5AD" wp14:editId="2BF076D0">
            <wp:simplePos x="0" y="0"/>
            <wp:positionH relativeFrom="column">
              <wp:posOffset>-339725</wp:posOffset>
            </wp:positionH>
            <wp:positionV relativeFrom="paragraph">
              <wp:posOffset>265854</wp:posOffset>
            </wp:positionV>
            <wp:extent cx="5770880" cy="2903220"/>
            <wp:effectExtent l="0" t="0" r="0" b="50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70880" cy="2903220"/>
                    </a:xfrm>
                    <a:prstGeom prst="rect">
                      <a:avLst/>
                    </a:prstGeom>
                  </pic:spPr>
                </pic:pic>
              </a:graphicData>
            </a:graphic>
            <wp14:sizeRelH relativeFrom="page">
              <wp14:pctWidth>0</wp14:pctWidth>
            </wp14:sizeRelH>
            <wp14:sizeRelV relativeFrom="page">
              <wp14:pctHeight>0</wp14:pctHeight>
            </wp14:sizeRelV>
          </wp:anchor>
        </w:drawing>
      </w:r>
    </w:p>
    <w:p w14:paraId="24D6CF2E" w14:textId="2DF325BE" w:rsidR="002B1898" w:rsidRDefault="002B1898" w:rsidP="000B1ED6">
      <w:pPr>
        <w:spacing w:line="480" w:lineRule="auto"/>
      </w:pPr>
    </w:p>
    <w:p w14:paraId="51F39558" w14:textId="77777777" w:rsidR="0051384A" w:rsidRDefault="0051384A" w:rsidP="000B1ED6">
      <w:pPr>
        <w:spacing w:line="480" w:lineRule="auto"/>
      </w:pPr>
    </w:p>
    <w:p w14:paraId="299F9438" w14:textId="77777777" w:rsidR="0051384A" w:rsidRDefault="0051384A" w:rsidP="000B1ED6">
      <w:pPr>
        <w:spacing w:line="480" w:lineRule="auto"/>
      </w:pPr>
    </w:p>
    <w:p w14:paraId="7E8110F0" w14:textId="77777777" w:rsidR="0051384A" w:rsidRDefault="0051384A" w:rsidP="000B1ED6">
      <w:pPr>
        <w:spacing w:line="480" w:lineRule="auto"/>
      </w:pPr>
    </w:p>
    <w:p w14:paraId="4E980359" w14:textId="77777777" w:rsidR="0051384A" w:rsidRDefault="0051384A" w:rsidP="000B1ED6">
      <w:pPr>
        <w:spacing w:line="480" w:lineRule="auto"/>
      </w:pPr>
    </w:p>
    <w:p w14:paraId="0AB1278C" w14:textId="51019B39" w:rsidR="0051384A" w:rsidRDefault="0051384A" w:rsidP="0051384A">
      <w:pPr>
        <w:rPr>
          <w:rFonts w:cs="Times New Roman"/>
        </w:rPr>
      </w:pPr>
      <w:r w:rsidRPr="00A9423F">
        <w:rPr>
          <w:rFonts w:cs="Times New Roman"/>
        </w:rPr>
        <w:lastRenderedPageBreak/>
        <w:drawing>
          <wp:anchor distT="0" distB="0" distL="114300" distR="114300" simplePos="0" relativeHeight="251703296" behindDoc="0" locked="0" layoutInCell="1" allowOverlap="1" wp14:anchorId="7602C8EE" wp14:editId="3DC22D8C">
            <wp:simplePos x="0" y="0"/>
            <wp:positionH relativeFrom="column">
              <wp:posOffset>-318982</wp:posOffset>
            </wp:positionH>
            <wp:positionV relativeFrom="paragraph">
              <wp:posOffset>0</wp:posOffset>
            </wp:positionV>
            <wp:extent cx="5424170" cy="3258820"/>
            <wp:effectExtent l="0" t="0" r="0" b="508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24170" cy="3258820"/>
                    </a:xfrm>
                    <a:prstGeom prst="rect">
                      <a:avLst/>
                    </a:prstGeom>
                  </pic:spPr>
                </pic:pic>
              </a:graphicData>
            </a:graphic>
            <wp14:sizeRelH relativeFrom="page">
              <wp14:pctWidth>0</wp14:pctWidth>
            </wp14:sizeRelH>
            <wp14:sizeRelV relativeFrom="page">
              <wp14:pctHeight>0</wp14:pctHeight>
            </wp14:sizeRelV>
          </wp:anchor>
        </w:drawing>
      </w:r>
    </w:p>
    <w:p w14:paraId="613E672F" w14:textId="179BD9DC" w:rsidR="0051384A" w:rsidRDefault="0051384A" w:rsidP="0051384A">
      <w:pPr>
        <w:rPr>
          <w:rFonts w:cs="Times New Roman"/>
        </w:rPr>
      </w:pPr>
      <w:r>
        <w:rPr>
          <w:rFonts w:cs="Times New Roman"/>
        </w:rPr>
        <w:t>The road potential combined with the vehicle potential is shown in the figure below:</w:t>
      </w:r>
    </w:p>
    <w:p w14:paraId="03FD4C83" w14:textId="03C1F91E" w:rsidR="0051384A" w:rsidRDefault="0051384A" w:rsidP="000B1ED6">
      <w:pPr>
        <w:spacing w:line="480" w:lineRule="auto"/>
      </w:pPr>
    </w:p>
    <w:p w14:paraId="3B91F469" w14:textId="7D324D89" w:rsidR="0051384A" w:rsidRDefault="0051384A" w:rsidP="000B1ED6">
      <w:pPr>
        <w:spacing w:line="480" w:lineRule="auto"/>
      </w:pPr>
      <w:r w:rsidRPr="00B27013">
        <w:rPr>
          <w:rFonts w:cs="Times New Roman"/>
        </w:rPr>
        <w:drawing>
          <wp:anchor distT="0" distB="0" distL="114300" distR="114300" simplePos="0" relativeHeight="251707392" behindDoc="0" locked="0" layoutInCell="1" allowOverlap="1" wp14:anchorId="64B2B368" wp14:editId="29CB435A">
            <wp:simplePos x="0" y="0"/>
            <wp:positionH relativeFrom="column">
              <wp:posOffset>-491067</wp:posOffset>
            </wp:positionH>
            <wp:positionV relativeFrom="paragraph">
              <wp:posOffset>378671</wp:posOffset>
            </wp:positionV>
            <wp:extent cx="5839460" cy="1873885"/>
            <wp:effectExtent l="0" t="0" r="254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39460" cy="1873885"/>
                    </a:xfrm>
                    <a:prstGeom prst="rect">
                      <a:avLst/>
                    </a:prstGeom>
                  </pic:spPr>
                </pic:pic>
              </a:graphicData>
            </a:graphic>
            <wp14:sizeRelH relativeFrom="page">
              <wp14:pctWidth>0</wp14:pctWidth>
            </wp14:sizeRelH>
            <wp14:sizeRelV relativeFrom="page">
              <wp14:pctHeight>0</wp14:pctHeight>
            </wp14:sizeRelV>
          </wp:anchor>
        </w:drawing>
      </w:r>
    </w:p>
    <w:p w14:paraId="4635A14C" w14:textId="77777777" w:rsidR="0051384A" w:rsidRDefault="0051384A" w:rsidP="000B1ED6">
      <w:pPr>
        <w:spacing w:line="480" w:lineRule="auto"/>
      </w:pPr>
    </w:p>
    <w:p w14:paraId="6082DB83" w14:textId="77777777" w:rsidR="0051384A" w:rsidRDefault="0051384A" w:rsidP="000B1ED6">
      <w:pPr>
        <w:spacing w:line="480" w:lineRule="auto"/>
      </w:pPr>
    </w:p>
    <w:p w14:paraId="1150BBD9" w14:textId="77777777" w:rsidR="0051384A" w:rsidRDefault="0051384A" w:rsidP="000B1ED6">
      <w:pPr>
        <w:spacing w:line="480" w:lineRule="auto"/>
      </w:pPr>
    </w:p>
    <w:p w14:paraId="6B754EC5" w14:textId="77777777" w:rsidR="0051384A" w:rsidRDefault="0051384A" w:rsidP="000B1ED6">
      <w:pPr>
        <w:spacing w:line="480" w:lineRule="auto"/>
      </w:pPr>
    </w:p>
    <w:p w14:paraId="6CBAB0BC" w14:textId="77777777" w:rsidR="0051384A" w:rsidRPr="0051384A" w:rsidRDefault="0051384A" w:rsidP="0051384A">
      <w:pPr>
        <w:spacing w:line="480" w:lineRule="auto"/>
      </w:pPr>
      <w:r w:rsidRPr="0051384A">
        <w:lastRenderedPageBreak/>
        <w:t>The vehicle obstacle potential field (static) combined with the road and the target potential can be visualized as shown in the figure below:</w:t>
      </w:r>
    </w:p>
    <w:p w14:paraId="511B1634" w14:textId="77777777" w:rsidR="0051384A" w:rsidRPr="0051384A" w:rsidRDefault="0051384A" w:rsidP="0051384A">
      <w:pPr>
        <w:spacing w:line="480" w:lineRule="auto"/>
      </w:pPr>
      <w:r w:rsidRPr="0051384A">
        <w:drawing>
          <wp:anchor distT="0" distB="0" distL="114300" distR="114300" simplePos="0" relativeHeight="251709440" behindDoc="0" locked="0" layoutInCell="1" allowOverlap="1" wp14:anchorId="172FB71D" wp14:editId="1C908E6E">
            <wp:simplePos x="0" y="0"/>
            <wp:positionH relativeFrom="column">
              <wp:posOffset>404149</wp:posOffset>
            </wp:positionH>
            <wp:positionV relativeFrom="paragraph">
              <wp:posOffset>233781</wp:posOffset>
            </wp:positionV>
            <wp:extent cx="5144135" cy="30289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44135" cy="3028950"/>
                    </a:xfrm>
                    <a:prstGeom prst="rect">
                      <a:avLst/>
                    </a:prstGeom>
                  </pic:spPr>
                </pic:pic>
              </a:graphicData>
            </a:graphic>
            <wp14:sizeRelH relativeFrom="page">
              <wp14:pctWidth>0</wp14:pctWidth>
            </wp14:sizeRelH>
            <wp14:sizeRelV relativeFrom="page">
              <wp14:pctHeight>0</wp14:pctHeight>
            </wp14:sizeRelV>
          </wp:anchor>
        </w:drawing>
      </w:r>
    </w:p>
    <w:p w14:paraId="2126C31D" w14:textId="3911EF85" w:rsidR="0051384A" w:rsidRPr="00DD2DC9" w:rsidRDefault="0051384A" w:rsidP="0051384A">
      <w:pPr>
        <w:pStyle w:val="Heading1"/>
        <w:rPr>
          <w:rFonts w:cs="Times New Roman"/>
        </w:rPr>
      </w:pPr>
      <w:bookmarkStart w:id="91" w:name="_Toc130551871"/>
      <w:bookmarkStart w:id="92" w:name="_Toc131014907"/>
      <w:r w:rsidRPr="00DD2DC9">
        <w:rPr>
          <w:rFonts w:cs="Times New Roman"/>
        </w:rPr>
        <w:lastRenderedPageBreak/>
        <w:t>Verification and Validation</w:t>
      </w:r>
      <w:bookmarkEnd w:id="91"/>
      <w:bookmarkEnd w:id="92"/>
    </w:p>
    <w:p w14:paraId="6717F105" w14:textId="36D2B844" w:rsidR="0051384A" w:rsidRPr="00DD2DC9" w:rsidRDefault="0051384A" w:rsidP="0051384A">
      <w:pPr>
        <w:pStyle w:val="Heading2"/>
        <w:rPr>
          <w:rFonts w:cs="Times New Roman"/>
        </w:rPr>
      </w:pPr>
      <w:bookmarkStart w:id="93" w:name="_Toc126765532"/>
      <w:bookmarkStart w:id="94" w:name="_Toc130551872"/>
      <w:bookmarkStart w:id="95" w:name="_Toc131014908"/>
      <w:r w:rsidRPr="00DD2DC9">
        <w:rPr>
          <w:rFonts w:cs="Times New Roman"/>
          <w:noProof/>
        </w:rPr>
        <w:drawing>
          <wp:anchor distT="0" distB="0" distL="114300" distR="114300" simplePos="0" relativeHeight="251710464" behindDoc="0" locked="0" layoutInCell="1" allowOverlap="1" wp14:anchorId="0081ED82" wp14:editId="42296BFB">
            <wp:simplePos x="0" y="0"/>
            <wp:positionH relativeFrom="column">
              <wp:posOffset>-212</wp:posOffset>
            </wp:positionH>
            <wp:positionV relativeFrom="paragraph">
              <wp:posOffset>315383</wp:posOffset>
            </wp:positionV>
            <wp:extent cx="5080000" cy="2402205"/>
            <wp:effectExtent l="0" t="0" r="0" b="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0000" cy="2402205"/>
                    </a:xfrm>
                    <a:prstGeom prst="rect">
                      <a:avLst/>
                    </a:prstGeom>
                  </pic:spPr>
                </pic:pic>
              </a:graphicData>
            </a:graphic>
            <wp14:sizeRelH relativeFrom="page">
              <wp14:pctWidth>0</wp14:pctWidth>
            </wp14:sizeRelH>
            <wp14:sizeRelV relativeFrom="page">
              <wp14:pctHeight>0</wp14:pctHeight>
            </wp14:sizeRelV>
          </wp:anchor>
        </w:drawing>
      </w:r>
      <w:r w:rsidRPr="00DD2DC9">
        <w:rPr>
          <w:rFonts w:cs="Times New Roman"/>
        </w:rPr>
        <w:t>Overview</w:t>
      </w:r>
      <w:bookmarkEnd w:id="93"/>
      <w:bookmarkEnd w:id="94"/>
      <w:bookmarkEnd w:id="95"/>
    </w:p>
    <w:p w14:paraId="1C864395" w14:textId="3D61353B" w:rsidR="0051384A" w:rsidRPr="00DD2DC9" w:rsidRDefault="0051384A" w:rsidP="0051384A">
      <w:pPr>
        <w:rPr>
          <w:rFonts w:cs="Times New Roman"/>
        </w:rPr>
      </w:pPr>
    </w:p>
    <w:p w14:paraId="65DB5AC8" w14:textId="211A7652" w:rsidR="0051384A" w:rsidRPr="00DD2DC9" w:rsidRDefault="0051384A" w:rsidP="0051384A">
      <w:pPr>
        <w:rPr>
          <w:rFonts w:cs="Times New Roman"/>
        </w:rPr>
      </w:pPr>
    </w:p>
    <w:p w14:paraId="2B369894" w14:textId="521FFB83" w:rsidR="0051384A" w:rsidRPr="00DD2DC9" w:rsidRDefault="0051384A" w:rsidP="0051384A">
      <w:pPr>
        <w:pStyle w:val="Heading2"/>
        <w:rPr>
          <w:rFonts w:cs="Times New Roman"/>
        </w:rPr>
      </w:pPr>
    </w:p>
    <w:p w14:paraId="68882B26" w14:textId="4CF3C864" w:rsidR="0051384A" w:rsidRPr="00DD2DC9" w:rsidRDefault="0051384A" w:rsidP="0051384A">
      <w:pPr>
        <w:pStyle w:val="Heading2"/>
        <w:rPr>
          <w:rFonts w:cs="Times New Roman"/>
        </w:rPr>
      </w:pPr>
      <w:bookmarkStart w:id="96" w:name="_Toc126765533"/>
      <w:bookmarkStart w:id="97" w:name="_Toc130551873"/>
      <w:bookmarkStart w:id="98" w:name="_Toc131014909"/>
      <w:r w:rsidRPr="00DD2DC9">
        <w:rPr>
          <w:rFonts w:cs="Times New Roman"/>
          <w:noProof/>
        </w:rPr>
        <w:drawing>
          <wp:anchor distT="0" distB="0" distL="114300" distR="114300" simplePos="0" relativeHeight="251711488" behindDoc="0" locked="0" layoutInCell="1" allowOverlap="1" wp14:anchorId="633B03F5" wp14:editId="12DF25C5">
            <wp:simplePos x="0" y="0"/>
            <wp:positionH relativeFrom="column">
              <wp:posOffset>228600</wp:posOffset>
            </wp:positionH>
            <wp:positionV relativeFrom="paragraph">
              <wp:posOffset>467995</wp:posOffset>
            </wp:positionV>
            <wp:extent cx="4902200" cy="2667000"/>
            <wp:effectExtent l="0" t="0" r="0" b="0"/>
            <wp:wrapTopAndBottom/>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74" t="3598"/>
                    <a:stretch/>
                  </pic:blipFill>
                  <pic:spPr bwMode="auto">
                    <a:xfrm>
                      <a:off x="0" y="0"/>
                      <a:ext cx="490220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DC9">
        <w:rPr>
          <w:rFonts w:cs="Times New Roman"/>
        </w:rPr>
        <w:t>Model in loop V&amp;V</w:t>
      </w:r>
      <w:bookmarkEnd w:id="96"/>
      <w:bookmarkEnd w:id="97"/>
      <w:bookmarkEnd w:id="98"/>
    </w:p>
    <w:p w14:paraId="4AEC3249" w14:textId="23E169B4" w:rsidR="0051384A" w:rsidRPr="00DD2DC9" w:rsidRDefault="0051384A" w:rsidP="0051384A">
      <w:pPr>
        <w:rPr>
          <w:rFonts w:cs="Times New Roman"/>
        </w:rPr>
      </w:pPr>
    </w:p>
    <w:p w14:paraId="6252006C" w14:textId="40C7F2FA" w:rsidR="0051384A" w:rsidRPr="00DD2DC9" w:rsidRDefault="0051384A" w:rsidP="0051384A">
      <w:pPr>
        <w:rPr>
          <w:rFonts w:cs="Times New Roman"/>
        </w:rPr>
      </w:pPr>
      <w:r w:rsidRPr="00DD2DC9">
        <w:rPr>
          <w:rFonts w:cs="Times New Roman"/>
        </w:rPr>
        <w:br/>
      </w:r>
      <w:r w:rsidRPr="00DD2DC9">
        <w:rPr>
          <w:rFonts w:cs="Times New Roman"/>
        </w:rPr>
        <w:fldChar w:fldCharType="begin"/>
      </w:r>
      <w:r w:rsidRPr="00DD2DC9">
        <w:rPr>
          <w:rFonts w:cs="Times New Roman"/>
        </w:rPr>
        <w:instrText xml:space="preserve"> INCLUDEPICTURE "/Users/sandeepsulake/Library/Group Containers/UBF8T346G9.ms/WebArchiveCopyPasteTempFiles/com.microsoft.Word/cid1311402479*image003.png@01D93BC4.FDDA9610" \* MERGEFORMATINET </w:instrText>
      </w:r>
      <w:r w:rsidRPr="00DD2DC9">
        <w:rPr>
          <w:rFonts w:cs="Times New Roman"/>
        </w:rPr>
        <w:fldChar w:fldCharType="separate"/>
      </w:r>
      <w:r w:rsidRPr="00DD2DC9">
        <w:rPr>
          <w:rFonts w:cs="Times New Roman"/>
        </w:rPr>
        <w:fldChar w:fldCharType="end"/>
      </w:r>
    </w:p>
    <w:p w14:paraId="3222121A" w14:textId="7750D0A4" w:rsidR="0051384A" w:rsidRPr="00DD2DC9" w:rsidRDefault="0051384A" w:rsidP="0051384A">
      <w:pPr>
        <w:pStyle w:val="Heading2"/>
        <w:rPr>
          <w:rFonts w:cs="Times New Roman"/>
        </w:rPr>
      </w:pPr>
      <w:bookmarkStart w:id="99" w:name="_Toc126765537"/>
      <w:bookmarkStart w:id="100" w:name="_Toc130551875"/>
      <w:bookmarkStart w:id="101" w:name="_Toc131014910"/>
      <w:r w:rsidRPr="00DD2DC9">
        <w:rPr>
          <w:rFonts w:cs="Times New Roman"/>
          <w:noProof/>
        </w:rPr>
        <w:lastRenderedPageBreak/>
        <w:drawing>
          <wp:anchor distT="0" distB="0" distL="114300" distR="114300" simplePos="0" relativeHeight="251712512" behindDoc="0" locked="0" layoutInCell="1" allowOverlap="1" wp14:anchorId="5F05417B" wp14:editId="314FEEDD">
            <wp:simplePos x="0" y="0"/>
            <wp:positionH relativeFrom="column">
              <wp:posOffset>-59690</wp:posOffset>
            </wp:positionH>
            <wp:positionV relativeFrom="paragraph">
              <wp:posOffset>465666</wp:posOffset>
            </wp:positionV>
            <wp:extent cx="5359400" cy="2493645"/>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59400" cy="2493645"/>
                    </a:xfrm>
                    <a:prstGeom prst="rect">
                      <a:avLst/>
                    </a:prstGeom>
                  </pic:spPr>
                </pic:pic>
              </a:graphicData>
            </a:graphic>
            <wp14:sizeRelH relativeFrom="page">
              <wp14:pctWidth>0</wp14:pctWidth>
            </wp14:sizeRelH>
            <wp14:sizeRelV relativeFrom="page">
              <wp14:pctHeight>0</wp14:pctHeight>
            </wp14:sizeRelV>
          </wp:anchor>
        </w:drawing>
      </w:r>
      <w:r w:rsidRPr="00DD2DC9">
        <w:rPr>
          <w:rFonts w:cs="Times New Roman"/>
        </w:rPr>
        <w:t>Hardware in loop V&amp;V</w:t>
      </w:r>
      <w:bookmarkEnd w:id="99"/>
      <w:bookmarkEnd w:id="100"/>
      <w:bookmarkEnd w:id="101"/>
    </w:p>
    <w:p w14:paraId="601D4D2E" w14:textId="7FB25416" w:rsidR="0051384A" w:rsidRPr="00DD2DC9" w:rsidRDefault="0051384A" w:rsidP="0051384A">
      <w:pPr>
        <w:rPr>
          <w:rFonts w:cs="Times New Roman"/>
        </w:rPr>
      </w:pPr>
    </w:p>
    <w:p w14:paraId="5F26C077" w14:textId="769D6284" w:rsidR="0051384A" w:rsidRPr="00DD2DC9" w:rsidRDefault="0051384A" w:rsidP="0051384A">
      <w:pPr>
        <w:rPr>
          <w:rFonts w:cs="Times New Roman"/>
        </w:rPr>
      </w:pPr>
    </w:p>
    <w:p w14:paraId="16ABFC93" w14:textId="77777777" w:rsidR="0051384A" w:rsidRPr="00DD2DC9" w:rsidRDefault="0051384A" w:rsidP="0051384A">
      <w:pPr>
        <w:rPr>
          <w:rFonts w:cs="Times New Roman"/>
        </w:rPr>
      </w:pPr>
    </w:p>
    <w:p w14:paraId="72AC6186" w14:textId="77777777" w:rsidR="0051384A" w:rsidRDefault="0051384A" w:rsidP="000B1ED6">
      <w:pPr>
        <w:spacing w:line="480" w:lineRule="auto"/>
      </w:pPr>
    </w:p>
    <w:p w14:paraId="092353D1" w14:textId="77777777" w:rsidR="0051384A" w:rsidRDefault="0051384A" w:rsidP="000B1ED6">
      <w:pPr>
        <w:spacing w:line="480" w:lineRule="auto"/>
      </w:pPr>
    </w:p>
    <w:p w14:paraId="32F4C4E8" w14:textId="77777777" w:rsidR="0051384A" w:rsidRDefault="0051384A" w:rsidP="000B1ED6">
      <w:pPr>
        <w:spacing w:line="480" w:lineRule="auto"/>
      </w:pPr>
    </w:p>
    <w:p w14:paraId="7F212787" w14:textId="77777777" w:rsidR="0051384A" w:rsidRDefault="0051384A" w:rsidP="000B1ED6">
      <w:pPr>
        <w:spacing w:line="480" w:lineRule="auto"/>
      </w:pPr>
    </w:p>
    <w:p w14:paraId="45AF73CF" w14:textId="77777777" w:rsidR="0051384A" w:rsidRDefault="0051384A" w:rsidP="000B1ED6">
      <w:pPr>
        <w:spacing w:line="480" w:lineRule="auto"/>
      </w:pPr>
    </w:p>
    <w:p w14:paraId="0AFCA593" w14:textId="77777777" w:rsidR="0051384A" w:rsidRDefault="0051384A" w:rsidP="000B1ED6">
      <w:pPr>
        <w:spacing w:line="480" w:lineRule="auto"/>
      </w:pPr>
    </w:p>
    <w:p w14:paraId="5D5D8204" w14:textId="77777777" w:rsidR="0051384A" w:rsidRDefault="0051384A" w:rsidP="000B1ED6">
      <w:pPr>
        <w:spacing w:line="480" w:lineRule="auto"/>
      </w:pPr>
    </w:p>
    <w:p w14:paraId="44ED56D9" w14:textId="77777777" w:rsidR="0051384A" w:rsidRDefault="0051384A" w:rsidP="000B1ED6">
      <w:pPr>
        <w:spacing w:line="480" w:lineRule="auto"/>
      </w:pPr>
    </w:p>
    <w:p w14:paraId="6F3A8F73" w14:textId="6751B72E" w:rsidR="000B1ED6" w:rsidRPr="000F1DB4" w:rsidRDefault="000B1ED6" w:rsidP="000B1ED6">
      <w:pPr>
        <w:spacing w:line="480" w:lineRule="auto"/>
      </w:pPr>
      <w:r w:rsidRPr="000F1DB4">
        <w:t>This is the first chapter of your document.  It is often titled “Introduction</w:t>
      </w:r>
      <w:proofErr w:type="gramStart"/>
      <w:r w:rsidRPr="000F1DB4">
        <w:t>”</w:t>
      </w:r>
      <w:proofErr w:type="gramEnd"/>
      <w:r w:rsidRPr="000F1DB4">
        <w:t xml:space="preserve"> but you may use any title that suits your purpose and is agreed upon by your committee.   The chapter number and title (or equivalent) uses “Heading 1” quick style in the Styles menu.  Using </w:t>
      </w:r>
      <w:r w:rsidRPr="000F1DB4">
        <w:lastRenderedPageBreak/>
        <w:t xml:space="preserve">a ‘Section break – next page’ and the “Heading 1” quick style will </w:t>
      </w:r>
      <w:proofErr w:type="gramStart"/>
      <w:r w:rsidRPr="000F1DB4">
        <w:t>insure</w:t>
      </w:r>
      <w:proofErr w:type="gramEnd"/>
      <w:r w:rsidRPr="000F1DB4">
        <w:t xml:space="preserve"> that each new chapter or chapter equivalent begins with a 2-inch top margin.</w:t>
      </w:r>
    </w:p>
    <w:p w14:paraId="349E308E" w14:textId="77777777" w:rsidR="000B1ED6" w:rsidRPr="000F1DB4" w:rsidRDefault="000B1ED6" w:rsidP="000B1ED6">
      <w:pPr>
        <w:spacing w:line="480" w:lineRule="auto"/>
      </w:pPr>
      <w:r w:rsidRPr="000F1DB4">
        <w:tab/>
        <w:t>To insert a ‘Section break – next page’ go to the Page Layout tab on the ribbon.  On the Page Layout ribbon select ‘Breaks’ and then select ‘Next Page’ from the ‘Page Breaks’ box. Then select Next Page from the Section Breaks menu.</w:t>
      </w:r>
    </w:p>
    <w:p w14:paraId="33B98224" w14:textId="77777777" w:rsidR="00FE3F86" w:rsidRDefault="00FE3F86" w:rsidP="00527A65">
      <w:pPr>
        <w:spacing w:line="480" w:lineRule="auto"/>
      </w:pPr>
    </w:p>
    <w:p w14:paraId="6EC26EA6" w14:textId="7B06D5BF" w:rsidR="00FE3F86" w:rsidRDefault="00FE3F86" w:rsidP="00527A65">
      <w:pPr>
        <w:spacing w:line="480" w:lineRule="auto"/>
      </w:pPr>
    </w:p>
    <w:p w14:paraId="341BD2C3" w14:textId="0280DA63" w:rsidR="00FE3F86" w:rsidRDefault="00FE3F86" w:rsidP="00527A65">
      <w:pPr>
        <w:spacing w:line="480" w:lineRule="auto"/>
      </w:pPr>
    </w:p>
    <w:p w14:paraId="2A715171" w14:textId="77777777" w:rsidR="00FE3F86" w:rsidRDefault="00FE3F86" w:rsidP="00527A65">
      <w:pPr>
        <w:spacing w:line="480" w:lineRule="auto"/>
      </w:pPr>
    </w:p>
    <w:p w14:paraId="584E2448" w14:textId="77777777" w:rsidR="00FE3F86" w:rsidRDefault="00FE3F86" w:rsidP="00527A65">
      <w:pPr>
        <w:spacing w:line="480" w:lineRule="auto"/>
      </w:pPr>
    </w:p>
    <w:p w14:paraId="48D2BBE4" w14:textId="77777777" w:rsidR="00FE3F86" w:rsidRDefault="00FE3F86" w:rsidP="00527A65">
      <w:pPr>
        <w:spacing w:line="480" w:lineRule="auto"/>
      </w:pPr>
    </w:p>
    <w:p w14:paraId="577EFC95" w14:textId="77777777" w:rsidR="000B1ED6" w:rsidRDefault="00FE3F86" w:rsidP="00FE3F86">
      <w:pPr>
        <w:pStyle w:val="Caption"/>
      </w:pPr>
      <w:bookmarkStart w:id="102" w:name="_Toc493073374"/>
      <w:r>
        <w:t xml:space="preserve">Figure </w:t>
      </w:r>
      <w:r w:rsidR="00000000">
        <w:fldChar w:fldCharType="begin"/>
      </w:r>
      <w:r w:rsidR="00000000">
        <w:instrText xml:space="preserve"> SEQ Figure \* ARABIC </w:instrText>
      </w:r>
      <w:r w:rsidR="00000000">
        <w:fldChar w:fldCharType="separate"/>
      </w:r>
      <w:r w:rsidR="00671247">
        <w:rPr>
          <w:noProof/>
        </w:rPr>
        <w:t>1</w:t>
      </w:r>
      <w:r w:rsidR="00000000">
        <w:rPr>
          <w:noProof/>
        </w:rPr>
        <w:fldChar w:fldCharType="end"/>
      </w:r>
      <w:r>
        <w:t xml:space="preserve"> Location of "Breaks' on the Page Layout Tab</w:t>
      </w:r>
      <w:bookmarkEnd w:id="102"/>
    </w:p>
    <w:p w14:paraId="3DACC967" w14:textId="77777777" w:rsidR="000B1ED6" w:rsidRDefault="000B1ED6" w:rsidP="00527A65">
      <w:pPr>
        <w:spacing w:line="480" w:lineRule="auto"/>
      </w:pPr>
    </w:p>
    <w:p w14:paraId="28B75620" w14:textId="77777777" w:rsidR="00FE3F86" w:rsidRDefault="00FE3F86" w:rsidP="00527A65">
      <w:pPr>
        <w:spacing w:line="480" w:lineRule="auto"/>
      </w:pPr>
    </w:p>
    <w:p w14:paraId="1C6FDE12" w14:textId="77777777" w:rsidR="00FE3F86" w:rsidRDefault="00FE3F86" w:rsidP="00527A65">
      <w:pPr>
        <w:spacing w:line="480" w:lineRule="auto"/>
      </w:pPr>
    </w:p>
    <w:p w14:paraId="0AA72738" w14:textId="77777777" w:rsidR="00FE3F86" w:rsidRDefault="00080E6C" w:rsidP="00313D5C">
      <w:pPr>
        <w:pStyle w:val="Heading2"/>
      </w:pPr>
      <w:bookmarkStart w:id="103" w:name="_Toc493073253"/>
      <w:bookmarkStart w:id="104" w:name="_Toc131014911"/>
      <w:r>
        <w:t>Using this Template</w:t>
      </w:r>
      <w:r w:rsidR="00313D5C">
        <w:t xml:space="preserve"> [This is a First-Level Subheading]</w:t>
      </w:r>
      <w:bookmarkEnd w:id="103"/>
      <w:bookmarkEnd w:id="104"/>
    </w:p>
    <w:p w14:paraId="4998382E" w14:textId="3474DE4C" w:rsidR="00080E6C" w:rsidRDefault="00080E6C" w:rsidP="00527A65">
      <w:pPr>
        <w:spacing w:line="480" w:lineRule="auto"/>
      </w:pPr>
      <w:r>
        <w:t>This template has been set up to meet the basic formatting requirements for thesis and dissertations given in the “Guidelines for Formatting Theses, Dissertations, and D.M. A. Documents.”  The margins are correct</w:t>
      </w:r>
      <w:r w:rsidR="00313D5C">
        <w:t>;</w:t>
      </w:r>
      <w:r>
        <w:t xml:space="preserve"> the table of cont</w:t>
      </w:r>
      <w:r w:rsidR="00313D5C">
        <w:t>ents is formatted correctly;</w:t>
      </w:r>
      <w:r>
        <w:t xml:space="preserve"> the necessary</w:t>
      </w:r>
      <w:r w:rsidR="00313D5C">
        <w:t xml:space="preserve"> parts are in the correct order;</w:t>
      </w:r>
      <w:r>
        <w:t xml:space="preserve"> the page numbers will appear in the right place and in the right form</w:t>
      </w:r>
      <w:r w:rsidR="00313D5C">
        <w:t xml:space="preserve">; it has an acceptable font face and size. </w:t>
      </w:r>
    </w:p>
    <w:p w14:paraId="6FB01653" w14:textId="77777777" w:rsidR="00975563" w:rsidRDefault="00975563" w:rsidP="00527A65">
      <w:pPr>
        <w:spacing w:line="480" w:lineRule="auto"/>
      </w:pPr>
      <w:r>
        <w:lastRenderedPageBreak/>
        <w:t>For the first page of a chapter or chapter equivalent, use a ‘Section Break – Next Page’ to go to the top of a new page, then type the chapter title.  Include “Chapter” and the number with the title.  When you are done with the title (Chapter #. Title), highlight the entire thing.  Then select ‘Heading 1’ from the Styles menu.  Selecting Heading 1 will insert the necessary top margin, center the title, and mark for inclusion in the Table of contents.</w:t>
      </w:r>
      <w:r w:rsidR="00421068">
        <w:t xml:space="preserve">  You will need to update the Table of Contents after completing the document by clicking the table on the Table of Contents page and clicking ‘Update Table’ in the upper left corner of the table.</w:t>
      </w:r>
    </w:p>
    <w:p w14:paraId="51555148" w14:textId="77777777" w:rsidR="00313D5C" w:rsidRDefault="00313D5C" w:rsidP="00527A65">
      <w:pPr>
        <w:spacing w:line="480" w:lineRule="auto"/>
      </w:pPr>
      <w:r>
        <w:t xml:space="preserve">The first-level subheading utilizes the </w:t>
      </w:r>
      <w:r w:rsidR="00A55EBF">
        <w:t>‘</w:t>
      </w:r>
      <w:r>
        <w:t>Heading 2</w:t>
      </w:r>
      <w:r w:rsidR="00A55EBF">
        <w:t>’</w:t>
      </w:r>
      <w:r>
        <w:t xml:space="preserve"> quick style in the Styles menu.  Using this style includes your first-level subheading in the Table of Contents.  After typing the heading in the document, highlight the entire heading and then select </w:t>
      </w:r>
      <w:r w:rsidR="00A55EBF">
        <w:t>‘</w:t>
      </w:r>
      <w:r>
        <w:t>Heading 2.</w:t>
      </w:r>
      <w:r w:rsidR="00A55EBF">
        <w:t>’</w:t>
      </w:r>
      <w:r w:rsidR="00975563">
        <w:t xml:space="preserve">  If you are numbering subheadings you must include the number with the subheading and highlight the entire entry (number and heading) before selecting Heading 2.  </w:t>
      </w:r>
    </w:p>
    <w:p w14:paraId="511C1CFC" w14:textId="77777777" w:rsidR="00313D5C" w:rsidRDefault="00313D5C" w:rsidP="00313D5C">
      <w:pPr>
        <w:pStyle w:val="Heading3"/>
      </w:pPr>
      <w:bookmarkStart w:id="105" w:name="_Toc493073254"/>
      <w:bookmarkStart w:id="106" w:name="_Toc131014912"/>
      <w:r>
        <w:t>Inserting and Numbering Figures [This is a Second-Level Subheading]</w:t>
      </w:r>
      <w:bookmarkEnd w:id="105"/>
      <w:bookmarkEnd w:id="106"/>
    </w:p>
    <w:p w14:paraId="3E90C39E" w14:textId="77777777" w:rsidR="00313D5C" w:rsidRDefault="00313D5C" w:rsidP="00527A65">
      <w:pPr>
        <w:spacing w:line="480" w:lineRule="auto"/>
      </w:pPr>
      <w:r>
        <w:t xml:space="preserve">Figures are identified below the illustration, both number and title.  If your figure has notes to identify certain parts, the notes are to be inserted between the figure and the number and title.  If the notes are part of the title, the entire title must appear in the list of figures.  </w:t>
      </w:r>
    </w:p>
    <w:p w14:paraId="52AD5698" w14:textId="77777777" w:rsidR="00421068" w:rsidRDefault="00421068" w:rsidP="00527A65">
      <w:pPr>
        <w:spacing w:line="480" w:lineRule="auto"/>
      </w:pPr>
      <w:r>
        <w:t xml:space="preserve">To insert the caption for an illustration, place the curser below the bottom of the illustration and then go to ‘References’ on the ribbon and click ‘Insert Caption.  For a figure, make sure the ‘Label’ is figure and type the title/caption in the ‘Caption’ box (top box), then click ‘OK’.  This will place the Figure number and caption/title on the page </w:t>
      </w:r>
      <w:r>
        <w:lastRenderedPageBreak/>
        <w:t xml:space="preserve">with the figure and mark it for inclusion in the List of Figures.  You will need to click on the List of Figures </w:t>
      </w:r>
      <w:r w:rsidR="00712827">
        <w:t>and update the table (click ‘Update Table’ in the upper left of the table) to ensure your List of Figures updates correctly.</w:t>
      </w:r>
    </w:p>
    <w:p w14:paraId="5EDFE906" w14:textId="77777777" w:rsidR="00E831A9" w:rsidRDefault="00712827" w:rsidP="00527A65">
      <w:pPr>
        <w:spacing w:line="480" w:lineRule="auto"/>
      </w:pPr>
      <w:proofErr w:type="gramStart"/>
      <w:r>
        <w:t>Where ever</w:t>
      </w:r>
      <w:proofErr w:type="gramEnd"/>
      <w:r>
        <w:t xml:space="preserve"> possible, keep figures on a single page, even if this leaves a white space at the bottom of the page preceding the figure.  If your figure is of a size that it cannot fit on a single page, a continued style is recommended.  </w:t>
      </w:r>
      <w:r w:rsidR="00E831A9">
        <w:t xml:space="preserve">In continuing the illustration, the figure number and title appear on the first page of the illustration.  The word ‘Continued’ should be inserted below the lower right corner of the figure but above the figure number and title.  ‘Figure# continued’ should then appear above the upper left corner of the figure on the next page followed by the remainder of the figure.  If the figure continues onto a third </w:t>
      </w:r>
      <w:proofErr w:type="gramStart"/>
      <w:r w:rsidR="00E831A9">
        <w:t>page</w:t>
      </w:r>
      <w:proofErr w:type="gramEnd"/>
      <w:r w:rsidR="00E831A9">
        <w:t xml:space="preserve"> then the word ‘Continued’ would be inserted below the lower right corner (omit the figure number and title) and ‘Figure# continued’ above the upper left corner.  The pattern should be followed for however many pages the figure continues.</w:t>
      </w:r>
    </w:p>
    <w:p w14:paraId="4EFB62EC" w14:textId="77777777" w:rsidR="00E831A9" w:rsidRDefault="00E831A9" w:rsidP="00527A65">
      <w:pPr>
        <w:spacing w:line="480" w:lineRule="auto"/>
      </w:pPr>
      <w:r>
        <w:t>An example of a continued figure can be found on the following pages.</w:t>
      </w:r>
    </w:p>
    <w:p w14:paraId="1D0EC61D" w14:textId="77777777" w:rsidR="00E831A9" w:rsidRDefault="00E831A9" w:rsidP="00527A65">
      <w:pPr>
        <w:spacing w:line="480" w:lineRule="auto"/>
      </w:pPr>
      <w:r>
        <w:t>Between text and the top or bottom of any type of illustration (figure, table, map, illustration) there must be a space equivalent to three single spaces or two double spaces.</w:t>
      </w:r>
    </w:p>
    <w:p w14:paraId="5AD2F9DC" w14:textId="77777777" w:rsidR="00E831A9" w:rsidRDefault="00E831A9" w:rsidP="00E831A9">
      <w:pPr>
        <w:pStyle w:val="Heading3"/>
      </w:pPr>
      <w:bookmarkStart w:id="107" w:name="_Toc493073255"/>
      <w:bookmarkStart w:id="108" w:name="_Toc131014913"/>
      <w:r>
        <w:t>Numbering Figures</w:t>
      </w:r>
      <w:bookmarkEnd w:id="107"/>
      <w:bookmarkEnd w:id="108"/>
    </w:p>
    <w:p w14:paraId="6AC85705" w14:textId="77777777" w:rsidR="00E831A9" w:rsidRDefault="00E831A9" w:rsidP="00527A65">
      <w:pPr>
        <w:spacing w:line="480" w:lineRule="auto"/>
      </w:pPr>
      <w:r>
        <w:t xml:space="preserve">Figures can be numbered in one of two ways.  Either consecutively through the entire document or consecutively by chapter.  When numbering consecutively by chapter, figures in chapter 1 would be numbered 1.1, 1.2, 1.3, and so on, while figures in chapter 2 would be numbered 2.1, 2.2, 2.3, etc.  Figures may only be numbered by chapter, not by subsections within each chapter.  Once a figure numbering style is chosen, that style must </w:t>
      </w:r>
      <w:r>
        <w:lastRenderedPageBreak/>
        <w:t>be used consistently throughout the entire document, including appendices.  When numbering by chapter, figures in appendices would be numbered with the appendix letter used in place of the chapter number (ex. A.1, A.2, C.1, C.2).</w:t>
      </w:r>
    </w:p>
    <w:p w14:paraId="22BF3C73" w14:textId="77777777" w:rsidR="00712827" w:rsidRDefault="00712827" w:rsidP="00527A65">
      <w:pPr>
        <w:spacing w:line="480" w:lineRule="auto"/>
      </w:pPr>
    </w:p>
    <w:p w14:paraId="1D7ED555" w14:textId="77777777" w:rsidR="00712827" w:rsidRDefault="00712827">
      <w:r>
        <w:br w:type="page"/>
      </w:r>
    </w:p>
    <w:p w14:paraId="25CAD148" w14:textId="77777777" w:rsidR="00A55EBF" w:rsidRPr="000F1DB4" w:rsidRDefault="00A55EBF" w:rsidP="00A55EBF"/>
    <w:p w14:paraId="70CB81DB" w14:textId="77777777" w:rsidR="00A55EBF" w:rsidRDefault="00A55EBF" w:rsidP="00A55EBF">
      <w:r w:rsidRPr="000F1DB4">
        <w:rPr>
          <w:noProof/>
        </w:rPr>
        <w:drawing>
          <wp:inline distT="0" distB="0" distL="0" distR="0" wp14:anchorId="778248D7" wp14:editId="5C31596A">
            <wp:extent cx="4905375" cy="3009900"/>
            <wp:effectExtent l="19050" t="0" r="9525" b="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A41B26F" w14:textId="77777777" w:rsidR="00A55EBF" w:rsidRDefault="00A55EBF" w:rsidP="00A55EBF">
      <w:r w:rsidRPr="000F1DB4">
        <w:t>A</w:t>
      </w:r>
    </w:p>
    <w:p w14:paraId="55671A2C" w14:textId="77777777" w:rsidR="00A55EBF" w:rsidRDefault="00A55EBF" w:rsidP="00A55EBF"/>
    <w:p w14:paraId="6F63FF9F" w14:textId="77777777" w:rsidR="00A55EBF" w:rsidRPr="000F1DB4" w:rsidRDefault="00A55EBF" w:rsidP="00A55EBF"/>
    <w:p w14:paraId="6A525758" w14:textId="77777777" w:rsidR="00A55EBF" w:rsidRDefault="00A55EBF" w:rsidP="00A55EBF">
      <w:r w:rsidRPr="000F1DB4">
        <w:rPr>
          <w:noProof/>
        </w:rPr>
        <w:drawing>
          <wp:inline distT="0" distB="0" distL="0" distR="0" wp14:anchorId="6C401457" wp14:editId="71594FD4">
            <wp:extent cx="4905375" cy="2800350"/>
            <wp:effectExtent l="19050" t="0" r="9525" b="0"/>
            <wp:docPr id="1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3EDAA0D" w14:textId="77777777" w:rsidR="00A55EBF" w:rsidRPr="000F1DB4" w:rsidRDefault="00A55EBF" w:rsidP="00A55EBF"/>
    <w:p w14:paraId="7FA1A1D1" w14:textId="77777777" w:rsidR="00A55EBF" w:rsidRDefault="00A55EBF" w:rsidP="00A55EBF">
      <w:r w:rsidRPr="000F1DB4">
        <w:t>B                                                                                                                     continued</w:t>
      </w:r>
    </w:p>
    <w:p w14:paraId="76C9BABF" w14:textId="77777777" w:rsidR="00A55EBF" w:rsidRPr="000F1DB4" w:rsidRDefault="00A55EBF" w:rsidP="00A55EBF"/>
    <w:p w14:paraId="340E19EA" w14:textId="77777777" w:rsidR="00A55EBF" w:rsidRDefault="00A55EBF" w:rsidP="00A55EBF">
      <w:pPr>
        <w:pStyle w:val="Caption"/>
      </w:pPr>
      <w:bookmarkStart w:id="109" w:name="_Toc493073375"/>
      <w:r>
        <w:t xml:space="preserve">Figure </w:t>
      </w:r>
      <w:r w:rsidR="00000000">
        <w:fldChar w:fldCharType="begin"/>
      </w:r>
      <w:r w:rsidR="00000000">
        <w:instrText xml:space="preserve"> SEQ Figure \* ARABIC </w:instrText>
      </w:r>
      <w:r w:rsidR="00000000">
        <w:fldChar w:fldCharType="separate"/>
      </w:r>
      <w:r w:rsidR="00671247">
        <w:rPr>
          <w:noProof/>
        </w:rPr>
        <w:t>2</w:t>
      </w:r>
      <w:r w:rsidR="00000000">
        <w:rPr>
          <w:noProof/>
        </w:rPr>
        <w:fldChar w:fldCharType="end"/>
      </w:r>
      <w:r>
        <w:t xml:space="preserve">. </w:t>
      </w:r>
      <w:r w:rsidRPr="00B16F30">
        <w:t>A continued figure.  Part A Bar Graph; Part B. Line Graph; Part C Pie Chart</w:t>
      </w:r>
      <w:bookmarkEnd w:id="109"/>
    </w:p>
    <w:p w14:paraId="1C04E879" w14:textId="77777777" w:rsidR="00A55EBF" w:rsidRDefault="00A55EBF" w:rsidP="00A55EBF"/>
    <w:p w14:paraId="035721DC" w14:textId="77777777" w:rsidR="00A55EBF" w:rsidRDefault="00A55EBF" w:rsidP="00A55EBF"/>
    <w:p w14:paraId="40BA955E" w14:textId="77777777" w:rsidR="00A55EBF" w:rsidRPr="000F1DB4" w:rsidRDefault="00712827" w:rsidP="00A55EBF">
      <w:r>
        <w:lastRenderedPageBreak/>
        <w:t>Figure 2</w:t>
      </w:r>
      <w:r w:rsidR="00A55EBF" w:rsidRPr="000F1DB4">
        <w:t xml:space="preserve"> continued</w:t>
      </w:r>
    </w:p>
    <w:p w14:paraId="51010393" w14:textId="77777777" w:rsidR="00A55EBF" w:rsidRPr="000F1DB4" w:rsidRDefault="00A55EBF" w:rsidP="00A55EBF">
      <w:r w:rsidRPr="000F1DB4">
        <w:rPr>
          <w:noProof/>
        </w:rPr>
        <w:drawing>
          <wp:inline distT="0" distB="0" distL="0" distR="0" wp14:anchorId="0A586C88" wp14:editId="7D486243">
            <wp:extent cx="4772025" cy="2724150"/>
            <wp:effectExtent l="19050" t="0" r="9525" b="0"/>
            <wp:docPr id="2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EF302BC" w14:textId="77777777" w:rsidR="00A55EBF" w:rsidRPr="000F1DB4" w:rsidRDefault="00A55EBF" w:rsidP="00A55EBF">
      <w:r w:rsidRPr="000F1DB4">
        <w:t>C</w:t>
      </w:r>
    </w:p>
    <w:p w14:paraId="3BBCA217" w14:textId="77777777" w:rsidR="00A55EBF" w:rsidRPr="000F1DB4" w:rsidRDefault="00A55EBF" w:rsidP="00A55EBF"/>
    <w:p w14:paraId="4EA3243F" w14:textId="77777777" w:rsidR="00A55EBF" w:rsidRPr="00A55EBF" w:rsidRDefault="00A55EBF" w:rsidP="00A55EBF"/>
    <w:p w14:paraId="63B26132" w14:textId="77777777" w:rsidR="00712827" w:rsidRDefault="00712827" w:rsidP="003744C9">
      <w:pPr>
        <w:pStyle w:val="Heading3"/>
      </w:pPr>
    </w:p>
    <w:p w14:paraId="4D47B2F9" w14:textId="77777777" w:rsidR="00E831A9" w:rsidRDefault="003744C9" w:rsidP="003744C9">
      <w:pPr>
        <w:pStyle w:val="Heading3"/>
      </w:pPr>
      <w:bookmarkStart w:id="110" w:name="_Toc493073256"/>
      <w:bookmarkStart w:id="111" w:name="_Toc131014914"/>
      <w:r>
        <w:t>Inserting and Numbering Tables</w:t>
      </w:r>
      <w:bookmarkEnd w:id="110"/>
      <w:bookmarkEnd w:id="111"/>
    </w:p>
    <w:p w14:paraId="52A9E54E" w14:textId="77777777" w:rsidR="002037B9" w:rsidRDefault="003744C9" w:rsidP="00527A65">
      <w:pPr>
        <w:spacing w:line="480" w:lineRule="auto"/>
      </w:pPr>
      <w:r>
        <w:t xml:space="preserve">Tables can be identified either above or below the table, both number and title.  </w:t>
      </w:r>
      <w:r w:rsidR="00712827">
        <w:t xml:space="preserve">To insert the table title/caption, place the curser either above or below the relevant (be consistent) and click ‘References’ on the ribbon.  Click ‘Insert Caption’.  Check that the ‘Label’ is ‘Table,’ then type the title/caption in the first field.  Click ‘OK’.  This will place the table number and title with the relevant table as well as marking the number and title for inclusion in the List of Tables.  </w:t>
      </w:r>
      <w:r w:rsidR="002037B9">
        <w:t>You will need to click on the List of Tables and update the table (click ‘Update Table’ in the upper left of the table) to ensure your List of Tables updates correctly.</w:t>
      </w:r>
    </w:p>
    <w:p w14:paraId="5ACEBBEC" w14:textId="77777777" w:rsidR="003744C9" w:rsidRDefault="003744C9" w:rsidP="00527A65">
      <w:pPr>
        <w:spacing w:line="480" w:lineRule="auto"/>
      </w:pPr>
      <w:r>
        <w:t xml:space="preserve">If your table has notes to identify or clarify certain parts, the notes are to be inserted between the table and the number and title.  </w:t>
      </w:r>
      <w:r w:rsidR="0033402B">
        <w:t xml:space="preserve">If the notes are part of the title, the entire title must appear in the List of Tables.  </w:t>
      </w:r>
      <w:proofErr w:type="gramStart"/>
      <w:r w:rsidR="0033402B">
        <w:t>Where ever</w:t>
      </w:r>
      <w:proofErr w:type="gramEnd"/>
      <w:r w:rsidR="0033402B">
        <w:t xml:space="preserve"> possible keep tables on a single page.  If </w:t>
      </w:r>
      <w:r w:rsidR="0033402B">
        <w:lastRenderedPageBreak/>
        <w:t>your table is of a size that it cannot fit on a single page, a continued style is recommended.</w:t>
      </w:r>
    </w:p>
    <w:p w14:paraId="480C3DBA" w14:textId="77777777" w:rsidR="0033402B" w:rsidRDefault="0033402B" w:rsidP="00527A65">
      <w:pPr>
        <w:spacing w:line="480" w:lineRule="auto"/>
      </w:pPr>
      <w:r>
        <w:t>In continuing the table, the table number and title appear on the first page of the table.  The word ‘Continued’ should be inserted below the lower right corner of the table but above the figure number and title (if identifying below).  ‘Table# continued’ should then appear above the upper left corner of the table on the next page followed by the rem</w:t>
      </w:r>
      <w:r w:rsidR="002037B9">
        <w:t>a</w:t>
      </w:r>
      <w:r>
        <w:t>inder of the table.  If the table continues onto a third page, then the word ‘Continued’ would be inserted below the lower right corner (omit the table number and title if identifying below) and ‘Table# continued’ above the upper left corner.  This pattern should be followed for however many pages the table continues.</w:t>
      </w:r>
    </w:p>
    <w:p w14:paraId="18A8DF1D" w14:textId="77777777" w:rsidR="0033402B" w:rsidRDefault="0033402B" w:rsidP="00527A65">
      <w:pPr>
        <w:spacing w:line="480" w:lineRule="auto"/>
      </w:pPr>
      <w:r>
        <w:t>An example of a continued table can be found on the following pages.</w:t>
      </w:r>
    </w:p>
    <w:p w14:paraId="21842D82" w14:textId="77777777" w:rsidR="0033402B" w:rsidRDefault="007A4796" w:rsidP="00527A65">
      <w:pPr>
        <w:spacing w:line="480" w:lineRule="auto"/>
      </w:pPr>
      <w:r>
        <w:t>As with</w:t>
      </w:r>
      <w:r w:rsidR="002037B9">
        <w:t xml:space="preserve"> a</w:t>
      </w:r>
      <w:r>
        <w:t xml:space="preserve"> figure</w:t>
      </w:r>
      <w:r w:rsidR="0033402B">
        <w:t>, a table must be preceded and followed by space equal to three single line spaces or two double line spaces.  Once the choice is made to have three single or two double lines, be consistent.</w:t>
      </w:r>
    </w:p>
    <w:p w14:paraId="66D2A320" w14:textId="77777777" w:rsidR="0033402B" w:rsidRDefault="0033402B" w:rsidP="0033402B">
      <w:pPr>
        <w:pStyle w:val="Heading2"/>
      </w:pPr>
      <w:bookmarkStart w:id="112" w:name="_Toc493073257"/>
      <w:bookmarkStart w:id="113" w:name="_Toc131014915"/>
      <w:r>
        <w:t>More About Illustrations</w:t>
      </w:r>
      <w:bookmarkEnd w:id="112"/>
      <w:bookmarkEnd w:id="113"/>
    </w:p>
    <w:p w14:paraId="39C8E6BB" w14:textId="77777777" w:rsidR="00A55EBF" w:rsidRDefault="0033402B" w:rsidP="00527A65">
      <w:pPr>
        <w:spacing w:line="480" w:lineRule="auto"/>
      </w:pPr>
      <w:r>
        <w:t xml:space="preserve">For the </w:t>
      </w:r>
      <w:r w:rsidR="00C579DA">
        <w:t>purposes of these</w:t>
      </w:r>
      <w:r w:rsidR="00436344">
        <w:t xml:space="preserve">s, dissertations, and D.M.A. documents anything that is not text is considered an illustration and must be identified as such.  A list (List of Tables, List of Figures, List of Maps, List of Illustrations, etc.) must </w:t>
      </w:r>
      <w:proofErr w:type="gramStart"/>
      <w:r w:rsidR="00436344">
        <w:t>be located in</w:t>
      </w:r>
      <w:proofErr w:type="gramEnd"/>
      <w:r w:rsidR="00436344">
        <w:t xml:space="preserve"> the preliminary pages following the Table of Contents.</w:t>
      </w:r>
    </w:p>
    <w:p w14:paraId="6B48612F" w14:textId="77777777" w:rsidR="00A55EBF" w:rsidRDefault="00A55EBF" w:rsidP="00A55EBF">
      <w:r>
        <w:br w:type="page"/>
      </w:r>
    </w:p>
    <w:p w14:paraId="52C52C54" w14:textId="77777777" w:rsidR="00A55EBF" w:rsidRPr="000F1DB4" w:rsidRDefault="00A55EBF" w:rsidP="00A55EBF"/>
    <w:tbl>
      <w:tblPr>
        <w:tblStyle w:val="TableGrid"/>
        <w:tblW w:w="0" w:type="auto"/>
        <w:tblInd w:w="625" w:type="dxa"/>
        <w:tblLook w:val="04A0" w:firstRow="1" w:lastRow="0" w:firstColumn="1" w:lastColumn="0" w:noHBand="0" w:noVBand="1"/>
      </w:tblPr>
      <w:tblGrid>
        <w:gridCol w:w="1003"/>
        <w:gridCol w:w="1335"/>
        <w:gridCol w:w="1336"/>
        <w:gridCol w:w="1006"/>
        <w:gridCol w:w="1170"/>
        <w:gridCol w:w="990"/>
        <w:gridCol w:w="1080"/>
      </w:tblGrid>
      <w:tr w:rsidR="00A55EBF" w:rsidRPr="000F1DB4" w14:paraId="220E45C9" w14:textId="77777777" w:rsidTr="00A55EBF">
        <w:tc>
          <w:tcPr>
            <w:tcW w:w="1003" w:type="dxa"/>
          </w:tcPr>
          <w:p w14:paraId="71426DDA" w14:textId="77777777" w:rsidR="00A55EBF" w:rsidRPr="000F1DB4" w:rsidRDefault="00A55EBF" w:rsidP="00A55EBF">
            <w:r w:rsidRPr="000F1DB4">
              <w:t>Row Number</w:t>
            </w:r>
          </w:p>
        </w:tc>
        <w:tc>
          <w:tcPr>
            <w:tcW w:w="1335" w:type="dxa"/>
          </w:tcPr>
          <w:p w14:paraId="1C7D2E25" w14:textId="77777777" w:rsidR="00A55EBF" w:rsidRPr="000F1DB4" w:rsidRDefault="00A55EBF" w:rsidP="00A55EBF"/>
          <w:p w14:paraId="0960154A" w14:textId="77777777" w:rsidR="00A55EBF" w:rsidRPr="000F1DB4" w:rsidRDefault="00A55EBF" w:rsidP="00A55EBF">
            <w:r w:rsidRPr="000F1DB4">
              <w:t>Hair Color</w:t>
            </w:r>
          </w:p>
        </w:tc>
        <w:tc>
          <w:tcPr>
            <w:tcW w:w="1336" w:type="dxa"/>
          </w:tcPr>
          <w:p w14:paraId="461D752D" w14:textId="77777777" w:rsidR="00A55EBF" w:rsidRPr="000F1DB4" w:rsidRDefault="00A55EBF" w:rsidP="00A55EBF"/>
          <w:p w14:paraId="73250926" w14:textId="77777777" w:rsidR="00A55EBF" w:rsidRPr="000F1DB4" w:rsidRDefault="00A55EBF" w:rsidP="00A55EBF">
            <w:r w:rsidRPr="000F1DB4">
              <w:t>Eye Color</w:t>
            </w:r>
          </w:p>
        </w:tc>
        <w:tc>
          <w:tcPr>
            <w:tcW w:w="1006" w:type="dxa"/>
          </w:tcPr>
          <w:p w14:paraId="6EDCF3C8" w14:textId="77777777" w:rsidR="00A55EBF" w:rsidRPr="000F1DB4" w:rsidRDefault="00A55EBF" w:rsidP="00A55EBF"/>
          <w:p w14:paraId="2D813EF6" w14:textId="77777777" w:rsidR="00A55EBF" w:rsidRPr="000F1DB4" w:rsidRDefault="00A55EBF" w:rsidP="00A55EBF">
            <w:r w:rsidRPr="000F1DB4">
              <w:t>Glasses</w:t>
            </w:r>
          </w:p>
        </w:tc>
        <w:tc>
          <w:tcPr>
            <w:tcW w:w="1170" w:type="dxa"/>
          </w:tcPr>
          <w:p w14:paraId="52592E38" w14:textId="77777777" w:rsidR="00A55EBF" w:rsidRPr="000F1DB4" w:rsidRDefault="00A55EBF" w:rsidP="00A55EBF"/>
          <w:p w14:paraId="424F05CB" w14:textId="77777777" w:rsidR="00A55EBF" w:rsidRPr="000F1DB4" w:rsidRDefault="00A55EBF" w:rsidP="00A55EBF">
            <w:r w:rsidRPr="000F1DB4">
              <w:t>Contacts</w:t>
            </w:r>
          </w:p>
        </w:tc>
        <w:tc>
          <w:tcPr>
            <w:tcW w:w="990" w:type="dxa"/>
          </w:tcPr>
          <w:p w14:paraId="6C9E025A" w14:textId="77777777" w:rsidR="00A55EBF" w:rsidRPr="000F1DB4" w:rsidRDefault="00A55EBF" w:rsidP="00A55EBF"/>
          <w:p w14:paraId="04CD2D16" w14:textId="77777777" w:rsidR="00A55EBF" w:rsidRPr="000F1DB4" w:rsidRDefault="00A55EBF" w:rsidP="00A55EBF">
            <w:r w:rsidRPr="000F1DB4">
              <w:t>Braces</w:t>
            </w:r>
          </w:p>
        </w:tc>
        <w:tc>
          <w:tcPr>
            <w:tcW w:w="1080" w:type="dxa"/>
          </w:tcPr>
          <w:p w14:paraId="4E47582B" w14:textId="77777777" w:rsidR="00A55EBF" w:rsidRPr="000F1DB4" w:rsidRDefault="00A55EBF" w:rsidP="00A55EBF">
            <w:r w:rsidRPr="000F1DB4">
              <w:t>Hearing Aid</w:t>
            </w:r>
          </w:p>
        </w:tc>
      </w:tr>
      <w:tr w:rsidR="00A55EBF" w:rsidRPr="000F1DB4" w14:paraId="1334955F" w14:textId="77777777" w:rsidTr="00A55EBF">
        <w:tc>
          <w:tcPr>
            <w:tcW w:w="1003" w:type="dxa"/>
          </w:tcPr>
          <w:p w14:paraId="1897F388" w14:textId="77777777" w:rsidR="00A55EBF" w:rsidRPr="000F1DB4" w:rsidRDefault="00A55EBF" w:rsidP="00A55EBF">
            <w:r w:rsidRPr="000F1DB4">
              <w:t>1</w:t>
            </w:r>
          </w:p>
        </w:tc>
        <w:tc>
          <w:tcPr>
            <w:tcW w:w="1335" w:type="dxa"/>
          </w:tcPr>
          <w:p w14:paraId="18667523" w14:textId="77777777" w:rsidR="00A55EBF" w:rsidRPr="000F1DB4" w:rsidRDefault="00A55EBF" w:rsidP="00A55EBF">
            <w:r w:rsidRPr="000F1DB4">
              <w:t>Brown</w:t>
            </w:r>
          </w:p>
        </w:tc>
        <w:tc>
          <w:tcPr>
            <w:tcW w:w="1336" w:type="dxa"/>
          </w:tcPr>
          <w:p w14:paraId="2DA87331" w14:textId="77777777" w:rsidR="00A55EBF" w:rsidRPr="000F1DB4" w:rsidRDefault="00A55EBF" w:rsidP="00A55EBF">
            <w:r w:rsidRPr="000F1DB4">
              <w:t>Brown</w:t>
            </w:r>
          </w:p>
        </w:tc>
        <w:tc>
          <w:tcPr>
            <w:tcW w:w="1006" w:type="dxa"/>
          </w:tcPr>
          <w:p w14:paraId="3257F079" w14:textId="77777777" w:rsidR="00A55EBF" w:rsidRPr="000F1DB4" w:rsidRDefault="00A55EBF" w:rsidP="00A55EBF">
            <w:r w:rsidRPr="000F1DB4">
              <w:t>Yes</w:t>
            </w:r>
          </w:p>
        </w:tc>
        <w:tc>
          <w:tcPr>
            <w:tcW w:w="1170" w:type="dxa"/>
          </w:tcPr>
          <w:p w14:paraId="72B12B58" w14:textId="77777777" w:rsidR="00A55EBF" w:rsidRPr="000F1DB4" w:rsidRDefault="00A55EBF" w:rsidP="00A55EBF">
            <w:r w:rsidRPr="000F1DB4">
              <w:t>No</w:t>
            </w:r>
          </w:p>
        </w:tc>
        <w:tc>
          <w:tcPr>
            <w:tcW w:w="990" w:type="dxa"/>
          </w:tcPr>
          <w:p w14:paraId="11D8C38F" w14:textId="77777777" w:rsidR="00A55EBF" w:rsidRPr="000F1DB4" w:rsidRDefault="00A55EBF" w:rsidP="00A55EBF">
            <w:r w:rsidRPr="000F1DB4">
              <w:t>No</w:t>
            </w:r>
          </w:p>
        </w:tc>
        <w:tc>
          <w:tcPr>
            <w:tcW w:w="1080" w:type="dxa"/>
          </w:tcPr>
          <w:p w14:paraId="43D310B4" w14:textId="77777777" w:rsidR="00A55EBF" w:rsidRPr="000F1DB4" w:rsidRDefault="00A55EBF" w:rsidP="00A55EBF">
            <w:r w:rsidRPr="000F1DB4">
              <w:t>No</w:t>
            </w:r>
          </w:p>
        </w:tc>
      </w:tr>
      <w:tr w:rsidR="00A55EBF" w:rsidRPr="000F1DB4" w14:paraId="354023EF" w14:textId="77777777" w:rsidTr="00A55EBF">
        <w:tc>
          <w:tcPr>
            <w:tcW w:w="1003" w:type="dxa"/>
          </w:tcPr>
          <w:p w14:paraId="63531807" w14:textId="77777777" w:rsidR="00A55EBF" w:rsidRPr="000F1DB4" w:rsidRDefault="00A55EBF" w:rsidP="00A55EBF">
            <w:r w:rsidRPr="000F1DB4">
              <w:t>2</w:t>
            </w:r>
          </w:p>
        </w:tc>
        <w:tc>
          <w:tcPr>
            <w:tcW w:w="1335" w:type="dxa"/>
          </w:tcPr>
          <w:p w14:paraId="05CDBF6E" w14:textId="77777777" w:rsidR="00A55EBF" w:rsidRPr="000F1DB4" w:rsidRDefault="00A55EBF" w:rsidP="00A55EBF">
            <w:r w:rsidRPr="000F1DB4">
              <w:t>Blond</w:t>
            </w:r>
          </w:p>
        </w:tc>
        <w:tc>
          <w:tcPr>
            <w:tcW w:w="1336" w:type="dxa"/>
          </w:tcPr>
          <w:p w14:paraId="41358E3E" w14:textId="77777777" w:rsidR="00A55EBF" w:rsidRPr="000F1DB4" w:rsidRDefault="00A55EBF" w:rsidP="00A55EBF">
            <w:r w:rsidRPr="000F1DB4">
              <w:t>Hazel</w:t>
            </w:r>
          </w:p>
        </w:tc>
        <w:tc>
          <w:tcPr>
            <w:tcW w:w="1006" w:type="dxa"/>
          </w:tcPr>
          <w:p w14:paraId="3E9EAB9A" w14:textId="77777777" w:rsidR="00A55EBF" w:rsidRPr="000F1DB4" w:rsidRDefault="00A55EBF" w:rsidP="00A55EBF">
            <w:r w:rsidRPr="000F1DB4">
              <w:t>No</w:t>
            </w:r>
          </w:p>
        </w:tc>
        <w:tc>
          <w:tcPr>
            <w:tcW w:w="1170" w:type="dxa"/>
          </w:tcPr>
          <w:p w14:paraId="682A0CEF" w14:textId="77777777" w:rsidR="00A55EBF" w:rsidRPr="000F1DB4" w:rsidRDefault="00A55EBF" w:rsidP="00A55EBF">
            <w:r w:rsidRPr="000F1DB4">
              <w:t>Yes</w:t>
            </w:r>
          </w:p>
        </w:tc>
        <w:tc>
          <w:tcPr>
            <w:tcW w:w="990" w:type="dxa"/>
          </w:tcPr>
          <w:p w14:paraId="303F0C6F" w14:textId="77777777" w:rsidR="00A55EBF" w:rsidRPr="000F1DB4" w:rsidRDefault="00A55EBF" w:rsidP="00A55EBF">
            <w:r w:rsidRPr="000F1DB4">
              <w:t>No</w:t>
            </w:r>
          </w:p>
        </w:tc>
        <w:tc>
          <w:tcPr>
            <w:tcW w:w="1080" w:type="dxa"/>
          </w:tcPr>
          <w:p w14:paraId="7DCCCF78" w14:textId="77777777" w:rsidR="00A55EBF" w:rsidRPr="000F1DB4" w:rsidRDefault="00A55EBF" w:rsidP="00A55EBF">
            <w:r w:rsidRPr="000F1DB4">
              <w:t>No</w:t>
            </w:r>
          </w:p>
        </w:tc>
      </w:tr>
      <w:tr w:rsidR="00A55EBF" w:rsidRPr="000F1DB4" w14:paraId="6CBEE110" w14:textId="77777777" w:rsidTr="00A55EBF">
        <w:tc>
          <w:tcPr>
            <w:tcW w:w="1003" w:type="dxa"/>
          </w:tcPr>
          <w:p w14:paraId="78AF4CAE" w14:textId="77777777" w:rsidR="00A55EBF" w:rsidRPr="000F1DB4" w:rsidRDefault="00A55EBF" w:rsidP="00A55EBF">
            <w:r w:rsidRPr="000F1DB4">
              <w:t>3</w:t>
            </w:r>
          </w:p>
        </w:tc>
        <w:tc>
          <w:tcPr>
            <w:tcW w:w="1335" w:type="dxa"/>
          </w:tcPr>
          <w:p w14:paraId="781DACA3" w14:textId="77777777" w:rsidR="00A55EBF" w:rsidRPr="000F1DB4" w:rsidRDefault="00A55EBF" w:rsidP="00A55EBF">
            <w:r w:rsidRPr="000F1DB4">
              <w:t>Auburn</w:t>
            </w:r>
          </w:p>
        </w:tc>
        <w:tc>
          <w:tcPr>
            <w:tcW w:w="1336" w:type="dxa"/>
          </w:tcPr>
          <w:p w14:paraId="2574EC1E" w14:textId="77777777" w:rsidR="00A55EBF" w:rsidRPr="000F1DB4" w:rsidRDefault="00A55EBF" w:rsidP="00A55EBF">
            <w:r w:rsidRPr="000F1DB4">
              <w:t>Brown</w:t>
            </w:r>
          </w:p>
        </w:tc>
        <w:tc>
          <w:tcPr>
            <w:tcW w:w="1006" w:type="dxa"/>
          </w:tcPr>
          <w:p w14:paraId="1192FAF7" w14:textId="77777777" w:rsidR="00A55EBF" w:rsidRPr="000F1DB4" w:rsidRDefault="00A55EBF" w:rsidP="00A55EBF">
            <w:r w:rsidRPr="000F1DB4">
              <w:t>No</w:t>
            </w:r>
          </w:p>
        </w:tc>
        <w:tc>
          <w:tcPr>
            <w:tcW w:w="1170" w:type="dxa"/>
          </w:tcPr>
          <w:p w14:paraId="4EB294D2" w14:textId="77777777" w:rsidR="00A55EBF" w:rsidRPr="000F1DB4" w:rsidRDefault="00A55EBF" w:rsidP="00A55EBF">
            <w:r w:rsidRPr="000F1DB4">
              <w:t>Yes</w:t>
            </w:r>
          </w:p>
        </w:tc>
        <w:tc>
          <w:tcPr>
            <w:tcW w:w="990" w:type="dxa"/>
          </w:tcPr>
          <w:p w14:paraId="340413E2" w14:textId="77777777" w:rsidR="00A55EBF" w:rsidRPr="000F1DB4" w:rsidRDefault="00A55EBF" w:rsidP="00A55EBF">
            <w:r w:rsidRPr="000F1DB4">
              <w:t>Yes</w:t>
            </w:r>
          </w:p>
        </w:tc>
        <w:tc>
          <w:tcPr>
            <w:tcW w:w="1080" w:type="dxa"/>
          </w:tcPr>
          <w:p w14:paraId="1B7B858B" w14:textId="77777777" w:rsidR="00A55EBF" w:rsidRPr="000F1DB4" w:rsidRDefault="00A55EBF" w:rsidP="00A55EBF">
            <w:r w:rsidRPr="000F1DB4">
              <w:t>No</w:t>
            </w:r>
          </w:p>
        </w:tc>
      </w:tr>
      <w:tr w:rsidR="00A55EBF" w:rsidRPr="000F1DB4" w14:paraId="7B0DA6E1" w14:textId="77777777" w:rsidTr="00A55EBF">
        <w:tc>
          <w:tcPr>
            <w:tcW w:w="1003" w:type="dxa"/>
          </w:tcPr>
          <w:p w14:paraId="71CD0C29" w14:textId="77777777" w:rsidR="00A55EBF" w:rsidRPr="000F1DB4" w:rsidRDefault="00A55EBF" w:rsidP="00A55EBF">
            <w:r w:rsidRPr="000F1DB4">
              <w:t>4</w:t>
            </w:r>
          </w:p>
        </w:tc>
        <w:tc>
          <w:tcPr>
            <w:tcW w:w="1335" w:type="dxa"/>
          </w:tcPr>
          <w:p w14:paraId="625869B8" w14:textId="77777777" w:rsidR="00A55EBF" w:rsidRPr="000F1DB4" w:rsidRDefault="00A55EBF" w:rsidP="00A55EBF">
            <w:r w:rsidRPr="000F1DB4">
              <w:t>Black</w:t>
            </w:r>
          </w:p>
        </w:tc>
        <w:tc>
          <w:tcPr>
            <w:tcW w:w="1336" w:type="dxa"/>
          </w:tcPr>
          <w:p w14:paraId="74DC962D" w14:textId="77777777" w:rsidR="00A55EBF" w:rsidRPr="000F1DB4" w:rsidRDefault="00A55EBF" w:rsidP="00A55EBF">
            <w:r w:rsidRPr="000F1DB4">
              <w:t>Brown</w:t>
            </w:r>
          </w:p>
        </w:tc>
        <w:tc>
          <w:tcPr>
            <w:tcW w:w="1006" w:type="dxa"/>
          </w:tcPr>
          <w:p w14:paraId="4D7A307C" w14:textId="77777777" w:rsidR="00A55EBF" w:rsidRPr="000F1DB4" w:rsidRDefault="00A55EBF" w:rsidP="00A55EBF">
            <w:r w:rsidRPr="000F1DB4">
              <w:t>No</w:t>
            </w:r>
          </w:p>
        </w:tc>
        <w:tc>
          <w:tcPr>
            <w:tcW w:w="1170" w:type="dxa"/>
          </w:tcPr>
          <w:p w14:paraId="63A2F3DD" w14:textId="77777777" w:rsidR="00A55EBF" w:rsidRPr="000F1DB4" w:rsidRDefault="00A55EBF" w:rsidP="00A55EBF">
            <w:r w:rsidRPr="000F1DB4">
              <w:t>No</w:t>
            </w:r>
          </w:p>
        </w:tc>
        <w:tc>
          <w:tcPr>
            <w:tcW w:w="990" w:type="dxa"/>
          </w:tcPr>
          <w:p w14:paraId="7D7257EC" w14:textId="77777777" w:rsidR="00A55EBF" w:rsidRPr="000F1DB4" w:rsidRDefault="00A55EBF" w:rsidP="00A55EBF">
            <w:r w:rsidRPr="000F1DB4">
              <w:t>No</w:t>
            </w:r>
          </w:p>
        </w:tc>
        <w:tc>
          <w:tcPr>
            <w:tcW w:w="1080" w:type="dxa"/>
          </w:tcPr>
          <w:p w14:paraId="26A3F57E" w14:textId="77777777" w:rsidR="00A55EBF" w:rsidRPr="000F1DB4" w:rsidRDefault="00A55EBF" w:rsidP="00A55EBF">
            <w:r w:rsidRPr="000F1DB4">
              <w:t>Yes</w:t>
            </w:r>
          </w:p>
        </w:tc>
      </w:tr>
      <w:tr w:rsidR="00A55EBF" w:rsidRPr="000F1DB4" w14:paraId="72701866" w14:textId="77777777" w:rsidTr="00A55EBF">
        <w:tc>
          <w:tcPr>
            <w:tcW w:w="1003" w:type="dxa"/>
          </w:tcPr>
          <w:p w14:paraId="55C80A36" w14:textId="77777777" w:rsidR="00A55EBF" w:rsidRPr="000F1DB4" w:rsidRDefault="00A55EBF" w:rsidP="00A55EBF">
            <w:r w:rsidRPr="000F1DB4">
              <w:t>5</w:t>
            </w:r>
          </w:p>
        </w:tc>
        <w:tc>
          <w:tcPr>
            <w:tcW w:w="1335" w:type="dxa"/>
          </w:tcPr>
          <w:p w14:paraId="763C98D9" w14:textId="77777777" w:rsidR="00A55EBF" w:rsidRPr="000F1DB4" w:rsidRDefault="00A55EBF" w:rsidP="00A55EBF">
            <w:r w:rsidRPr="000F1DB4">
              <w:t>Brown</w:t>
            </w:r>
          </w:p>
        </w:tc>
        <w:tc>
          <w:tcPr>
            <w:tcW w:w="1336" w:type="dxa"/>
          </w:tcPr>
          <w:p w14:paraId="0DC0B7DE" w14:textId="77777777" w:rsidR="00A55EBF" w:rsidRPr="000F1DB4" w:rsidRDefault="00A55EBF" w:rsidP="00A55EBF">
            <w:r w:rsidRPr="000F1DB4">
              <w:t>Blue</w:t>
            </w:r>
          </w:p>
        </w:tc>
        <w:tc>
          <w:tcPr>
            <w:tcW w:w="1006" w:type="dxa"/>
          </w:tcPr>
          <w:p w14:paraId="355A7D04" w14:textId="77777777" w:rsidR="00A55EBF" w:rsidRPr="000F1DB4" w:rsidRDefault="00A55EBF" w:rsidP="00A55EBF">
            <w:r w:rsidRPr="000F1DB4">
              <w:t>Yes</w:t>
            </w:r>
          </w:p>
        </w:tc>
        <w:tc>
          <w:tcPr>
            <w:tcW w:w="1170" w:type="dxa"/>
          </w:tcPr>
          <w:p w14:paraId="6B7AD339" w14:textId="77777777" w:rsidR="00A55EBF" w:rsidRPr="000F1DB4" w:rsidRDefault="00A55EBF" w:rsidP="00A55EBF">
            <w:r w:rsidRPr="000F1DB4">
              <w:t>No</w:t>
            </w:r>
          </w:p>
        </w:tc>
        <w:tc>
          <w:tcPr>
            <w:tcW w:w="990" w:type="dxa"/>
          </w:tcPr>
          <w:p w14:paraId="62062A91" w14:textId="77777777" w:rsidR="00A55EBF" w:rsidRPr="000F1DB4" w:rsidRDefault="00A55EBF" w:rsidP="00A55EBF">
            <w:r w:rsidRPr="000F1DB4">
              <w:t>No</w:t>
            </w:r>
          </w:p>
        </w:tc>
        <w:tc>
          <w:tcPr>
            <w:tcW w:w="1080" w:type="dxa"/>
          </w:tcPr>
          <w:p w14:paraId="219BD611" w14:textId="77777777" w:rsidR="00A55EBF" w:rsidRPr="000F1DB4" w:rsidRDefault="00A55EBF" w:rsidP="00A55EBF">
            <w:r w:rsidRPr="000F1DB4">
              <w:t>No</w:t>
            </w:r>
          </w:p>
        </w:tc>
      </w:tr>
      <w:tr w:rsidR="00A55EBF" w:rsidRPr="000F1DB4" w14:paraId="412E686E" w14:textId="77777777" w:rsidTr="00A55EBF">
        <w:tc>
          <w:tcPr>
            <w:tcW w:w="1003" w:type="dxa"/>
          </w:tcPr>
          <w:p w14:paraId="5164F32B" w14:textId="77777777" w:rsidR="00A55EBF" w:rsidRPr="000F1DB4" w:rsidRDefault="00A55EBF" w:rsidP="00A55EBF">
            <w:r w:rsidRPr="000F1DB4">
              <w:t>6</w:t>
            </w:r>
          </w:p>
        </w:tc>
        <w:tc>
          <w:tcPr>
            <w:tcW w:w="1335" w:type="dxa"/>
          </w:tcPr>
          <w:p w14:paraId="28D1AB0A" w14:textId="77777777" w:rsidR="00A55EBF" w:rsidRPr="000F1DB4" w:rsidRDefault="00A55EBF" w:rsidP="00A55EBF">
            <w:r w:rsidRPr="000F1DB4">
              <w:t>Brown</w:t>
            </w:r>
          </w:p>
        </w:tc>
        <w:tc>
          <w:tcPr>
            <w:tcW w:w="1336" w:type="dxa"/>
          </w:tcPr>
          <w:p w14:paraId="0E9B6020" w14:textId="77777777" w:rsidR="00A55EBF" w:rsidRPr="000F1DB4" w:rsidRDefault="00A55EBF" w:rsidP="00A55EBF">
            <w:r w:rsidRPr="000F1DB4">
              <w:t>Brown</w:t>
            </w:r>
          </w:p>
        </w:tc>
        <w:tc>
          <w:tcPr>
            <w:tcW w:w="1006" w:type="dxa"/>
          </w:tcPr>
          <w:p w14:paraId="79C355A8" w14:textId="77777777" w:rsidR="00A55EBF" w:rsidRPr="000F1DB4" w:rsidRDefault="00A55EBF" w:rsidP="00A55EBF">
            <w:r w:rsidRPr="000F1DB4">
              <w:t>No</w:t>
            </w:r>
          </w:p>
        </w:tc>
        <w:tc>
          <w:tcPr>
            <w:tcW w:w="1170" w:type="dxa"/>
          </w:tcPr>
          <w:p w14:paraId="55BA0A69" w14:textId="77777777" w:rsidR="00A55EBF" w:rsidRPr="000F1DB4" w:rsidRDefault="00A55EBF" w:rsidP="00A55EBF">
            <w:r w:rsidRPr="000F1DB4">
              <w:t>No</w:t>
            </w:r>
          </w:p>
        </w:tc>
        <w:tc>
          <w:tcPr>
            <w:tcW w:w="990" w:type="dxa"/>
          </w:tcPr>
          <w:p w14:paraId="5D2E4C10" w14:textId="77777777" w:rsidR="00A55EBF" w:rsidRPr="000F1DB4" w:rsidRDefault="00A55EBF" w:rsidP="00A55EBF">
            <w:r w:rsidRPr="000F1DB4">
              <w:t>Yes</w:t>
            </w:r>
          </w:p>
        </w:tc>
        <w:tc>
          <w:tcPr>
            <w:tcW w:w="1080" w:type="dxa"/>
          </w:tcPr>
          <w:p w14:paraId="5428ED8F" w14:textId="77777777" w:rsidR="00A55EBF" w:rsidRPr="000F1DB4" w:rsidRDefault="00A55EBF" w:rsidP="00A55EBF">
            <w:r w:rsidRPr="000F1DB4">
              <w:t>No</w:t>
            </w:r>
          </w:p>
        </w:tc>
      </w:tr>
      <w:tr w:rsidR="00A55EBF" w:rsidRPr="000F1DB4" w14:paraId="5F1DA2D8" w14:textId="77777777" w:rsidTr="00A55EBF">
        <w:tc>
          <w:tcPr>
            <w:tcW w:w="1003" w:type="dxa"/>
          </w:tcPr>
          <w:p w14:paraId="2C6929DD" w14:textId="77777777" w:rsidR="00A55EBF" w:rsidRPr="000F1DB4" w:rsidRDefault="00A55EBF" w:rsidP="00A55EBF">
            <w:r w:rsidRPr="000F1DB4">
              <w:t>7</w:t>
            </w:r>
          </w:p>
        </w:tc>
        <w:tc>
          <w:tcPr>
            <w:tcW w:w="1335" w:type="dxa"/>
          </w:tcPr>
          <w:p w14:paraId="5977DE52" w14:textId="77777777" w:rsidR="00A55EBF" w:rsidRPr="000F1DB4" w:rsidRDefault="00A55EBF" w:rsidP="00A55EBF">
            <w:r w:rsidRPr="000F1DB4">
              <w:t>Blond</w:t>
            </w:r>
          </w:p>
        </w:tc>
        <w:tc>
          <w:tcPr>
            <w:tcW w:w="1336" w:type="dxa"/>
          </w:tcPr>
          <w:p w14:paraId="6698E43A" w14:textId="77777777" w:rsidR="00A55EBF" w:rsidRPr="000F1DB4" w:rsidRDefault="00A55EBF" w:rsidP="00A55EBF">
            <w:r w:rsidRPr="000F1DB4">
              <w:t>Blue</w:t>
            </w:r>
          </w:p>
        </w:tc>
        <w:tc>
          <w:tcPr>
            <w:tcW w:w="1006" w:type="dxa"/>
          </w:tcPr>
          <w:p w14:paraId="12786941" w14:textId="77777777" w:rsidR="00A55EBF" w:rsidRPr="000F1DB4" w:rsidRDefault="00A55EBF" w:rsidP="00A55EBF">
            <w:r w:rsidRPr="000F1DB4">
              <w:t>Yes</w:t>
            </w:r>
          </w:p>
        </w:tc>
        <w:tc>
          <w:tcPr>
            <w:tcW w:w="1170" w:type="dxa"/>
          </w:tcPr>
          <w:p w14:paraId="306A9078" w14:textId="77777777" w:rsidR="00A55EBF" w:rsidRPr="000F1DB4" w:rsidRDefault="00A55EBF" w:rsidP="00A55EBF">
            <w:r w:rsidRPr="000F1DB4">
              <w:t>No</w:t>
            </w:r>
          </w:p>
        </w:tc>
        <w:tc>
          <w:tcPr>
            <w:tcW w:w="990" w:type="dxa"/>
          </w:tcPr>
          <w:p w14:paraId="03352BBB" w14:textId="77777777" w:rsidR="00A55EBF" w:rsidRPr="000F1DB4" w:rsidRDefault="00A55EBF" w:rsidP="00A55EBF">
            <w:r w:rsidRPr="000F1DB4">
              <w:t>Yes</w:t>
            </w:r>
          </w:p>
        </w:tc>
        <w:tc>
          <w:tcPr>
            <w:tcW w:w="1080" w:type="dxa"/>
          </w:tcPr>
          <w:p w14:paraId="29DB5A22" w14:textId="77777777" w:rsidR="00A55EBF" w:rsidRPr="000F1DB4" w:rsidRDefault="00A55EBF" w:rsidP="00A55EBF">
            <w:r w:rsidRPr="000F1DB4">
              <w:t>Yes</w:t>
            </w:r>
          </w:p>
        </w:tc>
      </w:tr>
      <w:tr w:rsidR="00A55EBF" w:rsidRPr="000F1DB4" w14:paraId="13859647" w14:textId="77777777" w:rsidTr="00A55EBF">
        <w:tc>
          <w:tcPr>
            <w:tcW w:w="1003" w:type="dxa"/>
          </w:tcPr>
          <w:p w14:paraId="0EFD16CF" w14:textId="77777777" w:rsidR="00A55EBF" w:rsidRPr="000F1DB4" w:rsidRDefault="00A55EBF" w:rsidP="00A55EBF">
            <w:r w:rsidRPr="000F1DB4">
              <w:t>8</w:t>
            </w:r>
          </w:p>
        </w:tc>
        <w:tc>
          <w:tcPr>
            <w:tcW w:w="1335" w:type="dxa"/>
          </w:tcPr>
          <w:p w14:paraId="1E60AA9D" w14:textId="77777777" w:rsidR="00A55EBF" w:rsidRPr="000F1DB4" w:rsidRDefault="00A55EBF" w:rsidP="00A55EBF">
            <w:r w:rsidRPr="000F1DB4">
              <w:t>N/A</w:t>
            </w:r>
          </w:p>
        </w:tc>
        <w:tc>
          <w:tcPr>
            <w:tcW w:w="1336" w:type="dxa"/>
          </w:tcPr>
          <w:p w14:paraId="7D7E1156" w14:textId="77777777" w:rsidR="00A55EBF" w:rsidRPr="000F1DB4" w:rsidRDefault="00A55EBF" w:rsidP="00A55EBF">
            <w:r w:rsidRPr="000F1DB4">
              <w:t>Blue</w:t>
            </w:r>
          </w:p>
        </w:tc>
        <w:tc>
          <w:tcPr>
            <w:tcW w:w="1006" w:type="dxa"/>
          </w:tcPr>
          <w:p w14:paraId="686C1B4F" w14:textId="77777777" w:rsidR="00A55EBF" w:rsidRPr="000F1DB4" w:rsidRDefault="00A55EBF" w:rsidP="00A55EBF">
            <w:r w:rsidRPr="000F1DB4">
              <w:t>No</w:t>
            </w:r>
          </w:p>
        </w:tc>
        <w:tc>
          <w:tcPr>
            <w:tcW w:w="1170" w:type="dxa"/>
          </w:tcPr>
          <w:p w14:paraId="16608456" w14:textId="77777777" w:rsidR="00A55EBF" w:rsidRPr="000F1DB4" w:rsidRDefault="00A55EBF" w:rsidP="00A55EBF">
            <w:r w:rsidRPr="000F1DB4">
              <w:t>Yes</w:t>
            </w:r>
          </w:p>
        </w:tc>
        <w:tc>
          <w:tcPr>
            <w:tcW w:w="990" w:type="dxa"/>
          </w:tcPr>
          <w:p w14:paraId="0FC19A88" w14:textId="77777777" w:rsidR="00A55EBF" w:rsidRPr="000F1DB4" w:rsidRDefault="00A55EBF" w:rsidP="00A55EBF">
            <w:r w:rsidRPr="000F1DB4">
              <w:t>No</w:t>
            </w:r>
          </w:p>
        </w:tc>
        <w:tc>
          <w:tcPr>
            <w:tcW w:w="1080" w:type="dxa"/>
          </w:tcPr>
          <w:p w14:paraId="11520B3B" w14:textId="77777777" w:rsidR="00A55EBF" w:rsidRPr="000F1DB4" w:rsidRDefault="00A55EBF" w:rsidP="00A55EBF">
            <w:r w:rsidRPr="000F1DB4">
              <w:t>No</w:t>
            </w:r>
          </w:p>
        </w:tc>
      </w:tr>
      <w:tr w:rsidR="00A55EBF" w:rsidRPr="000F1DB4" w14:paraId="3E44349A" w14:textId="77777777" w:rsidTr="00A55EBF">
        <w:tc>
          <w:tcPr>
            <w:tcW w:w="1003" w:type="dxa"/>
          </w:tcPr>
          <w:p w14:paraId="06E2CBFB" w14:textId="77777777" w:rsidR="00A55EBF" w:rsidRPr="000F1DB4" w:rsidRDefault="00A55EBF" w:rsidP="00A55EBF">
            <w:r w:rsidRPr="000F1DB4">
              <w:t>9</w:t>
            </w:r>
          </w:p>
        </w:tc>
        <w:tc>
          <w:tcPr>
            <w:tcW w:w="1335" w:type="dxa"/>
          </w:tcPr>
          <w:p w14:paraId="45B819C6" w14:textId="77777777" w:rsidR="00A55EBF" w:rsidRPr="000F1DB4" w:rsidRDefault="00A55EBF" w:rsidP="00A55EBF">
            <w:r w:rsidRPr="000F1DB4">
              <w:t>Brown</w:t>
            </w:r>
          </w:p>
        </w:tc>
        <w:tc>
          <w:tcPr>
            <w:tcW w:w="1336" w:type="dxa"/>
          </w:tcPr>
          <w:p w14:paraId="42C1A69C" w14:textId="77777777" w:rsidR="00A55EBF" w:rsidRPr="000F1DB4" w:rsidRDefault="00A55EBF" w:rsidP="00A55EBF">
            <w:r w:rsidRPr="000F1DB4">
              <w:t>Brown</w:t>
            </w:r>
          </w:p>
        </w:tc>
        <w:tc>
          <w:tcPr>
            <w:tcW w:w="1006" w:type="dxa"/>
          </w:tcPr>
          <w:p w14:paraId="1A2174CF" w14:textId="77777777" w:rsidR="00A55EBF" w:rsidRPr="000F1DB4" w:rsidRDefault="00A55EBF" w:rsidP="00A55EBF">
            <w:r w:rsidRPr="000F1DB4">
              <w:t>No</w:t>
            </w:r>
          </w:p>
        </w:tc>
        <w:tc>
          <w:tcPr>
            <w:tcW w:w="1170" w:type="dxa"/>
          </w:tcPr>
          <w:p w14:paraId="108ADD47" w14:textId="77777777" w:rsidR="00A55EBF" w:rsidRPr="000F1DB4" w:rsidRDefault="00A55EBF" w:rsidP="00A55EBF">
            <w:r w:rsidRPr="000F1DB4">
              <w:t>Yes</w:t>
            </w:r>
          </w:p>
        </w:tc>
        <w:tc>
          <w:tcPr>
            <w:tcW w:w="990" w:type="dxa"/>
          </w:tcPr>
          <w:p w14:paraId="3A57A97C" w14:textId="77777777" w:rsidR="00A55EBF" w:rsidRPr="000F1DB4" w:rsidRDefault="00A55EBF" w:rsidP="00A55EBF">
            <w:r w:rsidRPr="000F1DB4">
              <w:t>No</w:t>
            </w:r>
          </w:p>
        </w:tc>
        <w:tc>
          <w:tcPr>
            <w:tcW w:w="1080" w:type="dxa"/>
          </w:tcPr>
          <w:p w14:paraId="500DD8D5" w14:textId="77777777" w:rsidR="00A55EBF" w:rsidRPr="000F1DB4" w:rsidRDefault="00A55EBF" w:rsidP="00A55EBF">
            <w:r w:rsidRPr="000F1DB4">
              <w:t>No</w:t>
            </w:r>
          </w:p>
        </w:tc>
      </w:tr>
      <w:tr w:rsidR="00A55EBF" w:rsidRPr="000F1DB4" w14:paraId="37A293A8" w14:textId="77777777" w:rsidTr="00A55EBF">
        <w:tc>
          <w:tcPr>
            <w:tcW w:w="1003" w:type="dxa"/>
          </w:tcPr>
          <w:p w14:paraId="59A2CDE3" w14:textId="77777777" w:rsidR="00A55EBF" w:rsidRPr="000F1DB4" w:rsidRDefault="00A55EBF" w:rsidP="00A55EBF">
            <w:r w:rsidRPr="000F1DB4">
              <w:t>10</w:t>
            </w:r>
          </w:p>
        </w:tc>
        <w:tc>
          <w:tcPr>
            <w:tcW w:w="1335" w:type="dxa"/>
          </w:tcPr>
          <w:p w14:paraId="55C1646A" w14:textId="77777777" w:rsidR="00A55EBF" w:rsidRPr="000F1DB4" w:rsidRDefault="00A55EBF" w:rsidP="00A55EBF">
            <w:r w:rsidRPr="000F1DB4">
              <w:t>Blond</w:t>
            </w:r>
          </w:p>
        </w:tc>
        <w:tc>
          <w:tcPr>
            <w:tcW w:w="1336" w:type="dxa"/>
          </w:tcPr>
          <w:p w14:paraId="7736265F" w14:textId="77777777" w:rsidR="00A55EBF" w:rsidRPr="000F1DB4" w:rsidRDefault="00A55EBF" w:rsidP="00A55EBF">
            <w:r w:rsidRPr="000F1DB4">
              <w:t>Brown</w:t>
            </w:r>
          </w:p>
        </w:tc>
        <w:tc>
          <w:tcPr>
            <w:tcW w:w="1006" w:type="dxa"/>
          </w:tcPr>
          <w:p w14:paraId="736B11FB" w14:textId="77777777" w:rsidR="00A55EBF" w:rsidRPr="000F1DB4" w:rsidRDefault="00A55EBF" w:rsidP="00A55EBF">
            <w:r w:rsidRPr="000F1DB4">
              <w:t>No</w:t>
            </w:r>
          </w:p>
        </w:tc>
        <w:tc>
          <w:tcPr>
            <w:tcW w:w="1170" w:type="dxa"/>
          </w:tcPr>
          <w:p w14:paraId="6D9DB39B" w14:textId="77777777" w:rsidR="00A55EBF" w:rsidRPr="000F1DB4" w:rsidRDefault="00A55EBF" w:rsidP="00A55EBF">
            <w:r w:rsidRPr="000F1DB4">
              <w:t>No</w:t>
            </w:r>
          </w:p>
        </w:tc>
        <w:tc>
          <w:tcPr>
            <w:tcW w:w="990" w:type="dxa"/>
          </w:tcPr>
          <w:p w14:paraId="56003107" w14:textId="77777777" w:rsidR="00A55EBF" w:rsidRPr="000F1DB4" w:rsidRDefault="00A55EBF" w:rsidP="00A55EBF">
            <w:r w:rsidRPr="000F1DB4">
              <w:t>No</w:t>
            </w:r>
          </w:p>
        </w:tc>
        <w:tc>
          <w:tcPr>
            <w:tcW w:w="1080" w:type="dxa"/>
          </w:tcPr>
          <w:p w14:paraId="6065ACC9" w14:textId="77777777" w:rsidR="00A55EBF" w:rsidRPr="000F1DB4" w:rsidRDefault="00A55EBF" w:rsidP="00A55EBF">
            <w:r w:rsidRPr="000F1DB4">
              <w:t>No</w:t>
            </w:r>
          </w:p>
        </w:tc>
      </w:tr>
      <w:tr w:rsidR="00A55EBF" w:rsidRPr="000F1DB4" w14:paraId="6611A90F" w14:textId="77777777" w:rsidTr="00A55EBF">
        <w:tc>
          <w:tcPr>
            <w:tcW w:w="1003" w:type="dxa"/>
          </w:tcPr>
          <w:p w14:paraId="73075870" w14:textId="77777777" w:rsidR="00A55EBF" w:rsidRPr="000F1DB4" w:rsidRDefault="00A55EBF" w:rsidP="00A55EBF">
            <w:r w:rsidRPr="000F1DB4">
              <w:t>11</w:t>
            </w:r>
          </w:p>
        </w:tc>
        <w:tc>
          <w:tcPr>
            <w:tcW w:w="1335" w:type="dxa"/>
          </w:tcPr>
          <w:p w14:paraId="7BD8BAAB" w14:textId="77777777" w:rsidR="00A55EBF" w:rsidRPr="000F1DB4" w:rsidRDefault="00A55EBF" w:rsidP="00A55EBF">
            <w:r w:rsidRPr="000F1DB4">
              <w:t>Brown</w:t>
            </w:r>
          </w:p>
        </w:tc>
        <w:tc>
          <w:tcPr>
            <w:tcW w:w="1336" w:type="dxa"/>
          </w:tcPr>
          <w:p w14:paraId="447E273C" w14:textId="77777777" w:rsidR="00A55EBF" w:rsidRPr="000F1DB4" w:rsidRDefault="00A55EBF" w:rsidP="00A55EBF">
            <w:r w:rsidRPr="000F1DB4">
              <w:t>Blue</w:t>
            </w:r>
          </w:p>
        </w:tc>
        <w:tc>
          <w:tcPr>
            <w:tcW w:w="1006" w:type="dxa"/>
          </w:tcPr>
          <w:p w14:paraId="36B3FF0A" w14:textId="77777777" w:rsidR="00A55EBF" w:rsidRPr="000F1DB4" w:rsidRDefault="00A55EBF" w:rsidP="00A55EBF">
            <w:r w:rsidRPr="000F1DB4">
              <w:t>Yes</w:t>
            </w:r>
          </w:p>
        </w:tc>
        <w:tc>
          <w:tcPr>
            <w:tcW w:w="1170" w:type="dxa"/>
          </w:tcPr>
          <w:p w14:paraId="324BFF18" w14:textId="77777777" w:rsidR="00A55EBF" w:rsidRPr="000F1DB4" w:rsidRDefault="00A55EBF" w:rsidP="00A55EBF">
            <w:r w:rsidRPr="000F1DB4">
              <w:t>No</w:t>
            </w:r>
          </w:p>
        </w:tc>
        <w:tc>
          <w:tcPr>
            <w:tcW w:w="990" w:type="dxa"/>
          </w:tcPr>
          <w:p w14:paraId="28861B1B" w14:textId="77777777" w:rsidR="00A55EBF" w:rsidRPr="000F1DB4" w:rsidRDefault="00A55EBF" w:rsidP="00A55EBF">
            <w:r w:rsidRPr="000F1DB4">
              <w:t>Yes</w:t>
            </w:r>
          </w:p>
        </w:tc>
        <w:tc>
          <w:tcPr>
            <w:tcW w:w="1080" w:type="dxa"/>
          </w:tcPr>
          <w:p w14:paraId="3BCA970D" w14:textId="77777777" w:rsidR="00A55EBF" w:rsidRPr="000F1DB4" w:rsidRDefault="00A55EBF" w:rsidP="00A55EBF">
            <w:r w:rsidRPr="000F1DB4">
              <w:t>Yes</w:t>
            </w:r>
          </w:p>
        </w:tc>
      </w:tr>
      <w:tr w:rsidR="00A55EBF" w:rsidRPr="000F1DB4" w14:paraId="1CDB79D1" w14:textId="77777777" w:rsidTr="00A55EBF">
        <w:tc>
          <w:tcPr>
            <w:tcW w:w="1003" w:type="dxa"/>
          </w:tcPr>
          <w:p w14:paraId="4E8F8E66" w14:textId="77777777" w:rsidR="00A55EBF" w:rsidRPr="000F1DB4" w:rsidRDefault="00A55EBF" w:rsidP="00A55EBF">
            <w:r w:rsidRPr="000F1DB4">
              <w:t>12</w:t>
            </w:r>
          </w:p>
        </w:tc>
        <w:tc>
          <w:tcPr>
            <w:tcW w:w="1335" w:type="dxa"/>
          </w:tcPr>
          <w:p w14:paraId="7456B2BF" w14:textId="77777777" w:rsidR="00A55EBF" w:rsidRPr="000F1DB4" w:rsidRDefault="00A55EBF" w:rsidP="00A55EBF">
            <w:r w:rsidRPr="000F1DB4">
              <w:t>Auburn</w:t>
            </w:r>
          </w:p>
        </w:tc>
        <w:tc>
          <w:tcPr>
            <w:tcW w:w="1336" w:type="dxa"/>
          </w:tcPr>
          <w:p w14:paraId="3D144578" w14:textId="77777777" w:rsidR="00A55EBF" w:rsidRPr="000F1DB4" w:rsidRDefault="00A55EBF" w:rsidP="00A55EBF">
            <w:r w:rsidRPr="000F1DB4">
              <w:t>Blue</w:t>
            </w:r>
          </w:p>
        </w:tc>
        <w:tc>
          <w:tcPr>
            <w:tcW w:w="1006" w:type="dxa"/>
          </w:tcPr>
          <w:p w14:paraId="4DB9DEA4" w14:textId="77777777" w:rsidR="00A55EBF" w:rsidRPr="000F1DB4" w:rsidRDefault="00A55EBF" w:rsidP="00A55EBF">
            <w:r w:rsidRPr="000F1DB4">
              <w:t>No</w:t>
            </w:r>
          </w:p>
        </w:tc>
        <w:tc>
          <w:tcPr>
            <w:tcW w:w="1170" w:type="dxa"/>
          </w:tcPr>
          <w:p w14:paraId="6E9F0F72" w14:textId="77777777" w:rsidR="00A55EBF" w:rsidRPr="000F1DB4" w:rsidRDefault="00A55EBF" w:rsidP="00A55EBF">
            <w:r w:rsidRPr="000F1DB4">
              <w:t>Yes</w:t>
            </w:r>
          </w:p>
        </w:tc>
        <w:tc>
          <w:tcPr>
            <w:tcW w:w="990" w:type="dxa"/>
          </w:tcPr>
          <w:p w14:paraId="67206865" w14:textId="77777777" w:rsidR="00A55EBF" w:rsidRPr="000F1DB4" w:rsidRDefault="00A55EBF" w:rsidP="00A55EBF">
            <w:r w:rsidRPr="000F1DB4">
              <w:t>No</w:t>
            </w:r>
          </w:p>
        </w:tc>
        <w:tc>
          <w:tcPr>
            <w:tcW w:w="1080" w:type="dxa"/>
          </w:tcPr>
          <w:p w14:paraId="6151DEC1" w14:textId="77777777" w:rsidR="00A55EBF" w:rsidRPr="000F1DB4" w:rsidRDefault="00A55EBF" w:rsidP="00A55EBF">
            <w:r w:rsidRPr="000F1DB4">
              <w:t>No</w:t>
            </w:r>
          </w:p>
        </w:tc>
      </w:tr>
      <w:tr w:rsidR="00A55EBF" w:rsidRPr="000F1DB4" w14:paraId="6CB670D8" w14:textId="77777777" w:rsidTr="00A55EBF">
        <w:tc>
          <w:tcPr>
            <w:tcW w:w="1003" w:type="dxa"/>
          </w:tcPr>
          <w:p w14:paraId="2ADD0964" w14:textId="77777777" w:rsidR="00A55EBF" w:rsidRPr="000F1DB4" w:rsidRDefault="00A55EBF" w:rsidP="00A55EBF">
            <w:r w:rsidRPr="000F1DB4">
              <w:t>13</w:t>
            </w:r>
          </w:p>
        </w:tc>
        <w:tc>
          <w:tcPr>
            <w:tcW w:w="1335" w:type="dxa"/>
          </w:tcPr>
          <w:p w14:paraId="7CBDF939" w14:textId="77777777" w:rsidR="00A55EBF" w:rsidRPr="000F1DB4" w:rsidRDefault="00A55EBF" w:rsidP="00A55EBF">
            <w:r w:rsidRPr="000F1DB4">
              <w:t>White</w:t>
            </w:r>
          </w:p>
        </w:tc>
        <w:tc>
          <w:tcPr>
            <w:tcW w:w="1336" w:type="dxa"/>
          </w:tcPr>
          <w:p w14:paraId="1F0EECE1" w14:textId="77777777" w:rsidR="00A55EBF" w:rsidRPr="000F1DB4" w:rsidRDefault="00A55EBF" w:rsidP="00A55EBF">
            <w:r w:rsidRPr="000F1DB4">
              <w:t>Hazel</w:t>
            </w:r>
          </w:p>
        </w:tc>
        <w:tc>
          <w:tcPr>
            <w:tcW w:w="1006" w:type="dxa"/>
          </w:tcPr>
          <w:p w14:paraId="1AA2403E" w14:textId="77777777" w:rsidR="00A55EBF" w:rsidRPr="000F1DB4" w:rsidRDefault="00A55EBF" w:rsidP="00A55EBF">
            <w:r w:rsidRPr="000F1DB4">
              <w:t>Yes</w:t>
            </w:r>
          </w:p>
        </w:tc>
        <w:tc>
          <w:tcPr>
            <w:tcW w:w="1170" w:type="dxa"/>
          </w:tcPr>
          <w:p w14:paraId="5D874F75" w14:textId="77777777" w:rsidR="00A55EBF" w:rsidRPr="000F1DB4" w:rsidRDefault="00A55EBF" w:rsidP="00A55EBF">
            <w:r w:rsidRPr="000F1DB4">
              <w:t>Yes</w:t>
            </w:r>
          </w:p>
        </w:tc>
        <w:tc>
          <w:tcPr>
            <w:tcW w:w="990" w:type="dxa"/>
          </w:tcPr>
          <w:p w14:paraId="2B00198A" w14:textId="77777777" w:rsidR="00A55EBF" w:rsidRPr="000F1DB4" w:rsidRDefault="00A55EBF" w:rsidP="00A55EBF">
            <w:r w:rsidRPr="000F1DB4">
              <w:t>No</w:t>
            </w:r>
          </w:p>
        </w:tc>
        <w:tc>
          <w:tcPr>
            <w:tcW w:w="1080" w:type="dxa"/>
          </w:tcPr>
          <w:p w14:paraId="3DE09B66" w14:textId="77777777" w:rsidR="00A55EBF" w:rsidRPr="000F1DB4" w:rsidRDefault="00A55EBF" w:rsidP="00A55EBF">
            <w:r w:rsidRPr="000F1DB4">
              <w:t>No</w:t>
            </w:r>
          </w:p>
        </w:tc>
      </w:tr>
      <w:tr w:rsidR="00A55EBF" w:rsidRPr="000F1DB4" w14:paraId="3EB65C8D" w14:textId="77777777" w:rsidTr="00A55EBF">
        <w:tc>
          <w:tcPr>
            <w:tcW w:w="1003" w:type="dxa"/>
          </w:tcPr>
          <w:p w14:paraId="2E13F1AD" w14:textId="77777777" w:rsidR="00A55EBF" w:rsidRPr="000F1DB4" w:rsidRDefault="00A55EBF" w:rsidP="00A55EBF">
            <w:r w:rsidRPr="000F1DB4">
              <w:t>14</w:t>
            </w:r>
          </w:p>
        </w:tc>
        <w:tc>
          <w:tcPr>
            <w:tcW w:w="1335" w:type="dxa"/>
          </w:tcPr>
          <w:p w14:paraId="4E2B4034" w14:textId="77777777" w:rsidR="00A55EBF" w:rsidRPr="000F1DB4" w:rsidRDefault="00A55EBF" w:rsidP="00A55EBF">
            <w:r w:rsidRPr="000F1DB4">
              <w:t>Black</w:t>
            </w:r>
          </w:p>
        </w:tc>
        <w:tc>
          <w:tcPr>
            <w:tcW w:w="1336" w:type="dxa"/>
          </w:tcPr>
          <w:p w14:paraId="6C4AFA3B" w14:textId="77777777" w:rsidR="00A55EBF" w:rsidRPr="000F1DB4" w:rsidRDefault="00A55EBF" w:rsidP="00A55EBF">
            <w:r w:rsidRPr="000F1DB4">
              <w:t>Brown</w:t>
            </w:r>
          </w:p>
        </w:tc>
        <w:tc>
          <w:tcPr>
            <w:tcW w:w="1006" w:type="dxa"/>
          </w:tcPr>
          <w:p w14:paraId="136EA67E" w14:textId="77777777" w:rsidR="00A55EBF" w:rsidRPr="000F1DB4" w:rsidRDefault="00A55EBF" w:rsidP="00A55EBF">
            <w:r w:rsidRPr="000F1DB4">
              <w:t>No</w:t>
            </w:r>
          </w:p>
        </w:tc>
        <w:tc>
          <w:tcPr>
            <w:tcW w:w="1170" w:type="dxa"/>
          </w:tcPr>
          <w:p w14:paraId="16F5E965" w14:textId="77777777" w:rsidR="00A55EBF" w:rsidRPr="000F1DB4" w:rsidRDefault="00A55EBF" w:rsidP="00A55EBF">
            <w:r w:rsidRPr="000F1DB4">
              <w:t>Yes</w:t>
            </w:r>
          </w:p>
        </w:tc>
        <w:tc>
          <w:tcPr>
            <w:tcW w:w="990" w:type="dxa"/>
          </w:tcPr>
          <w:p w14:paraId="73079550" w14:textId="77777777" w:rsidR="00A55EBF" w:rsidRPr="000F1DB4" w:rsidRDefault="00A55EBF" w:rsidP="00A55EBF">
            <w:r w:rsidRPr="000F1DB4">
              <w:t>Yes</w:t>
            </w:r>
          </w:p>
        </w:tc>
        <w:tc>
          <w:tcPr>
            <w:tcW w:w="1080" w:type="dxa"/>
          </w:tcPr>
          <w:p w14:paraId="04F8252A" w14:textId="77777777" w:rsidR="00A55EBF" w:rsidRPr="000F1DB4" w:rsidRDefault="00A55EBF" w:rsidP="00A55EBF">
            <w:r w:rsidRPr="000F1DB4">
              <w:t>Yes</w:t>
            </w:r>
          </w:p>
        </w:tc>
      </w:tr>
      <w:tr w:rsidR="00A55EBF" w:rsidRPr="000F1DB4" w14:paraId="54EA2052" w14:textId="77777777" w:rsidTr="00A55EBF">
        <w:tc>
          <w:tcPr>
            <w:tcW w:w="1003" w:type="dxa"/>
          </w:tcPr>
          <w:p w14:paraId="75097213" w14:textId="77777777" w:rsidR="00A55EBF" w:rsidRPr="000F1DB4" w:rsidRDefault="00A55EBF" w:rsidP="00A55EBF">
            <w:r w:rsidRPr="000F1DB4">
              <w:t>15</w:t>
            </w:r>
          </w:p>
        </w:tc>
        <w:tc>
          <w:tcPr>
            <w:tcW w:w="1335" w:type="dxa"/>
          </w:tcPr>
          <w:p w14:paraId="066A2F7A" w14:textId="77777777" w:rsidR="00A55EBF" w:rsidRPr="000F1DB4" w:rsidRDefault="00A55EBF" w:rsidP="00A55EBF">
            <w:r w:rsidRPr="000F1DB4">
              <w:t>Black</w:t>
            </w:r>
          </w:p>
        </w:tc>
        <w:tc>
          <w:tcPr>
            <w:tcW w:w="1336" w:type="dxa"/>
          </w:tcPr>
          <w:p w14:paraId="32AC1671" w14:textId="77777777" w:rsidR="00A55EBF" w:rsidRPr="000F1DB4" w:rsidRDefault="00A55EBF" w:rsidP="00A55EBF">
            <w:r w:rsidRPr="000F1DB4">
              <w:t>Brown</w:t>
            </w:r>
          </w:p>
        </w:tc>
        <w:tc>
          <w:tcPr>
            <w:tcW w:w="1006" w:type="dxa"/>
          </w:tcPr>
          <w:p w14:paraId="0EE5AC98" w14:textId="77777777" w:rsidR="00A55EBF" w:rsidRPr="000F1DB4" w:rsidRDefault="00A55EBF" w:rsidP="00A55EBF">
            <w:r w:rsidRPr="000F1DB4">
              <w:t>No</w:t>
            </w:r>
          </w:p>
        </w:tc>
        <w:tc>
          <w:tcPr>
            <w:tcW w:w="1170" w:type="dxa"/>
          </w:tcPr>
          <w:p w14:paraId="1C1AF7E5" w14:textId="77777777" w:rsidR="00A55EBF" w:rsidRPr="000F1DB4" w:rsidRDefault="00A55EBF" w:rsidP="00A55EBF">
            <w:r w:rsidRPr="000F1DB4">
              <w:t>No</w:t>
            </w:r>
          </w:p>
        </w:tc>
        <w:tc>
          <w:tcPr>
            <w:tcW w:w="990" w:type="dxa"/>
          </w:tcPr>
          <w:p w14:paraId="51A4DA44" w14:textId="77777777" w:rsidR="00A55EBF" w:rsidRPr="000F1DB4" w:rsidRDefault="00A55EBF" w:rsidP="00A55EBF">
            <w:r w:rsidRPr="000F1DB4">
              <w:t>Yes</w:t>
            </w:r>
          </w:p>
        </w:tc>
        <w:tc>
          <w:tcPr>
            <w:tcW w:w="1080" w:type="dxa"/>
          </w:tcPr>
          <w:p w14:paraId="3C5646E2" w14:textId="77777777" w:rsidR="00A55EBF" w:rsidRPr="000F1DB4" w:rsidRDefault="00A55EBF" w:rsidP="00A55EBF">
            <w:r w:rsidRPr="000F1DB4">
              <w:t>Yes</w:t>
            </w:r>
          </w:p>
        </w:tc>
      </w:tr>
      <w:tr w:rsidR="00A55EBF" w:rsidRPr="000F1DB4" w14:paraId="21E1A628" w14:textId="77777777" w:rsidTr="00A55EBF">
        <w:tc>
          <w:tcPr>
            <w:tcW w:w="1003" w:type="dxa"/>
          </w:tcPr>
          <w:p w14:paraId="34E6C9EC" w14:textId="77777777" w:rsidR="00A55EBF" w:rsidRPr="000F1DB4" w:rsidRDefault="00A55EBF" w:rsidP="00A55EBF">
            <w:r w:rsidRPr="000F1DB4">
              <w:t>16</w:t>
            </w:r>
          </w:p>
        </w:tc>
        <w:tc>
          <w:tcPr>
            <w:tcW w:w="1335" w:type="dxa"/>
          </w:tcPr>
          <w:p w14:paraId="14DD3E4D" w14:textId="77777777" w:rsidR="00A55EBF" w:rsidRPr="000F1DB4" w:rsidRDefault="00A55EBF" w:rsidP="00A55EBF">
            <w:r w:rsidRPr="000F1DB4">
              <w:t>Brown</w:t>
            </w:r>
          </w:p>
        </w:tc>
        <w:tc>
          <w:tcPr>
            <w:tcW w:w="1336" w:type="dxa"/>
          </w:tcPr>
          <w:p w14:paraId="06ABC21A" w14:textId="77777777" w:rsidR="00A55EBF" w:rsidRPr="000F1DB4" w:rsidRDefault="00A55EBF" w:rsidP="00A55EBF">
            <w:r w:rsidRPr="000F1DB4">
              <w:t>Blue</w:t>
            </w:r>
          </w:p>
        </w:tc>
        <w:tc>
          <w:tcPr>
            <w:tcW w:w="1006" w:type="dxa"/>
          </w:tcPr>
          <w:p w14:paraId="064226C8" w14:textId="77777777" w:rsidR="00A55EBF" w:rsidRPr="000F1DB4" w:rsidRDefault="00A55EBF" w:rsidP="00A55EBF">
            <w:r w:rsidRPr="000F1DB4">
              <w:t>No</w:t>
            </w:r>
          </w:p>
        </w:tc>
        <w:tc>
          <w:tcPr>
            <w:tcW w:w="1170" w:type="dxa"/>
          </w:tcPr>
          <w:p w14:paraId="32D67723" w14:textId="77777777" w:rsidR="00A55EBF" w:rsidRPr="000F1DB4" w:rsidRDefault="00A55EBF" w:rsidP="00A55EBF">
            <w:r w:rsidRPr="000F1DB4">
              <w:t>Yes</w:t>
            </w:r>
          </w:p>
        </w:tc>
        <w:tc>
          <w:tcPr>
            <w:tcW w:w="990" w:type="dxa"/>
          </w:tcPr>
          <w:p w14:paraId="68A54132" w14:textId="77777777" w:rsidR="00A55EBF" w:rsidRPr="000F1DB4" w:rsidRDefault="00A55EBF" w:rsidP="00A55EBF">
            <w:r w:rsidRPr="000F1DB4">
              <w:t>No</w:t>
            </w:r>
          </w:p>
        </w:tc>
        <w:tc>
          <w:tcPr>
            <w:tcW w:w="1080" w:type="dxa"/>
          </w:tcPr>
          <w:p w14:paraId="26C2FFF2" w14:textId="77777777" w:rsidR="00A55EBF" w:rsidRPr="000F1DB4" w:rsidRDefault="00A55EBF" w:rsidP="00A55EBF">
            <w:r w:rsidRPr="000F1DB4">
              <w:t>No</w:t>
            </w:r>
          </w:p>
        </w:tc>
      </w:tr>
      <w:tr w:rsidR="00A55EBF" w:rsidRPr="000F1DB4" w14:paraId="3F349577" w14:textId="77777777" w:rsidTr="00A55EBF">
        <w:tc>
          <w:tcPr>
            <w:tcW w:w="1003" w:type="dxa"/>
          </w:tcPr>
          <w:p w14:paraId="68B00BB2" w14:textId="77777777" w:rsidR="00A55EBF" w:rsidRPr="000F1DB4" w:rsidRDefault="00A55EBF" w:rsidP="00A55EBF">
            <w:r w:rsidRPr="000F1DB4">
              <w:t>17</w:t>
            </w:r>
          </w:p>
        </w:tc>
        <w:tc>
          <w:tcPr>
            <w:tcW w:w="1335" w:type="dxa"/>
          </w:tcPr>
          <w:p w14:paraId="44BD8A39" w14:textId="77777777" w:rsidR="00A55EBF" w:rsidRPr="000F1DB4" w:rsidRDefault="00A55EBF" w:rsidP="00A55EBF">
            <w:r w:rsidRPr="000F1DB4">
              <w:t>Brown</w:t>
            </w:r>
          </w:p>
        </w:tc>
        <w:tc>
          <w:tcPr>
            <w:tcW w:w="1336" w:type="dxa"/>
          </w:tcPr>
          <w:p w14:paraId="366C8F63" w14:textId="77777777" w:rsidR="00A55EBF" w:rsidRPr="000F1DB4" w:rsidRDefault="00A55EBF" w:rsidP="00A55EBF">
            <w:r w:rsidRPr="000F1DB4">
              <w:t>Blue</w:t>
            </w:r>
          </w:p>
        </w:tc>
        <w:tc>
          <w:tcPr>
            <w:tcW w:w="1006" w:type="dxa"/>
          </w:tcPr>
          <w:p w14:paraId="7DC5AB44" w14:textId="77777777" w:rsidR="00A55EBF" w:rsidRPr="000F1DB4" w:rsidRDefault="00A55EBF" w:rsidP="00A55EBF">
            <w:r w:rsidRPr="000F1DB4">
              <w:t>Yes</w:t>
            </w:r>
          </w:p>
        </w:tc>
        <w:tc>
          <w:tcPr>
            <w:tcW w:w="1170" w:type="dxa"/>
          </w:tcPr>
          <w:p w14:paraId="23485BE5" w14:textId="77777777" w:rsidR="00A55EBF" w:rsidRPr="000F1DB4" w:rsidRDefault="00A55EBF" w:rsidP="00A55EBF">
            <w:r w:rsidRPr="000F1DB4">
              <w:t>No</w:t>
            </w:r>
          </w:p>
        </w:tc>
        <w:tc>
          <w:tcPr>
            <w:tcW w:w="990" w:type="dxa"/>
          </w:tcPr>
          <w:p w14:paraId="29FA3456" w14:textId="77777777" w:rsidR="00A55EBF" w:rsidRPr="000F1DB4" w:rsidRDefault="00A55EBF" w:rsidP="00A55EBF">
            <w:r w:rsidRPr="000F1DB4">
              <w:t>No</w:t>
            </w:r>
          </w:p>
        </w:tc>
        <w:tc>
          <w:tcPr>
            <w:tcW w:w="1080" w:type="dxa"/>
          </w:tcPr>
          <w:p w14:paraId="7EB6A067" w14:textId="77777777" w:rsidR="00A55EBF" w:rsidRPr="000F1DB4" w:rsidRDefault="00A55EBF" w:rsidP="00A55EBF">
            <w:r w:rsidRPr="000F1DB4">
              <w:t>No</w:t>
            </w:r>
          </w:p>
        </w:tc>
      </w:tr>
      <w:tr w:rsidR="00A55EBF" w:rsidRPr="000F1DB4" w14:paraId="6DEBF092" w14:textId="77777777" w:rsidTr="00A55EBF">
        <w:tc>
          <w:tcPr>
            <w:tcW w:w="1003" w:type="dxa"/>
          </w:tcPr>
          <w:p w14:paraId="5F56CE6B" w14:textId="77777777" w:rsidR="00A55EBF" w:rsidRPr="000F1DB4" w:rsidRDefault="00A55EBF" w:rsidP="00A55EBF">
            <w:r w:rsidRPr="000F1DB4">
              <w:t>18</w:t>
            </w:r>
          </w:p>
        </w:tc>
        <w:tc>
          <w:tcPr>
            <w:tcW w:w="1335" w:type="dxa"/>
          </w:tcPr>
          <w:p w14:paraId="2039D70F" w14:textId="77777777" w:rsidR="00A55EBF" w:rsidRPr="000F1DB4" w:rsidRDefault="00A55EBF" w:rsidP="00A55EBF">
            <w:r w:rsidRPr="000F1DB4">
              <w:t>Blond</w:t>
            </w:r>
          </w:p>
        </w:tc>
        <w:tc>
          <w:tcPr>
            <w:tcW w:w="1336" w:type="dxa"/>
          </w:tcPr>
          <w:p w14:paraId="65FC1B69" w14:textId="77777777" w:rsidR="00A55EBF" w:rsidRPr="000F1DB4" w:rsidRDefault="00A55EBF" w:rsidP="00A55EBF">
            <w:r w:rsidRPr="000F1DB4">
              <w:t>Brown</w:t>
            </w:r>
          </w:p>
        </w:tc>
        <w:tc>
          <w:tcPr>
            <w:tcW w:w="1006" w:type="dxa"/>
          </w:tcPr>
          <w:p w14:paraId="13B4777E" w14:textId="77777777" w:rsidR="00A55EBF" w:rsidRPr="000F1DB4" w:rsidRDefault="00A55EBF" w:rsidP="00A55EBF">
            <w:r w:rsidRPr="000F1DB4">
              <w:t>No</w:t>
            </w:r>
          </w:p>
        </w:tc>
        <w:tc>
          <w:tcPr>
            <w:tcW w:w="1170" w:type="dxa"/>
          </w:tcPr>
          <w:p w14:paraId="0D58E947" w14:textId="77777777" w:rsidR="00A55EBF" w:rsidRPr="000F1DB4" w:rsidRDefault="00A55EBF" w:rsidP="00A55EBF">
            <w:r w:rsidRPr="000F1DB4">
              <w:t>No</w:t>
            </w:r>
          </w:p>
        </w:tc>
        <w:tc>
          <w:tcPr>
            <w:tcW w:w="990" w:type="dxa"/>
          </w:tcPr>
          <w:p w14:paraId="26FA0DBB" w14:textId="77777777" w:rsidR="00A55EBF" w:rsidRPr="000F1DB4" w:rsidRDefault="00A55EBF" w:rsidP="00A55EBF">
            <w:r w:rsidRPr="000F1DB4">
              <w:t>No</w:t>
            </w:r>
          </w:p>
        </w:tc>
        <w:tc>
          <w:tcPr>
            <w:tcW w:w="1080" w:type="dxa"/>
          </w:tcPr>
          <w:p w14:paraId="61ED769B" w14:textId="77777777" w:rsidR="00A55EBF" w:rsidRPr="000F1DB4" w:rsidRDefault="00A55EBF" w:rsidP="00A55EBF">
            <w:r w:rsidRPr="000F1DB4">
              <w:t>No</w:t>
            </w:r>
          </w:p>
        </w:tc>
      </w:tr>
      <w:tr w:rsidR="00A55EBF" w:rsidRPr="000F1DB4" w14:paraId="686A04B8" w14:textId="77777777" w:rsidTr="00A55EBF">
        <w:tc>
          <w:tcPr>
            <w:tcW w:w="1003" w:type="dxa"/>
          </w:tcPr>
          <w:p w14:paraId="0F791032" w14:textId="77777777" w:rsidR="00A55EBF" w:rsidRPr="000F1DB4" w:rsidRDefault="00A55EBF" w:rsidP="00A55EBF">
            <w:r w:rsidRPr="000F1DB4">
              <w:t>19</w:t>
            </w:r>
          </w:p>
        </w:tc>
        <w:tc>
          <w:tcPr>
            <w:tcW w:w="1335" w:type="dxa"/>
          </w:tcPr>
          <w:p w14:paraId="326F0B15" w14:textId="77777777" w:rsidR="00A55EBF" w:rsidRPr="000F1DB4" w:rsidRDefault="00A55EBF" w:rsidP="00A55EBF">
            <w:r w:rsidRPr="000F1DB4">
              <w:t>Auburn</w:t>
            </w:r>
          </w:p>
        </w:tc>
        <w:tc>
          <w:tcPr>
            <w:tcW w:w="1336" w:type="dxa"/>
          </w:tcPr>
          <w:p w14:paraId="6908F1F4" w14:textId="77777777" w:rsidR="00A55EBF" w:rsidRPr="000F1DB4" w:rsidRDefault="00A55EBF" w:rsidP="00A55EBF">
            <w:r w:rsidRPr="000F1DB4">
              <w:t>Hazel</w:t>
            </w:r>
          </w:p>
        </w:tc>
        <w:tc>
          <w:tcPr>
            <w:tcW w:w="1006" w:type="dxa"/>
          </w:tcPr>
          <w:p w14:paraId="173708DE" w14:textId="77777777" w:rsidR="00A55EBF" w:rsidRPr="000F1DB4" w:rsidRDefault="00A55EBF" w:rsidP="00A55EBF">
            <w:r w:rsidRPr="000F1DB4">
              <w:t>Yes</w:t>
            </w:r>
          </w:p>
        </w:tc>
        <w:tc>
          <w:tcPr>
            <w:tcW w:w="1170" w:type="dxa"/>
          </w:tcPr>
          <w:p w14:paraId="355BDD5A" w14:textId="77777777" w:rsidR="00A55EBF" w:rsidRPr="000F1DB4" w:rsidRDefault="00A55EBF" w:rsidP="00A55EBF">
            <w:r w:rsidRPr="000F1DB4">
              <w:t>No</w:t>
            </w:r>
          </w:p>
        </w:tc>
        <w:tc>
          <w:tcPr>
            <w:tcW w:w="990" w:type="dxa"/>
          </w:tcPr>
          <w:p w14:paraId="2047A216" w14:textId="77777777" w:rsidR="00A55EBF" w:rsidRPr="000F1DB4" w:rsidRDefault="00A55EBF" w:rsidP="00A55EBF">
            <w:r w:rsidRPr="000F1DB4">
              <w:t>Yes</w:t>
            </w:r>
          </w:p>
        </w:tc>
        <w:tc>
          <w:tcPr>
            <w:tcW w:w="1080" w:type="dxa"/>
          </w:tcPr>
          <w:p w14:paraId="7721D80B" w14:textId="77777777" w:rsidR="00A55EBF" w:rsidRPr="000F1DB4" w:rsidRDefault="00A55EBF" w:rsidP="00A55EBF">
            <w:r w:rsidRPr="000F1DB4">
              <w:t>Yes</w:t>
            </w:r>
          </w:p>
        </w:tc>
      </w:tr>
      <w:tr w:rsidR="00A55EBF" w:rsidRPr="000F1DB4" w14:paraId="2CF2AE0D" w14:textId="77777777" w:rsidTr="00A55EBF">
        <w:tc>
          <w:tcPr>
            <w:tcW w:w="1003" w:type="dxa"/>
          </w:tcPr>
          <w:p w14:paraId="4644083F" w14:textId="77777777" w:rsidR="00A55EBF" w:rsidRPr="000F1DB4" w:rsidRDefault="00A55EBF" w:rsidP="00A55EBF">
            <w:r w:rsidRPr="000F1DB4">
              <w:t>20</w:t>
            </w:r>
          </w:p>
        </w:tc>
        <w:tc>
          <w:tcPr>
            <w:tcW w:w="1335" w:type="dxa"/>
          </w:tcPr>
          <w:p w14:paraId="3AFD26F6" w14:textId="77777777" w:rsidR="00A55EBF" w:rsidRPr="000F1DB4" w:rsidRDefault="00A55EBF" w:rsidP="00A55EBF">
            <w:r w:rsidRPr="000F1DB4">
              <w:t>Black</w:t>
            </w:r>
          </w:p>
        </w:tc>
        <w:tc>
          <w:tcPr>
            <w:tcW w:w="1336" w:type="dxa"/>
          </w:tcPr>
          <w:p w14:paraId="1CCC8F8C" w14:textId="77777777" w:rsidR="00A55EBF" w:rsidRPr="000F1DB4" w:rsidRDefault="00A55EBF" w:rsidP="00A55EBF">
            <w:r w:rsidRPr="000F1DB4">
              <w:t>Brown</w:t>
            </w:r>
          </w:p>
        </w:tc>
        <w:tc>
          <w:tcPr>
            <w:tcW w:w="1006" w:type="dxa"/>
          </w:tcPr>
          <w:p w14:paraId="6EABC214" w14:textId="77777777" w:rsidR="00A55EBF" w:rsidRPr="000F1DB4" w:rsidRDefault="00A55EBF" w:rsidP="00A55EBF">
            <w:r w:rsidRPr="000F1DB4">
              <w:t>No</w:t>
            </w:r>
          </w:p>
        </w:tc>
        <w:tc>
          <w:tcPr>
            <w:tcW w:w="1170" w:type="dxa"/>
          </w:tcPr>
          <w:p w14:paraId="4E415966" w14:textId="77777777" w:rsidR="00A55EBF" w:rsidRPr="000F1DB4" w:rsidRDefault="00A55EBF" w:rsidP="00A55EBF">
            <w:r w:rsidRPr="000F1DB4">
              <w:t>Yes</w:t>
            </w:r>
          </w:p>
        </w:tc>
        <w:tc>
          <w:tcPr>
            <w:tcW w:w="990" w:type="dxa"/>
          </w:tcPr>
          <w:p w14:paraId="3C0F79B1" w14:textId="77777777" w:rsidR="00A55EBF" w:rsidRPr="000F1DB4" w:rsidRDefault="00A55EBF" w:rsidP="00A55EBF">
            <w:r w:rsidRPr="000F1DB4">
              <w:t>No</w:t>
            </w:r>
          </w:p>
        </w:tc>
        <w:tc>
          <w:tcPr>
            <w:tcW w:w="1080" w:type="dxa"/>
          </w:tcPr>
          <w:p w14:paraId="38BC5AC3" w14:textId="77777777" w:rsidR="00A55EBF" w:rsidRPr="000F1DB4" w:rsidRDefault="00A55EBF" w:rsidP="00A55EBF">
            <w:r w:rsidRPr="000F1DB4">
              <w:t>Yes</w:t>
            </w:r>
          </w:p>
        </w:tc>
      </w:tr>
      <w:tr w:rsidR="00A55EBF" w:rsidRPr="000F1DB4" w14:paraId="05F871E5" w14:textId="77777777" w:rsidTr="00A55EBF">
        <w:tc>
          <w:tcPr>
            <w:tcW w:w="1003" w:type="dxa"/>
          </w:tcPr>
          <w:p w14:paraId="750BFFF0" w14:textId="77777777" w:rsidR="00A55EBF" w:rsidRPr="000F1DB4" w:rsidRDefault="00A55EBF" w:rsidP="00A55EBF">
            <w:r w:rsidRPr="000F1DB4">
              <w:t>21</w:t>
            </w:r>
          </w:p>
        </w:tc>
        <w:tc>
          <w:tcPr>
            <w:tcW w:w="1335" w:type="dxa"/>
          </w:tcPr>
          <w:p w14:paraId="68668482" w14:textId="77777777" w:rsidR="00A55EBF" w:rsidRPr="000F1DB4" w:rsidRDefault="00A55EBF" w:rsidP="00A55EBF">
            <w:r w:rsidRPr="000F1DB4">
              <w:t>Brown</w:t>
            </w:r>
          </w:p>
        </w:tc>
        <w:tc>
          <w:tcPr>
            <w:tcW w:w="1336" w:type="dxa"/>
          </w:tcPr>
          <w:p w14:paraId="3FF665D7" w14:textId="77777777" w:rsidR="00A55EBF" w:rsidRPr="000F1DB4" w:rsidRDefault="00A55EBF" w:rsidP="00A55EBF">
            <w:r w:rsidRPr="000F1DB4">
              <w:t>Black</w:t>
            </w:r>
          </w:p>
        </w:tc>
        <w:tc>
          <w:tcPr>
            <w:tcW w:w="1006" w:type="dxa"/>
          </w:tcPr>
          <w:p w14:paraId="6AADB12F" w14:textId="77777777" w:rsidR="00A55EBF" w:rsidRPr="000F1DB4" w:rsidRDefault="00A55EBF" w:rsidP="00A55EBF">
            <w:r w:rsidRPr="000F1DB4">
              <w:t>No</w:t>
            </w:r>
          </w:p>
        </w:tc>
        <w:tc>
          <w:tcPr>
            <w:tcW w:w="1170" w:type="dxa"/>
          </w:tcPr>
          <w:p w14:paraId="24734E3D" w14:textId="77777777" w:rsidR="00A55EBF" w:rsidRPr="000F1DB4" w:rsidRDefault="00A55EBF" w:rsidP="00A55EBF">
            <w:r w:rsidRPr="000F1DB4">
              <w:t>Yes</w:t>
            </w:r>
          </w:p>
        </w:tc>
        <w:tc>
          <w:tcPr>
            <w:tcW w:w="990" w:type="dxa"/>
          </w:tcPr>
          <w:p w14:paraId="768D3ECB" w14:textId="77777777" w:rsidR="00A55EBF" w:rsidRPr="000F1DB4" w:rsidRDefault="00A55EBF" w:rsidP="00A55EBF">
            <w:r w:rsidRPr="000F1DB4">
              <w:t>No</w:t>
            </w:r>
          </w:p>
        </w:tc>
        <w:tc>
          <w:tcPr>
            <w:tcW w:w="1080" w:type="dxa"/>
          </w:tcPr>
          <w:p w14:paraId="23AEDA46" w14:textId="77777777" w:rsidR="00A55EBF" w:rsidRPr="000F1DB4" w:rsidRDefault="00A55EBF" w:rsidP="00A55EBF">
            <w:r w:rsidRPr="000F1DB4">
              <w:t>No</w:t>
            </w:r>
          </w:p>
        </w:tc>
      </w:tr>
      <w:tr w:rsidR="00A55EBF" w:rsidRPr="000F1DB4" w14:paraId="49424FEA" w14:textId="77777777" w:rsidTr="00A55EBF">
        <w:tc>
          <w:tcPr>
            <w:tcW w:w="1003" w:type="dxa"/>
          </w:tcPr>
          <w:p w14:paraId="27361617" w14:textId="77777777" w:rsidR="00A55EBF" w:rsidRPr="000F1DB4" w:rsidRDefault="00A55EBF" w:rsidP="00A55EBF">
            <w:r w:rsidRPr="000F1DB4">
              <w:t>22</w:t>
            </w:r>
          </w:p>
        </w:tc>
        <w:tc>
          <w:tcPr>
            <w:tcW w:w="1335" w:type="dxa"/>
          </w:tcPr>
          <w:p w14:paraId="60FA3729" w14:textId="77777777" w:rsidR="00A55EBF" w:rsidRPr="000F1DB4" w:rsidRDefault="00A55EBF" w:rsidP="00A55EBF">
            <w:r w:rsidRPr="000F1DB4">
              <w:t>Brown</w:t>
            </w:r>
          </w:p>
        </w:tc>
        <w:tc>
          <w:tcPr>
            <w:tcW w:w="1336" w:type="dxa"/>
          </w:tcPr>
          <w:p w14:paraId="7A2312AE" w14:textId="77777777" w:rsidR="00A55EBF" w:rsidRPr="000F1DB4" w:rsidRDefault="00A55EBF" w:rsidP="00A55EBF">
            <w:r w:rsidRPr="000F1DB4">
              <w:t>Black</w:t>
            </w:r>
          </w:p>
        </w:tc>
        <w:tc>
          <w:tcPr>
            <w:tcW w:w="1006" w:type="dxa"/>
          </w:tcPr>
          <w:p w14:paraId="2E90A7E8" w14:textId="77777777" w:rsidR="00A55EBF" w:rsidRPr="000F1DB4" w:rsidRDefault="00A55EBF" w:rsidP="00A55EBF">
            <w:r w:rsidRPr="000F1DB4">
              <w:t>No</w:t>
            </w:r>
          </w:p>
        </w:tc>
        <w:tc>
          <w:tcPr>
            <w:tcW w:w="1170" w:type="dxa"/>
          </w:tcPr>
          <w:p w14:paraId="7E862B25" w14:textId="77777777" w:rsidR="00A55EBF" w:rsidRPr="000F1DB4" w:rsidRDefault="00A55EBF" w:rsidP="00A55EBF">
            <w:r w:rsidRPr="000F1DB4">
              <w:t>Yes</w:t>
            </w:r>
          </w:p>
        </w:tc>
        <w:tc>
          <w:tcPr>
            <w:tcW w:w="990" w:type="dxa"/>
          </w:tcPr>
          <w:p w14:paraId="7C322FA9" w14:textId="77777777" w:rsidR="00A55EBF" w:rsidRPr="000F1DB4" w:rsidRDefault="00A55EBF" w:rsidP="00A55EBF">
            <w:r w:rsidRPr="000F1DB4">
              <w:t>Yes</w:t>
            </w:r>
          </w:p>
        </w:tc>
        <w:tc>
          <w:tcPr>
            <w:tcW w:w="1080" w:type="dxa"/>
          </w:tcPr>
          <w:p w14:paraId="2C5B651A" w14:textId="77777777" w:rsidR="00A55EBF" w:rsidRPr="000F1DB4" w:rsidRDefault="00A55EBF" w:rsidP="00A55EBF">
            <w:r w:rsidRPr="000F1DB4">
              <w:t>No</w:t>
            </w:r>
          </w:p>
        </w:tc>
      </w:tr>
      <w:tr w:rsidR="00A55EBF" w:rsidRPr="000F1DB4" w14:paraId="54E76DD2" w14:textId="77777777" w:rsidTr="00A55EBF">
        <w:tc>
          <w:tcPr>
            <w:tcW w:w="1003" w:type="dxa"/>
          </w:tcPr>
          <w:p w14:paraId="1000AA10" w14:textId="77777777" w:rsidR="00A55EBF" w:rsidRPr="000F1DB4" w:rsidRDefault="00A55EBF" w:rsidP="00A55EBF">
            <w:r w:rsidRPr="000F1DB4">
              <w:t>23</w:t>
            </w:r>
          </w:p>
        </w:tc>
        <w:tc>
          <w:tcPr>
            <w:tcW w:w="1335" w:type="dxa"/>
          </w:tcPr>
          <w:p w14:paraId="0488EA6D" w14:textId="77777777" w:rsidR="00A55EBF" w:rsidRPr="000F1DB4" w:rsidRDefault="00A55EBF" w:rsidP="00A55EBF">
            <w:r w:rsidRPr="000F1DB4">
              <w:t>Blond</w:t>
            </w:r>
          </w:p>
        </w:tc>
        <w:tc>
          <w:tcPr>
            <w:tcW w:w="1336" w:type="dxa"/>
          </w:tcPr>
          <w:p w14:paraId="13961D6F" w14:textId="77777777" w:rsidR="00A55EBF" w:rsidRPr="000F1DB4" w:rsidRDefault="00A55EBF" w:rsidP="00A55EBF">
            <w:r w:rsidRPr="000F1DB4">
              <w:t>Blue</w:t>
            </w:r>
          </w:p>
        </w:tc>
        <w:tc>
          <w:tcPr>
            <w:tcW w:w="1006" w:type="dxa"/>
          </w:tcPr>
          <w:p w14:paraId="00F3E9E5" w14:textId="77777777" w:rsidR="00A55EBF" w:rsidRPr="000F1DB4" w:rsidRDefault="00A55EBF" w:rsidP="00A55EBF">
            <w:r w:rsidRPr="000F1DB4">
              <w:t>Yes</w:t>
            </w:r>
          </w:p>
        </w:tc>
        <w:tc>
          <w:tcPr>
            <w:tcW w:w="1170" w:type="dxa"/>
          </w:tcPr>
          <w:p w14:paraId="28609D02" w14:textId="77777777" w:rsidR="00A55EBF" w:rsidRPr="000F1DB4" w:rsidRDefault="00A55EBF" w:rsidP="00A55EBF">
            <w:r w:rsidRPr="000F1DB4">
              <w:t>No</w:t>
            </w:r>
          </w:p>
        </w:tc>
        <w:tc>
          <w:tcPr>
            <w:tcW w:w="990" w:type="dxa"/>
          </w:tcPr>
          <w:p w14:paraId="1D740CA7" w14:textId="77777777" w:rsidR="00A55EBF" w:rsidRPr="000F1DB4" w:rsidRDefault="00A55EBF" w:rsidP="00A55EBF">
            <w:r w:rsidRPr="000F1DB4">
              <w:t>Yes</w:t>
            </w:r>
          </w:p>
        </w:tc>
        <w:tc>
          <w:tcPr>
            <w:tcW w:w="1080" w:type="dxa"/>
          </w:tcPr>
          <w:p w14:paraId="0816271E" w14:textId="77777777" w:rsidR="00A55EBF" w:rsidRPr="000F1DB4" w:rsidRDefault="00A55EBF" w:rsidP="00A55EBF">
            <w:r w:rsidRPr="000F1DB4">
              <w:t>Yes</w:t>
            </w:r>
          </w:p>
        </w:tc>
      </w:tr>
      <w:tr w:rsidR="00A55EBF" w:rsidRPr="000F1DB4" w14:paraId="46D2266C" w14:textId="77777777" w:rsidTr="00A55EBF">
        <w:tc>
          <w:tcPr>
            <w:tcW w:w="1003" w:type="dxa"/>
          </w:tcPr>
          <w:p w14:paraId="4D6CF129" w14:textId="77777777" w:rsidR="00A55EBF" w:rsidRPr="000F1DB4" w:rsidRDefault="00A55EBF" w:rsidP="00A55EBF">
            <w:r w:rsidRPr="000F1DB4">
              <w:t>24</w:t>
            </w:r>
          </w:p>
        </w:tc>
        <w:tc>
          <w:tcPr>
            <w:tcW w:w="1335" w:type="dxa"/>
          </w:tcPr>
          <w:p w14:paraId="676C8836" w14:textId="77777777" w:rsidR="00A55EBF" w:rsidRPr="000F1DB4" w:rsidRDefault="00A55EBF" w:rsidP="00A55EBF">
            <w:r w:rsidRPr="000F1DB4">
              <w:t>N/A</w:t>
            </w:r>
          </w:p>
        </w:tc>
        <w:tc>
          <w:tcPr>
            <w:tcW w:w="1336" w:type="dxa"/>
          </w:tcPr>
          <w:p w14:paraId="49B2630C" w14:textId="77777777" w:rsidR="00A55EBF" w:rsidRPr="000F1DB4" w:rsidRDefault="00A55EBF" w:rsidP="00A55EBF">
            <w:r w:rsidRPr="000F1DB4">
              <w:t>Black</w:t>
            </w:r>
          </w:p>
        </w:tc>
        <w:tc>
          <w:tcPr>
            <w:tcW w:w="1006" w:type="dxa"/>
          </w:tcPr>
          <w:p w14:paraId="5B8E9E9F" w14:textId="77777777" w:rsidR="00A55EBF" w:rsidRPr="000F1DB4" w:rsidRDefault="00A55EBF" w:rsidP="00A55EBF">
            <w:r w:rsidRPr="000F1DB4">
              <w:t>No</w:t>
            </w:r>
          </w:p>
        </w:tc>
        <w:tc>
          <w:tcPr>
            <w:tcW w:w="1170" w:type="dxa"/>
          </w:tcPr>
          <w:p w14:paraId="09681CBF" w14:textId="77777777" w:rsidR="00A55EBF" w:rsidRPr="000F1DB4" w:rsidRDefault="00A55EBF" w:rsidP="00A55EBF">
            <w:r w:rsidRPr="000F1DB4">
              <w:t>No</w:t>
            </w:r>
          </w:p>
        </w:tc>
        <w:tc>
          <w:tcPr>
            <w:tcW w:w="990" w:type="dxa"/>
          </w:tcPr>
          <w:p w14:paraId="7A237CD6" w14:textId="77777777" w:rsidR="00A55EBF" w:rsidRPr="000F1DB4" w:rsidRDefault="00A55EBF" w:rsidP="00A55EBF">
            <w:r w:rsidRPr="000F1DB4">
              <w:t>No</w:t>
            </w:r>
          </w:p>
        </w:tc>
        <w:tc>
          <w:tcPr>
            <w:tcW w:w="1080" w:type="dxa"/>
          </w:tcPr>
          <w:p w14:paraId="3E791973" w14:textId="77777777" w:rsidR="00A55EBF" w:rsidRPr="000F1DB4" w:rsidRDefault="00A55EBF" w:rsidP="00A55EBF">
            <w:r w:rsidRPr="000F1DB4">
              <w:t>Yes</w:t>
            </w:r>
          </w:p>
        </w:tc>
      </w:tr>
      <w:tr w:rsidR="00A55EBF" w:rsidRPr="000F1DB4" w14:paraId="6C81AB4A" w14:textId="77777777" w:rsidTr="00A55EBF">
        <w:tc>
          <w:tcPr>
            <w:tcW w:w="1003" w:type="dxa"/>
          </w:tcPr>
          <w:p w14:paraId="0718C851" w14:textId="77777777" w:rsidR="00A55EBF" w:rsidRPr="000F1DB4" w:rsidRDefault="00A55EBF" w:rsidP="00A55EBF">
            <w:r w:rsidRPr="000F1DB4">
              <w:t>25</w:t>
            </w:r>
          </w:p>
        </w:tc>
        <w:tc>
          <w:tcPr>
            <w:tcW w:w="1335" w:type="dxa"/>
          </w:tcPr>
          <w:p w14:paraId="5CC97F0D" w14:textId="77777777" w:rsidR="00A55EBF" w:rsidRPr="000F1DB4" w:rsidRDefault="00A55EBF" w:rsidP="00A55EBF">
            <w:r w:rsidRPr="000F1DB4">
              <w:t>Brown</w:t>
            </w:r>
          </w:p>
        </w:tc>
        <w:tc>
          <w:tcPr>
            <w:tcW w:w="1336" w:type="dxa"/>
          </w:tcPr>
          <w:p w14:paraId="391BF555" w14:textId="77777777" w:rsidR="00A55EBF" w:rsidRPr="000F1DB4" w:rsidRDefault="00A55EBF" w:rsidP="00A55EBF">
            <w:r w:rsidRPr="000F1DB4">
              <w:t>Brown</w:t>
            </w:r>
          </w:p>
        </w:tc>
        <w:tc>
          <w:tcPr>
            <w:tcW w:w="1006" w:type="dxa"/>
          </w:tcPr>
          <w:p w14:paraId="009F8F08" w14:textId="77777777" w:rsidR="00A55EBF" w:rsidRPr="000F1DB4" w:rsidRDefault="00A55EBF" w:rsidP="00A55EBF">
            <w:r w:rsidRPr="000F1DB4">
              <w:t>Yes</w:t>
            </w:r>
          </w:p>
        </w:tc>
        <w:tc>
          <w:tcPr>
            <w:tcW w:w="1170" w:type="dxa"/>
          </w:tcPr>
          <w:p w14:paraId="043ECE85" w14:textId="77777777" w:rsidR="00A55EBF" w:rsidRPr="000F1DB4" w:rsidRDefault="00A55EBF" w:rsidP="00A55EBF">
            <w:r w:rsidRPr="000F1DB4">
              <w:t>No</w:t>
            </w:r>
          </w:p>
        </w:tc>
        <w:tc>
          <w:tcPr>
            <w:tcW w:w="990" w:type="dxa"/>
          </w:tcPr>
          <w:p w14:paraId="78858906" w14:textId="77777777" w:rsidR="00A55EBF" w:rsidRPr="000F1DB4" w:rsidRDefault="00A55EBF" w:rsidP="00A55EBF">
            <w:r w:rsidRPr="000F1DB4">
              <w:t>No</w:t>
            </w:r>
          </w:p>
        </w:tc>
        <w:tc>
          <w:tcPr>
            <w:tcW w:w="1080" w:type="dxa"/>
          </w:tcPr>
          <w:p w14:paraId="35E6A62C" w14:textId="77777777" w:rsidR="00A55EBF" w:rsidRPr="000F1DB4" w:rsidRDefault="00A55EBF" w:rsidP="00A55EBF">
            <w:r w:rsidRPr="000F1DB4">
              <w:t>No</w:t>
            </w:r>
          </w:p>
        </w:tc>
      </w:tr>
      <w:tr w:rsidR="00A55EBF" w:rsidRPr="000F1DB4" w14:paraId="4F6B7B85" w14:textId="77777777" w:rsidTr="00A55EBF">
        <w:tc>
          <w:tcPr>
            <w:tcW w:w="1003" w:type="dxa"/>
          </w:tcPr>
          <w:p w14:paraId="459536C2" w14:textId="77777777" w:rsidR="00A55EBF" w:rsidRPr="000F1DB4" w:rsidRDefault="00A55EBF" w:rsidP="00A55EBF">
            <w:r w:rsidRPr="000F1DB4">
              <w:t>26</w:t>
            </w:r>
          </w:p>
        </w:tc>
        <w:tc>
          <w:tcPr>
            <w:tcW w:w="1335" w:type="dxa"/>
          </w:tcPr>
          <w:p w14:paraId="08629A81" w14:textId="77777777" w:rsidR="00A55EBF" w:rsidRPr="000F1DB4" w:rsidRDefault="00A55EBF" w:rsidP="00A55EBF">
            <w:r w:rsidRPr="000F1DB4">
              <w:t>Blond</w:t>
            </w:r>
          </w:p>
        </w:tc>
        <w:tc>
          <w:tcPr>
            <w:tcW w:w="1336" w:type="dxa"/>
          </w:tcPr>
          <w:p w14:paraId="49CDFB2A" w14:textId="77777777" w:rsidR="00A55EBF" w:rsidRPr="000F1DB4" w:rsidRDefault="00A55EBF" w:rsidP="00A55EBF">
            <w:r w:rsidRPr="000F1DB4">
              <w:t>Hazel</w:t>
            </w:r>
          </w:p>
        </w:tc>
        <w:tc>
          <w:tcPr>
            <w:tcW w:w="1006" w:type="dxa"/>
          </w:tcPr>
          <w:p w14:paraId="7E294BDA" w14:textId="77777777" w:rsidR="00A55EBF" w:rsidRPr="000F1DB4" w:rsidRDefault="00A55EBF" w:rsidP="00A55EBF">
            <w:r w:rsidRPr="000F1DB4">
              <w:t>No</w:t>
            </w:r>
          </w:p>
        </w:tc>
        <w:tc>
          <w:tcPr>
            <w:tcW w:w="1170" w:type="dxa"/>
          </w:tcPr>
          <w:p w14:paraId="114FE2FC" w14:textId="77777777" w:rsidR="00A55EBF" w:rsidRPr="000F1DB4" w:rsidRDefault="00A55EBF" w:rsidP="00A55EBF">
            <w:r w:rsidRPr="000F1DB4">
              <w:t>Yes</w:t>
            </w:r>
          </w:p>
        </w:tc>
        <w:tc>
          <w:tcPr>
            <w:tcW w:w="990" w:type="dxa"/>
          </w:tcPr>
          <w:p w14:paraId="40C38988" w14:textId="77777777" w:rsidR="00A55EBF" w:rsidRPr="000F1DB4" w:rsidRDefault="00A55EBF" w:rsidP="00A55EBF">
            <w:r w:rsidRPr="000F1DB4">
              <w:t>No</w:t>
            </w:r>
          </w:p>
        </w:tc>
        <w:tc>
          <w:tcPr>
            <w:tcW w:w="1080" w:type="dxa"/>
          </w:tcPr>
          <w:p w14:paraId="287FF1C9" w14:textId="77777777" w:rsidR="00A55EBF" w:rsidRPr="000F1DB4" w:rsidRDefault="00A55EBF" w:rsidP="00A55EBF">
            <w:r w:rsidRPr="000F1DB4">
              <w:t>No</w:t>
            </w:r>
          </w:p>
        </w:tc>
      </w:tr>
      <w:tr w:rsidR="00A55EBF" w:rsidRPr="000F1DB4" w14:paraId="2503B3AF" w14:textId="77777777" w:rsidTr="00A55EBF">
        <w:tc>
          <w:tcPr>
            <w:tcW w:w="1003" w:type="dxa"/>
          </w:tcPr>
          <w:p w14:paraId="696E6C70" w14:textId="77777777" w:rsidR="00A55EBF" w:rsidRPr="000F1DB4" w:rsidRDefault="00A55EBF" w:rsidP="00A55EBF">
            <w:r w:rsidRPr="000F1DB4">
              <w:t>27</w:t>
            </w:r>
          </w:p>
        </w:tc>
        <w:tc>
          <w:tcPr>
            <w:tcW w:w="1335" w:type="dxa"/>
          </w:tcPr>
          <w:p w14:paraId="4C42FDB2" w14:textId="77777777" w:rsidR="00A55EBF" w:rsidRPr="000F1DB4" w:rsidRDefault="00A55EBF" w:rsidP="00A55EBF">
            <w:r w:rsidRPr="000F1DB4">
              <w:t>Brown</w:t>
            </w:r>
          </w:p>
        </w:tc>
        <w:tc>
          <w:tcPr>
            <w:tcW w:w="1336" w:type="dxa"/>
          </w:tcPr>
          <w:p w14:paraId="410B7CEA" w14:textId="77777777" w:rsidR="00A55EBF" w:rsidRPr="000F1DB4" w:rsidRDefault="00A55EBF" w:rsidP="00A55EBF">
            <w:r w:rsidRPr="000F1DB4">
              <w:t>Black</w:t>
            </w:r>
          </w:p>
        </w:tc>
        <w:tc>
          <w:tcPr>
            <w:tcW w:w="1006" w:type="dxa"/>
          </w:tcPr>
          <w:p w14:paraId="70C40262" w14:textId="77777777" w:rsidR="00A55EBF" w:rsidRPr="000F1DB4" w:rsidRDefault="00A55EBF" w:rsidP="00A55EBF">
            <w:r w:rsidRPr="000F1DB4">
              <w:t>No</w:t>
            </w:r>
          </w:p>
        </w:tc>
        <w:tc>
          <w:tcPr>
            <w:tcW w:w="1170" w:type="dxa"/>
          </w:tcPr>
          <w:p w14:paraId="2A9C6097" w14:textId="77777777" w:rsidR="00A55EBF" w:rsidRPr="000F1DB4" w:rsidRDefault="00A55EBF" w:rsidP="00A55EBF">
            <w:r w:rsidRPr="000F1DB4">
              <w:t>Yes</w:t>
            </w:r>
          </w:p>
        </w:tc>
        <w:tc>
          <w:tcPr>
            <w:tcW w:w="990" w:type="dxa"/>
          </w:tcPr>
          <w:p w14:paraId="4C32456A" w14:textId="77777777" w:rsidR="00A55EBF" w:rsidRPr="000F1DB4" w:rsidRDefault="00A55EBF" w:rsidP="00A55EBF">
            <w:r w:rsidRPr="000F1DB4">
              <w:t>Yes</w:t>
            </w:r>
          </w:p>
        </w:tc>
        <w:tc>
          <w:tcPr>
            <w:tcW w:w="1080" w:type="dxa"/>
          </w:tcPr>
          <w:p w14:paraId="3F9DD511" w14:textId="77777777" w:rsidR="00A55EBF" w:rsidRPr="000F1DB4" w:rsidRDefault="00A55EBF" w:rsidP="00A55EBF">
            <w:r w:rsidRPr="000F1DB4">
              <w:t>No</w:t>
            </w:r>
          </w:p>
        </w:tc>
      </w:tr>
      <w:tr w:rsidR="00A55EBF" w:rsidRPr="000F1DB4" w14:paraId="041AB61B" w14:textId="77777777" w:rsidTr="00A55EBF">
        <w:tc>
          <w:tcPr>
            <w:tcW w:w="1003" w:type="dxa"/>
          </w:tcPr>
          <w:p w14:paraId="1A11177E" w14:textId="77777777" w:rsidR="00A55EBF" w:rsidRPr="000F1DB4" w:rsidRDefault="00A55EBF" w:rsidP="00A55EBF">
            <w:r w:rsidRPr="000F1DB4">
              <w:t>28</w:t>
            </w:r>
          </w:p>
        </w:tc>
        <w:tc>
          <w:tcPr>
            <w:tcW w:w="1335" w:type="dxa"/>
          </w:tcPr>
          <w:p w14:paraId="1CBF0B3A" w14:textId="77777777" w:rsidR="00A55EBF" w:rsidRPr="000F1DB4" w:rsidRDefault="00A55EBF" w:rsidP="00A55EBF">
            <w:r w:rsidRPr="000F1DB4">
              <w:t>Auburn</w:t>
            </w:r>
          </w:p>
        </w:tc>
        <w:tc>
          <w:tcPr>
            <w:tcW w:w="1336" w:type="dxa"/>
          </w:tcPr>
          <w:p w14:paraId="681E6A5D" w14:textId="77777777" w:rsidR="00A55EBF" w:rsidRPr="000F1DB4" w:rsidRDefault="00A55EBF" w:rsidP="00A55EBF">
            <w:r w:rsidRPr="000F1DB4">
              <w:t>Blue</w:t>
            </w:r>
          </w:p>
        </w:tc>
        <w:tc>
          <w:tcPr>
            <w:tcW w:w="1006" w:type="dxa"/>
          </w:tcPr>
          <w:p w14:paraId="71E357C3" w14:textId="77777777" w:rsidR="00A55EBF" w:rsidRPr="000F1DB4" w:rsidRDefault="00A55EBF" w:rsidP="00A55EBF">
            <w:r w:rsidRPr="000F1DB4">
              <w:t>No</w:t>
            </w:r>
          </w:p>
        </w:tc>
        <w:tc>
          <w:tcPr>
            <w:tcW w:w="1170" w:type="dxa"/>
          </w:tcPr>
          <w:p w14:paraId="39AAB5D9" w14:textId="77777777" w:rsidR="00A55EBF" w:rsidRPr="000F1DB4" w:rsidRDefault="00A55EBF" w:rsidP="00A55EBF">
            <w:r w:rsidRPr="000F1DB4">
              <w:t>Yes</w:t>
            </w:r>
          </w:p>
        </w:tc>
        <w:tc>
          <w:tcPr>
            <w:tcW w:w="990" w:type="dxa"/>
          </w:tcPr>
          <w:p w14:paraId="650F0FC9" w14:textId="77777777" w:rsidR="00A55EBF" w:rsidRPr="000F1DB4" w:rsidRDefault="00A55EBF" w:rsidP="00A55EBF">
            <w:r w:rsidRPr="000F1DB4">
              <w:t>No</w:t>
            </w:r>
          </w:p>
        </w:tc>
        <w:tc>
          <w:tcPr>
            <w:tcW w:w="1080" w:type="dxa"/>
          </w:tcPr>
          <w:p w14:paraId="0DDD7694" w14:textId="77777777" w:rsidR="00A55EBF" w:rsidRPr="000F1DB4" w:rsidRDefault="00A55EBF" w:rsidP="00A55EBF">
            <w:r w:rsidRPr="000F1DB4">
              <w:t>Yes</w:t>
            </w:r>
          </w:p>
        </w:tc>
      </w:tr>
      <w:tr w:rsidR="00A55EBF" w:rsidRPr="000F1DB4" w14:paraId="7681D714" w14:textId="77777777" w:rsidTr="00A55EBF">
        <w:tc>
          <w:tcPr>
            <w:tcW w:w="1003" w:type="dxa"/>
          </w:tcPr>
          <w:p w14:paraId="0FC8CEFA" w14:textId="77777777" w:rsidR="00A55EBF" w:rsidRPr="000F1DB4" w:rsidRDefault="00A55EBF" w:rsidP="00A55EBF">
            <w:r w:rsidRPr="000F1DB4">
              <w:t>29</w:t>
            </w:r>
          </w:p>
        </w:tc>
        <w:tc>
          <w:tcPr>
            <w:tcW w:w="1335" w:type="dxa"/>
          </w:tcPr>
          <w:p w14:paraId="25B903E5" w14:textId="77777777" w:rsidR="00A55EBF" w:rsidRPr="000F1DB4" w:rsidRDefault="00A55EBF" w:rsidP="00A55EBF">
            <w:r w:rsidRPr="000F1DB4">
              <w:t>White</w:t>
            </w:r>
          </w:p>
        </w:tc>
        <w:tc>
          <w:tcPr>
            <w:tcW w:w="1336" w:type="dxa"/>
          </w:tcPr>
          <w:p w14:paraId="45D72F13" w14:textId="77777777" w:rsidR="00A55EBF" w:rsidRPr="000F1DB4" w:rsidRDefault="00A55EBF" w:rsidP="00A55EBF">
            <w:r w:rsidRPr="000F1DB4">
              <w:t>Brown</w:t>
            </w:r>
          </w:p>
        </w:tc>
        <w:tc>
          <w:tcPr>
            <w:tcW w:w="1006" w:type="dxa"/>
          </w:tcPr>
          <w:p w14:paraId="6B35BF4C" w14:textId="77777777" w:rsidR="00A55EBF" w:rsidRPr="000F1DB4" w:rsidRDefault="00A55EBF" w:rsidP="00A55EBF">
            <w:r w:rsidRPr="000F1DB4">
              <w:t>Yes</w:t>
            </w:r>
          </w:p>
        </w:tc>
        <w:tc>
          <w:tcPr>
            <w:tcW w:w="1170" w:type="dxa"/>
          </w:tcPr>
          <w:p w14:paraId="07F8A6D2" w14:textId="77777777" w:rsidR="00A55EBF" w:rsidRPr="000F1DB4" w:rsidRDefault="00A55EBF" w:rsidP="00A55EBF">
            <w:r w:rsidRPr="000F1DB4">
              <w:t>No</w:t>
            </w:r>
          </w:p>
        </w:tc>
        <w:tc>
          <w:tcPr>
            <w:tcW w:w="990" w:type="dxa"/>
          </w:tcPr>
          <w:p w14:paraId="69248274" w14:textId="77777777" w:rsidR="00A55EBF" w:rsidRPr="000F1DB4" w:rsidRDefault="00A55EBF" w:rsidP="00A55EBF">
            <w:r w:rsidRPr="000F1DB4">
              <w:t>No</w:t>
            </w:r>
          </w:p>
        </w:tc>
        <w:tc>
          <w:tcPr>
            <w:tcW w:w="1080" w:type="dxa"/>
          </w:tcPr>
          <w:p w14:paraId="38AD96E0" w14:textId="77777777" w:rsidR="00A55EBF" w:rsidRPr="000F1DB4" w:rsidRDefault="00A55EBF" w:rsidP="00A55EBF">
            <w:r w:rsidRPr="000F1DB4">
              <w:t>No</w:t>
            </w:r>
          </w:p>
        </w:tc>
      </w:tr>
      <w:tr w:rsidR="00A55EBF" w:rsidRPr="000F1DB4" w14:paraId="1038DFED" w14:textId="77777777" w:rsidTr="00A55EBF">
        <w:tc>
          <w:tcPr>
            <w:tcW w:w="1003" w:type="dxa"/>
          </w:tcPr>
          <w:p w14:paraId="6E2513F2" w14:textId="77777777" w:rsidR="00A55EBF" w:rsidRPr="000F1DB4" w:rsidRDefault="00A55EBF" w:rsidP="00A55EBF">
            <w:r w:rsidRPr="000F1DB4">
              <w:t>30</w:t>
            </w:r>
          </w:p>
        </w:tc>
        <w:tc>
          <w:tcPr>
            <w:tcW w:w="1335" w:type="dxa"/>
          </w:tcPr>
          <w:p w14:paraId="1F7B2A85" w14:textId="77777777" w:rsidR="00A55EBF" w:rsidRPr="000F1DB4" w:rsidRDefault="00A55EBF" w:rsidP="00A55EBF">
            <w:r w:rsidRPr="000F1DB4">
              <w:t>Black</w:t>
            </w:r>
          </w:p>
        </w:tc>
        <w:tc>
          <w:tcPr>
            <w:tcW w:w="1336" w:type="dxa"/>
          </w:tcPr>
          <w:p w14:paraId="531AF0AE" w14:textId="77777777" w:rsidR="00A55EBF" w:rsidRPr="000F1DB4" w:rsidRDefault="00A55EBF" w:rsidP="00A55EBF">
            <w:r w:rsidRPr="000F1DB4">
              <w:t>Black</w:t>
            </w:r>
          </w:p>
        </w:tc>
        <w:tc>
          <w:tcPr>
            <w:tcW w:w="1006" w:type="dxa"/>
          </w:tcPr>
          <w:p w14:paraId="4B901E2C" w14:textId="77777777" w:rsidR="00A55EBF" w:rsidRPr="000F1DB4" w:rsidRDefault="00A55EBF" w:rsidP="00A55EBF">
            <w:r w:rsidRPr="000F1DB4">
              <w:t>No</w:t>
            </w:r>
          </w:p>
        </w:tc>
        <w:tc>
          <w:tcPr>
            <w:tcW w:w="1170" w:type="dxa"/>
          </w:tcPr>
          <w:p w14:paraId="72E26B74" w14:textId="77777777" w:rsidR="00A55EBF" w:rsidRPr="000F1DB4" w:rsidRDefault="00A55EBF" w:rsidP="00A55EBF">
            <w:r w:rsidRPr="000F1DB4">
              <w:t>Yes</w:t>
            </w:r>
          </w:p>
        </w:tc>
        <w:tc>
          <w:tcPr>
            <w:tcW w:w="990" w:type="dxa"/>
          </w:tcPr>
          <w:p w14:paraId="73412970" w14:textId="77777777" w:rsidR="00A55EBF" w:rsidRPr="000F1DB4" w:rsidRDefault="00A55EBF" w:rsidP="00A55EBF">
            <w:r w:rsidRPr="000F1DB4">
              <w:t>Yes</w:t>
            </w:r>
          </w:p>
        </w:tc>
        <w:tc>
          <w:tcPr>
            <w:tcW w:w="1080" w:type="dxa"/>
          </w:tcPr>
          <w:p w14:paraId="25DFA7E6" w14:textId="77777777" w:rsidR="00A55EBF" w:rsidRPr="000F1DB4" w:rsidRDefault="00A55EBF" w:rsidP="00A55EBF">
            <w:r w:rsidRPr="000F1DB4">
              <w:t>No</w:t>
            </w:r>
          </w:p>
        </w:tc>
      </w:tr>
      <w:tr w:rsidR="00A55EBF" w:rsidRPr="000F1DB4" w14:paraId="4F74DFC0" w14:textId="77777777" w:rsidTr="00A55EBF">
        <w:tc>
          <w:tcPr>
            <w:tcW w:w="1003" w:type="dxa"/>
          </w:tcPr>
          <w:p w14:paraId="70F33181" w14:textId="77777777" w:rsidR="00A55EBF" w:rsidRPr="000F1DB4" w:rsidRDefault="00A55EBF" w:rsidP="00A55EBF">
            <w:r w:rsidRPr="000F1DB4">
              <w:t>31</w:t>
            </w:r>
          </w:p>
        </w:tc>
        <w:tc>
          <w:tcPr>
            <w:tcW w:w="1335" w:type="dxa"/>
          </w:tcPr>
          <w:p w14:paraId="3CBF1AB9" w14:textId="77777777" w:rsidR="00A55EBF" w:rsidRPr="000F1DB4" w:rsidRDefault="00A55EBF" w:rsidP="00A55EBF">
            <w:r w:rsidRPr="000F1DB4">
              <w:t>Black</w:t>
            </w:r>
          </w:p>
        </w:tc>
        <w:tc>
          <w:tcPr>
            <w:tcW w:w="1336" w:type="dxa"/>
          </w:tcPr>
          <w:p w14:paraId="0A71049A" w14:textId="77777777" w:rsidR="00A55EBF" w:rsidRPr="000F1DB4" w:rsidRDefault="00A55EBF" w:rsidP="00A55EBF">
            <w:r w:rsidRPr="000F1DB4">
              <w:t>Black</w:t>
            </w:r>
          </w:p>
        </w:tc>
        <w:tc>
          <w:tcPr>
            <w:tcW w:w="1006" w:type="dxa"/>
          </w:tcPr>
          <w:p w14:paraId="2CCA2FCF" w14:textId="77777777" w:rsidR="00A55EBF" w:rsidRPr="000F1DB4" w:rsidRDefault="00A55EBF" w:rsidP="00A55EBF">
            <w:r w:rsidRPr="000F1DB4">
              <w:t>Yes</w:t>
            </w:r>
          </w:p>
        </w:tc>
        <w:tc>
          <w:tcPr>
            <w:tcW w:w="1170" w:type="dxa"/>
          </w:tcPr>
          <w:p w14:paraId="6398E3F3" w14:textId="77777777" w:rsidR="00A55EBF" w:rsidRPr="000F1DB4" w:rsidRDefault="00A55EBF" w:rsidP="00A55EBF">
            <w:r w:rsidRPr="000F1DB4">
              <w:t>Yes</w:t>
            </w:r>
          </w:p>
        </w:tc>
        <w:tc>
          <w:tcPr>
            <w:tcW w:w="990" w:type="dxa"/>
          </w:tcPr>
          <w:p w14:paraId="7B6DD39D" w14:textId="77777777" w:rsidR="00A55EBF" w:rsidRPr="000F1DB4" w:rsidRDefault="00A55EBF" w:rsidP="00A55EBF">
            <w:r w:rsidRPr="000F1DB4">
              <w:t>Yes</w:t>
            </w:r>
          </w:p>
        </w:tc>
        <w:tc>
          <w:tcPr>
            <w:tcW w:w="1080" w:type="dxa"/>
          </w:tcPr>
          <w:p w14:paraId="3F5C3548" w14:textId="77777777" w:rsidR="00A55EBF" w:rsidRPr="000F1DB4" w:rsidRDefault="00A55EBF" w:rsidP="00A55EBF">
            <w:r w:rsidRPr="000F1DB4">
              <w:t>No</w:t>
            </w:r>
          </w:p>
        </w:tc>
      </w:tr>
      <w:tr w:rsidR="00A55EBF" w:rsidRPr="000F1DB4" w14:paraId="1A771775" w14:textId="77777777" w:rsidTr="00A55EBF">
        <w:tc>
          <w:tcPr>
            <w:tcW w:w="1003" w:type="dxa"/>
          </w:tcPr>
          <w:p w14:paraId="51B8A55C" w14:textId="77777777" w:rsidR="00A55EBF" w:rsidRPr="000F1DB4" w:rsidRDefault="00A55EBF" w:rsidP="00A55EBF">
            <w:r w:rsidRPr="000F1DB4">
              <w:t>32</w:t>
            </w:r>
          </w:p>
        </w:tc>
        <w:tc>
          <w:tcPr>
            <w:tcW w:w="1335" w:type="dxa"/>
          </w:tcPr>
          <w:p w14:paraId="33ACA7BE" w14:textId="77777777" w:rsidR="00A55EBF" w:rsidRPr="000F1DB4" w:rsidRDefault="00A55EBF" w:rsidP="00A55EBF">
            <w:r w:rsidRPr="000F1DB4">
              <w:t>Brown</w:t>
            </w:r>
          </w:p>
        </w:tc>
        <w:tc>
          <w:tcPr>
            <w:tcW w:w="1336" w:type="dxa"/>
          </w:tcPr>
          <w:p w14:paraId="01ABFE64" w14:textId="77777777" w:rsidR="00A55EBF" w:rsidRPr="000F1DB4" w:rsidRDefault="00A55EBF" w:rsidP="00A55EBF">
            <w:r w:rsidRPr="000F1DB4">
              <w:t>Blue</w:t>
            </w:r>
          </w:p>
        </w:tc>
        <w:tc>
          <w:tcPr>
            <w:tcW w:w="1006" w:type="dxa"/>
          </w:tcPr>
          <w:p w14:paraId="3E4AF80D" w14:textId="77777777" w:rsidR="00A55EBF" w:rsidRPr="000F1DB4" w:rsidRDefault="00A55EBF" w:rsidP="00A55EBF">
            <w:r w:rsidRPr="000F1DB4">
              <w:t>No</w:t>
            </w:r>
          </w:p>
        </w:tc>
        <w:tc>
          <w:tcPr>
            <w:tcW w:w="1170" w:type="dxa"/>
          </w:tcPr>
          <w:p w14:paraId="5D1AEDA1" w14:textId="77777777" w:rsidR="00A55EBF" w:rsidRPr="000F1DB4" w:rsidRDefault="00A55EBF" w:rsidP="00A55EBF">
            <w:r w:rsidRPr="000F1DB4">
              <w:t>No</w:t>
            </w:r>
          </w:p>
        </w:tc>
        <w:tc>
          <w:tcPr>
            <w:tcW w:w="990" w:type="dxa"/>
          </w:tcPr>
          <w:p w14:paraId="6D1B2156" w14:textId="77777777" w:rsidR="00A55EBF" w:rsidRPr="000F1DB4" w:rsidRDefault="00A55EBF" w:rsidP="00A55EBF">
            <w:r w:rsidRPr="000F1DB4">
              <w:t>No</w:t>
            </w:r>
          </w:p>
        </w:tc>
        <w:tc>
          <w:tcPr>
            <w:tcW w:w="1080" w:type="dxa"/>
          </w:tcPr>
          <w:p w14:paraId="44DAD701" w14:textId="77777777" w:rsidR="00A55EBF" w:rsidRPr="000F1DB4" w:rsidRDefault="00A55EBF" w:rsidP="00A55EBF">
            <w:r w:rsidRPr="000F1DB4">
              <w:t>No</w:t>
            </w:r>
          </w:p>
        </w:tc>
      </w:tr>
      <w:tr w:rsidR="00A55EBF" w:rsidRPr="000F1DB4" w14:paraId="10D5DE3D" w14:textId="77777777" w:rsidTr="00A55EBF">
        <w:tc>
          <w:tcPr>
            <w:tcW w:w="1003" w:type="dxa"/>
          </w:tcPr>
          <w:p w14:paraId="65CBB207" w14:textId="77777777" w:rsidR="00A55EBF" w:rsidRPr="000F1DB4" w:rsidRDefault="00A55EBF" w:rsidP="00A55EBF">
            <w:r w:rsidRPr="000F1DB4">
              <w:t>33</w:t>
            </w:r>
          </w:p>
        </w:tc>
        <w:tc>
          <w:tcPr>
            <w:tcW w:w="1335" w:type="dxa"/>
          </w:tcPr>
          <w:p w14:paraId="52799E2B" w14:textId="77777777" w:rsidR="00A55EBF" w:rsidRPr="000F1DB4" w:rsidRDefault="00A55EBF" w:rsidP="00A55EBF">
            <w:r w:rsidRPr="000F1DB4">
              <w:t>Brown</w:t>
            </w:r>
          </w:p>
        </w:tc>
        <w:tc>
          <w:tcPr>
            <w:tcW w:w="1336" w:type="dxa"/>
          </w:tcPr>
          <w:p w14:paraId="1EB5B97B" w14:textId="77777777" w:rsidR="00A55EBF" w:rsidRPr="000F1DB4" w:rsidRDefault="00A55EBF" w:rsidP="00A55EBF">
            <w:r w:rsidRPr="000F1DB4">
              <w:t>Black</w:t>
            </w:r>
          </w:p>
        </w:tc>
        <w:tc>
          <w:tcPr>
            <w:tcW w:w="1006" w:type="dxa"/>
          </w:tcPr>
          <w:p w14:paraId="3C995FB4" w14:textId="77777777" w:rsidR="00A55EBF" w:rsidRPr="000F1DB4" w:rsidRDefault="00A55EBF" w:rsidP="00A55EBF">
            <w:r w:rsidRPr="000F1DB4">
              <w:t>No</w:t>
            </w:r>
          </w:p>
        </w:tc>
        <w:tc>
          <w:tcPr>
            <w:tcW w:w="1170" w:type="dxa"/>
          </w:tcPr>
          <w:p w14:paraId="62F942D2" w14:textId="77777777" w:rsidR="00A55EBF" w:rsidRPr="000F1DB4" w:rsidRDefault="00A55EBF" w:rsidP="00A55EBF">
            <w:r w:rsidRPr="000F1DB4">
              <w:t>No</w:t>
            </w:r>
          </w:p>
        </w:tc>
        <w:tc>
          <w:tcPr>
            <w:tcW w:w="990" w:type="dxa"/>
          </w:tcPr>
          <w:p w14:paraId="0F85689B" w14:textId="77777777" w:rsidR="00A55EBF" w:rsidRPr="000F1DB4" w:rsidRDefault="00A55EBF" w:rsidP="00A55EBF">
            <w:r w:rsidRPr="000F1DB4">
              <w:t>No</w:t>
            </w:r>
          </w:p>
        </w:tc>
        <w:tc>
          <w:tcPr>
            <w:tcW w:w="1080" w:type="dxa"/>
          </w:tcPr>
          <w:p w14:paraId="0C0AAE85" w14:textId="77777777" w:rsidR="00A55EBF" w:rsidRPr="000F1DB4" w:rsidRDefault="00A55EBF" w:rsidP="00A55EBF">
            <w:r w:rsidRPr="000F1DB4">
              <w:t>No</w:t>
            </w:r>
          </w:p>
        </w:tc>
      </w:tr>
      <w:tr w:rsidR="00A55EBF" w:rsidRPr="000F1DB4" w14:paraId="0B6CEFDB" w14:textId="77777777" w:rsidTr="00A55EBF">
        <w:tc>
          <w:tcPr>
            <w:tcW w:w="1003" w:type="dxa"/>
          </w:tcPr>
          <w:p w14:paraId="77BB8D4B" w14:textId="77777777" w:rsidR="00A55EBF" w:rsidRPr="000F1DB4" w:rsidRDefault="00A55EBF" w:rsidP="00A55EBF">
            <w:r w:rsidRPr="000F1DB4">
              <w:t>34</w:t>
            </w:r>
          </w:p>
        </w:tc>
        <w:tc>
          <w:tcPr>
            <w:tcW w:w="1335" w:type="dxa"/>
          </w:tcPr>
          <w:p w14:paraId="71286CDB" w14:textId="77777777" w:rsidR="00A55EBF" w:rsidRPr="000F1DB4" w:rsidRDefault="00A55EBF" w:rsidP="00A55EBF">
            <w:r w:rsidRPr="000F1DB4">
              <w:t>N/A</w:t>
            </w:r>
          </w:p>
        </w:tc>
        <w:tc>
          <w:tcPr>
            <w:tcW w:w="1336" w:type="dxa"/>
          </w:tcPr>
          <w:p w14:paraId="36E4FC14" w14:textId="77777777" w:rsidR="00A55EBF" w:rsidRPr="000F1DB4" w:rsidRDefault="00A55EBF" w:rsidP="00A55EBF">
            <w:r w:rsidRPr="000F1DB4">
              <w:t>Brown</w:t>
            </w:r>
          </w:p>
        </w:tc>
        <w:tc>
          <w:tcPr>
            <w:tcW w:w="1006" w:type="dxa"/>
          </w:tcPr>
          <w:p w14:paraId="09A7621C" w14:textId="77777777" w:rsidR="00A55EBF" w:rsidRPr="000F1DB4" w:rsidRDefault="00A55EBF" w:rsidP="00A55EBF">
            <w:r w:rsidRPr="000F1DB4">
              <w:t>No</w:t>
            </w:r>
          </w:p>
        </w:tc>
        <w:tc>
          <w:tcPr>
            <w:tcW w:w="1170" w:type="dxa"/>
          </w:tcPr>
          <w:p w14:paraId="756B93A7" w14:textId="77777777" w:rsidR="00A55EBF" w:rsidRPr="000F1DB4" w:rsidRDefault="00A55EBF" w:rsidP="00A55EBF">
            <w:r w:rsidRPr="000F1DB4">
              <w:t>No</w:t>
            </w:r>
          </w:p>
        </w:tc>
        <w:tc>
          <w:tcPr>
            <w:tcW w:w="990" w:type="dxa"/>
          </w:tcPr>
          <w:p w14:paraId="3B0C5272" w14:textId="77777777" w:rsidR="00A55EBF" w:rsidRPr="000F1DB4" w:rsidRDefault="00A55EBF" w:rsidP="00A55EBF">
            <w:r w:rsidRPr="000F1DB4">
              <w:t>Yes</w:t>
            </w:r>
          </w:p>
        </w:tc>
        <w:tc>
          <w:tcPr>
            <w:tcW w:w="1080" w:type="dxa"/>
          </w:tcPr>
          <w:p w14:paraId="62C3C517" w14:textId="77777777" w:rsidR="00A55EBF" w:rsidRPr="000F1DB4" w:rsidRDefault="00A55EBF" w:rsidP="00A55EBF">
            <w:r w:rsidRPr="000F1DB4">
              <w:t>Yes</w:t>
            </w:r>
          </w:p>
        </w:tc>
      </w:tr>
      <w:tr w:rsidR="00A55EBF" w:rsidRPr="000F1DB4" w14:paraId="399B41EA" w14:textId="77777777" w:rsidTr="00A55EBF">
        <w:tc>
          <w:tcPr>
            <w:tcW w:w="1003" w:type="dxa"/>
          </w:tcPr>
          <w:p w14:paraId="6D3A58A2" w14:textId="77777777" w:rsidR="00A55EBF" w:rsidRPr="000F1DB4" w:rsidRDefault="00A55EBF" w:rsidP="00A55EBF">
            <w:r w:rsidRPr="000F1DB4">
              <w:t>35</w:t>
            </w:r>
          </w:p>
        </w:tc>
        <w:tc>
          <w:tcPr>
            <w:tcW w:w="1335" w:type="dxa"/>
          </w:tcPr>
          <w:p w14:paraId="726721E7" w14:textId="77777777" w:rsidR="00A55EBF" w:rsidRPr="000F1DB4" w:rsidRDefault="00A55EBF" w:rsidP="00A55EBF">
            <w:r w:rsidRPr="000F1DB4">
              <w:t>White</w:t>
            </w:r>
          </w:p>
        </w:tc>
        <w:tc>
          <w:tcPr>
            <w:tcW w:w="1336" w:type="dxa"/>
          </w:tcPr>
          <w:p w14:paraId="798CA036" w14:textId="77777777" w:rsidR="00A55EBF" w:rsidRPr="000F1DB4" w:rsidRDefault="00A55EBF" w:rsidP="00A55EBF">
            <w:r w:rsidRPr="000F1DB4">
              <w:t>Hazel</w:t>
            </w:r>
          </w:p>
        </w:tc>
        <w:tc>
          <w:tcPr>
            <w:tcW w:w="1006" w:type="dxa"/>
          </w:tcPr>
          <w:p w14:paraId="22EB3D37" w14:textId="77777777" w:rsidR="00A55EBF" w:rsidRPr="000F1DB4" w:rsidRDefault="00A55EBF" w:rsidP="00A55EBF">
            <w:r w:rsidRPr="000F1DB4">
              <w:t>Yes</w:t>
            </w:r>
          </w:p>
        </w:tc>
        <w:tc>
          <w:tcPr>
            <w:tcW w:w="1170" w:type="dxa"/>
          </w:tcPr>
          <w:p w14:paraId="35983BBA" w14:textId="77777777" w:rsidR="00A55EBF" w:rsidRPr="000F1DB4" w:rsidRDefault="00A55EBF" w:rsidP="00A55EBF">
            <w:r w:rsidRPr="000F1DB4">
              <w:t>Yes</w:t>
            </w:r>
          </w:p>
        </w:tc>
        <w:tc>
          <w:tcPr>
            <w:tcW w:w="990" w:type="dxa"/>
          </w:tcPr>
          <w:p w14:paraId="2C3812C2" w14:textId="77777777" w:rsidR="00A55EBF" w:rsidRPr="000F1DB4" w:rsidRDefault="00A55EBF" w:rsidP="00A55EBF">
            <w:r w:rsidRPr="000F1DB4">
              <w:t>Yes</w:t>
            </w:r>
          </w:p>
        </w:tc>
        <w:tc>
          <w:tcPr>
            <w:tcW w:w="1080" w:type="dxa"/>
          </w:tcPr>
          <w:p w14:paraId="7E345B30" w14:textId="77777777" w:rsidR="00A55EBF" w:rsidRPr="000F1DB4" w:rsidRDefault="00A55EBF" w:rsidP="00A55EBF">
            <w:r w:rsidRPr="000F1DB4">
              <w:t>No</w:t>
            </w:r>
          </w:p>
        </w:tc>
      </w:tr>
      <w:tr w:rsidR="00A55EBF" w:rsidRPr="000F1DB4" w14:paraId="245535B4" w14:textId="77777777" w:rsidTr="00A55EBF">
        <w:tc>
          <w:tcPr>
            <w:tcW w:w="1003" w:type="dxa"/>
          </w:tcPr>
          <w:p w14:paraId="143C830E" w14:textId="77777777" w:rsidR="00A55EBF" w:rsidRPr="000F1DB4" w:rsidRDefault="00A55EBF" w:rsidP="00A55EBF">
            <w:r w:rsidRPr="000F1DB4">
              <w:t>36</w:t>
            </w:r>
          </w:p>
        </w:tc>
        <w:tc>
          <w:tcPr>
            <w:tcW w:w="1335" w:type="dxa"/>
          </w:tcPr>
          <w:p w14:paraId="707C69C7" w14:textId="77777777" w:rsidR="00A55EBF" w:rsidRPr="000F1DB4" w:rsidRDefault="00A55EBF" w:rsidP="00A55EBF">
            <w:r w:rsidRPr="000F1DB4">
              <w:t>White</w:t>
            </w:r>
          </w:p>
        </w:tc>
        <w:tc>
          <w:tcPr>
            <w:tcW w:w="1336" w:type="dxa"/>
          </w:tcPr>
          <w:p w14:paraId="6FF2F23F" w14:textId="77777777" w:rsidR="00A55EBF" w:rsidRPr="000F1DB4" w:rsidRDefault="00A55EBF" w:rsidP="00A55EBF">
            <w:r w:rsidRPr="000F1DB4">
              <w:t>Black</w:t>
            </w:r>
          </w:p>
        </w:tc>
        <w:tc>
          <w:tcPr>
            <w:tcW w:w="1006" w:type="dxa"/>
          </w:tcPr>
          <w:p w14:paraId="56445DEF" w14:textId="77777777" w:rsidR="00A55EBF" w:rsidRPr="000F1DB4" w:rsidRDefault="00A55EBF" w:rsidP="00A55EBF">
            <w:r w:rsidRPr="000F1DB4">
              <w:t>No</w:t>
            </w:r>
          </w:p>
        </w:tc>
        <w:tc>
          <w:tcPr>
            <w:tcW w:w="1170" w:type="dxa"/>
          </w:tcPr>
          <w:p w14:paraId="17D48E31" w14:textId="77777777" w:rsidR="00A55EBF" w:rsidRPr="000F1DB4" w:rsidRDefault="00A55EBF" w:rsidP="00A55EBF">
            <w:r w:rsidRPr="000F1DB4">
              <w:t>Yes</w:t>
            </w:r>
          </w:p>
        </w:tc>
        <w:tc>
          <w:tcPr>
            <w:tcW w:w="990" w:type="dxa"/>
          </w:tcPr>
          <w:p w14:paraId="505FA4A6" w14:textId="77777777" w:rsidR="00A55EBF" w:rsidRPr="000F1DB4" w:rsidRDefault="00A55EBF" w:rsidP="00A55EBF">
            <w:r w:rsidRPr="000F1DB4">
              <w:t>No</w:t>
            </w:r>
          </w:p>
        </w:tc>
        <w:tc>
          <w:tcPr>
            <w:tcW w:w="1080" w:type="dxa"/>
          </w:tcPr>
          <w:p w14:paraId="003C4CA6" w14:textId="77777777" w:rsidR="00A55EBF" w:rsidRPr="000F1DB4" w:rsidRDefault="00A55EBF" w:rsidP="00A55EBF">
            <w:r w:rsidRPr="000F1DB4">
              <w:t>No</w:t>
            </w:r>
          </w:p>
        </w:tc>
      </w:tr>
    </w:tbl>
    <w:p w14:paraId="73F9F31C" w14:textId="77777777" w:rsidR="00A55EBF" w:rsidRDefault="00A55EBF" w:rsidP="00A55EBF">
      <w:pPr>
        <w:ind w:left="6480" w:firstLine="720"/>
      </w:pPr>
    </w:p>
    <w:p w14:paraId="56F074A7" w14:textId="77777777" w:rsidR="00A55EBF" w:rsidRPr="000F1DB4" w:rsidRDefault="00A55EBF" w:rsidP="00A55EBF">
      <w:pPr>
        <w:ind w:left="6480" w:firstLine="720"/>
      </w:pPr>
      <w:r w:rsidRPr="000F1DB4">
        <w:t>Continued</w:t>
      </w:r>
    </w:p>
    <w:p w14:paraId="61B811B1" w14:textId="77777777" w:rsidR="00A55EBF" w:rsidRPr="000F1DB4" w:rsidRDefault="00A55EBF" w:rsidP="00A55EBF">
      <w:r w:rsidRPr="000F1DB4">
        <w:tab/>
      </w:r>
      <w:bookmarkStart w:id="114" w:name="_Toc490145540"/>
      <w:bookmarkStart w:id="115" w:name="_Toc490653955"/>
      <w:r w:rsidRPr="000F1DB4">
        <w:t xml:space="preserve">Table </w:t>
      </w:r>
      <w:r w:rsidR="00000000">
        <w:fldChar w:fldCharType="begin"/>
      </w:r>
      <w:r w:rsidR="00000000">
        <w:instrText xml:space="preserve"> SEQ Table \* ARABIC </w:instrText>
      </w:r>
      <w:r w:rsidR="00000000">
        <w:fldChar w:fldCharType="separate"/>
      </w:r>
      <w:r w:rsidR="00671247">
        <w:rPr>
          <w:noProof/>
        </w:rPr>
        <w:t>1</w:t>
      </w:r>
      <w:r w:rsidR="00000000">
        <w:rPr>
          <w:noProof/>
        </w:rPr>
        <w:fldChar w:fldCharType="end"/>
      </w:r>
      <w:r w:rsidRPr="000F1DB4">
        <w:t xml:space="preserve"> A sample continued table</w:t>
      </w:r>
      <w:bookmarkEnd w:id="114"/>
      <w:bookmarkEnd w:id="115"/>
    </w:p>
    <w:p w14:paraId="6D8BAA22" w14:textId="77777777" w:rsidR="0033402B" w:rsidRDefault="0033402B" w:rsidP="00527A65">
      <w:pPr>
        <w:spacing w:line="480" w:lineRule="auto"/>
      </w:pPr>
    </w:p>
    <w:p w14:paraId="220ADDB4" w14:textId="77777777" w:rsidR="00A55EBF" w:rsidRPr="000F1DB4" w:rsidRDefault="00A55EBF" w:rsidP="00A55EBF">
      <w:r w:rsidRPr="000F1DB4">
        <w:lastRenderedPageBreak/>
        <w:t>Table 1 Continued</w:t>
      </w:r>
    </w:p>
    <w:p w14:paraId="15E805E7" w14:textId="77777777" w:rsidR="00A55EBF" w:rsidRPr="000F1DB4" w:rsidRDefault="00A55EBF" w:rsidP="00A55EBF"/>
    <w:tbl>
      <w:tblPr>
        <w:tblStyle w:val="TableGrid"/>
        <w:tblW w:w="0" w:type="auto"/>
        <w:tblInd w:w="625" w:type="dxa"/>
        <w:tblLook w:val="04A0" w:firstRow="1" w:lastRow="0" w:firstColumn="1" w:lastColumn="0" w:noHBand="0" w:noVBand="1"/>
      </w:tblPr>
      <w:tblGrid>
        <w:gridCol w:w="1003"/>
        <w:gridCol w:w="1335"/>
        <w:gridCol w:w="1336"/>
        <w:gridCol w:w="1006"/>
        <w:gridCol w:w="1170"/>
        <w:gridCol w:w="990"/>
        <w:gridCol w:w="1080"/>
      </w:tblGrid>
      <w:tr w:rsidR="00A55EBF" w:rsidRPr="000F1DB4" w14:paraId="1C0A75BC" w14:textId="77777777" w:rsidTr="00A55EBF">
        <w:tc>
          <w:tcPr>
            <w:tcW w:w="1003" w:type="dxa"/>
          </w:tcPr>
          <w:p w14:paraId="01373BA6" w14:textId="77777777" w:rsidR="00A55EBF" w:rsidRPr="000F1DB4" w:rsidRDefault="00A55EBF" w:rsidP="00A55EBF">
            <w:r w:rsidRPr="000F1DB4">
              <w:t>Row Number</w:t>
            </w:r>
          </w:p>
        </w:tc>
        <w:tc>
          <w:tcPr>
            <w:tcW w:w="1335" w:type="dxa"/>
          </w:tcPr>
          <w:p w14:paraId="3EF802C8" w14:textId="77777777" w:rsidR="00A55EBF" w:rsidRPr="000F1DB4" w:rsidRDefault="00A55EBF" w:rsidP="00A55EBF"/>
          <w:p w14:paraId="4B8F8454" w14:textId="77777777" w:rsidR="00A55EBF" w:rsidRPr="000F1DB4" w:rsidRDefault="00A55EBF" w:rsidP="00A55EBF">
            <w:r w:rsidRPr="000F1DB4">
              <w:t>Hair Color</w:t>
            </w:r>
          </w:p>
        </w:tc>
        <w:tc>
          <w:tcPr>
            <w:tcW w:w="1336" w:type="dxa"/>
          </w:tcPr>
          <w:p w14:paraId="5BD46F5E" w14:textId="77777777" w:rsidR="00A55EBF" w:rsidRPr="000F1DB4" w:rsidRDefault="00A55EBF" w:rsidP="00A55EBF"/>
          <w:p w14:paraId="7FC155B7" w14:textId="77777777" w:rsidR="00A55EBF" w:rsidRPr="000F1DB4" w:rsidRDefault="00A55EBF" w:rsidP="00A55EBF">
            <w:r w:rsidRPr="000F1DB4">
              <w:t>Eye Color</w:t>
            </w:r>
          </w:p>
        </w:tc>
        <w:tc>
          <w:tcPr>
            <w:tcW w:w="1006" w:type="dxa"/>
          </w:tcPr>
          <w:p w14:paraId="37025540" w14:textId="77777777" w:rsidR="00A55EBF" w:rsidRPr="000F1DB4" w:rsidRDefault="00A55EBF" w:rsidP="00A55EBF"/>
          <w:p w14:paraId="6F8D572E" w14:textId="77777777" w:rsidR="00A55EBF" w:rsidRPr="000F1DB4" w:rsidRDefault="00A55EBF" w:rsidP="00A55EBF">
            <w:r w:rsidRPr="000F1DB4">
              <w:t>Glasses</w:t>
            </w:r>
          </w:p>
        </w:tc>
        <w:tc>
          <w:tcPr>
            <w:tcW w:w="1170" w:type="dxa"/>
          </w:tcPr>
          <w:p w14:paraId="1C56853C" w14:textId="77777777" w:rsidR="00A55EBF" w:rsidRPr="000F1DB4" w:rsidRDefault="00A55EBF" w:rsidP="00A55EBF"/>
          <w:p w14:paraId="3E421CA6" w14:textId="77777777" w:rsidR="00A55EBF" w:rsidRPr="000F1DB4" w:rsidRDefault="00A55EBF" w:rsidP="00A55EBF">
            <w:r w:rsidRPr="000F1DB4">
              <w:t>Contacts</w:t>
            </w:r>
          </w:p>
        </w:tc>
        <w:tc>
          <w:tcPr>
            <w:tcW w:w="990" w:type="dxa"/>
          </w:tcPr>
          <w:p w14:paraId="0951DB95" w14:textId="77777777" w:rsidR="00A55EBF" w:rsidRPr="000F1DB4" w:rsidRDefault="00A55EBF" w:rsidP="00A55EBF">
            <w:r w:rsidRPr="000F1DB4">
              <w:t>Adult</w:t>
            </w:r>
          </w:p>
          <w:p w14:paraId="24619D5A" w14:textId="77777777" w:rsidR="00A55EBF" w:rsidRPr="000F1DB4" w:rsidRDefault="00A55EBF" w:rsidP="00A55EBF">
            <w:r w:rsidRPr="000F1DB4">
              <w:t>Braces</w:t>
            </w:r>
          </w:p>
        </w:tc>
        <w:tc>
          <w:tcPr>
            <w:tcW w:w="1080" w:type="dxa"/>
          </w:tcPr>
          <w:p w14:paraId="4FDE3E57" w14:textId="77777777" w:rsidR="00A55EBF" w:rsidRPr="000F1DB4" w:rsidRDefault="00A55EBF" w:rsidP="00A55EBF">
            <w:r w:rsidRPr="000F1DB4">
              <w:t>Hearing Aid</w:t>
            </w:r>
          </w:p>
        </w:tc>
      </w:tr>
      <w:tr w:rsidR="00A55EBF" w:rsidRPr="000F1DB4" w14:paraId="6BB75BD5" w14:textId="77777777" w:rsidTr="00A55EBF">
        <w:tc>
          <w:tcPr>
            <w:tcW w:w="1003" w:type="dxa"/>
          </w:tcPr>
          <w:p w14:paraId="585376E0" w14:textId="77777777" w:rsidR="00A55EBF" w:rsidRPr="000F1DB4" w:rsidRDefault="00A55EBF" w:rsidP="00A55EBF">
            <w:r w:rsidRPr="000F1DB4">
              <w:t>37</w:t>
            </w:r>
          </w:p>
        </w:tc>
        <w:tc>
          <w:tcPr>
            <w:tcW w:w="1335" w:type="dxa"/>
          </w:tcPr>
          <w:p w14:paraId="15045774" w14:textId="77777777" w:rsidR="00A55EBF" w:rsidRPr="000F1DB4" w:rsidRDefault="00A55EBF" w:rsidP="00A55EBF">
            <w:r w:rsidRPr="000F1DB4">
              <w:t>Brown</w:t>
            </w:r>
          </w:p>
        </w:tc>
        <w:tc>
          <w:tcPr>
            <w:tcW w:w="1336" w:type="dxa"/>
          </w:tcPr>
          <w:p w14:paraId="629BBC14" w14:textId="77777777" w:rsidR="00A55EBF" w:rsidRPr="000F1DB4" w:rsidRDefault="00A55EBF" w:rsidP="00A55EBF">
            <w:r w:rsidRPr="000F1DB4">
              <w:t>Black</w:t>
            </w:r>
          </w:p>
        </w:tc>
        <w:tc>
          <w:tcPr>
            <w:tcW w:w="1006" w:type="dxa"/>
          </w:tcPr>
          <w:p w14:paraId="0B8B3B49" w14:textId="77777777" w:rsidR="00A55EBF" w:rsidRPr="000F1DB4" w:rsidRDefault="00A55EBF" w:rsidP="00A55EBF">
            <w:r w:rsidRPr="000F1DB4">
              <w:t>Yes</w:t>
            </w:r>
          </w:p>
        </w:tc>
        <w:tc>
          <w:tcPr>
            <w:tcW w:w="1170" w:type="dxa"/>
          </w:tcPr>
          <w:p w14:paraId="776E2832" w14:textId="77777777" w:rsidR="00A55EBF" w:rsidRPr="000F1DB4" w:rsidRDefault="00A55EBF" w:rsidP="00A55EBF">
            <w:r w:rsidRPr="000F1DB4">
              <w:t>No</w:t>
            </w:r>
          </w:p>
        </w:tc>
        <w:tc>
          <w:tcPr>
            <w:tcW w:w="990" w:type="dxa"/>
          </w:tcPr>
          <w:p w14:paraId="58090DB5" w14:textId="77777777" w:rsidR="00A55EBF" w:rsidRPr="000F1DB4" w:rsidRDefault="00A55EBF" w:rsidP="00A55EBF">
            <w:r w:rsidRPr="000F1DB4">
              <w:t>No</w:t>
            </w:r>
          </w:p>
        </w:tc>
        <w:tc>
          <w:tcPr>
            <w:tcW w:w="1080" w:type="dxa"/>
          </w:tcPr>
          <w:p w14:paraId="6E5FC938" w14:textId="77777777" w:rsidR="00A55EBF" w:rsidRPr="000F1DB4" w:rsidRDefault="00A55EBF" w:rsidP="00A55EBF">
            <w:r w:rsidRPr="000F1DB4">
              <w:t>Yes</w:t>
            </w:r>
          </w:p>
        </w:tc>
      </w:tr>
      <w:tr w:rsidR="00A55EBF" w:rsidRPr="000F1DB4" w14:paraId="761E2B19" w14:textId="77777777" w:rsidTr="00A55EBF">
        <w:tc>
          <w:tcPr>
            <w:tcW w:w="1003" w:type="dxa"/>
          </w:tcPr>
          <w:p w14:paraId="744AE932" w14:textId="77777777" w:rsidR="00A55EBF" w:rsidRPr="000F1DB4" w:rsidRDefault="00A55EBF" w:rsidP="00A55EBF">
            <w:r w:rsidRPr="000F1DB4">
              <w:t>38</w:t>
            </w:r>
          </w:p>
        </w:tc>
        <w:tc>
          <w:tcPr>
            <w:tcW w:w="1335" w:type="dxa"/>
          </w:tcPr>
          <w:p w14:paraId="78E115E0" w14:textId="77777777" w:rsidR="00A55EBF" w:rsidRPr="000F1DB4" w:rsidRDefault="00A55EBF" w:rsidP="00A55EBF">
            <w:r w:rsidRPr="000F1DB4">
              <w:t>Black</w:t>
            </w:r>
          </w:p>
        </w:tc>
        <w:tc>
          <w:tcPr>
            <w:tcW w:w="1336" w:type="dxa"/>
          </w:tcPr>
          <w:p w14:paraId="6E11362C" w14:textId="77777777" w:rsidR="00A55EBF" w:rsidRPr="000F1DB4" w:rsidRDefault="00A55EBF" w:rsidP="00A55EBF">
            <w:r w:rsidRPr="000F1DB4">
              <w:t>Black</w:t>
            </w:r>
          </w:p>
        </w:tc>
        <w:tc>
          <w:tcPr>
            <w:tcW w:w="1006" w:type="dxa"/>
          </w:tcPr>
          <w:p w14:paraId="2558234F" w14:textId="77777777" w:rsidR="00A55EBF" w:rsidRPr="000F1DB4" w:rsidRDefault="00A55EBF" w:rsidP="00A55EBF">
            <w:r w:rsidRPr="000F1DB4">
              <w:t>No</w:t>
            </w:r>
          </w:p>
        </w:tc>
        <w:tc>
          <w:tcPr>
            <w:tcW w:w="1170" w:type="dxa"/>
          </w:tcPr>
          <w:p w14:paraId="414F41C6" w14:textId="77777777" w:rsidR="00A55EBF" w:rsidRPr="000F1DB4" w:rsidRDefault="00A55EBF" w:rsidP="00A55EBF">
            <w:r w:rsidRPr="000F1DB4">
              <w:t>No</w:t>
            </w:r>
          </w:p>
        </w:tc>
        <w:tc>
          <w:tcPr>
            <w:tcW w:w="990" w:type="dxa"/>
          </w:tcPr>
          <w:p w14:paraId="189B2BFD" w14:textId="77777777" w:rsidR="00A55EBF" w:rsidRPr="000F1DB4" w:rsidRDefault="00A55EBF" w:rsidP="00A55EBF">
            <w:r w:rsidRPr="000F1DB4">
              <w:t>No</w:t>
            </w:r>
          </w:p>
        </w:tc>
        <w:tc>
          <w:tcPr>
            <w:tcW w:w="1080" w:type="dxa"/>
          </w:tcPr>
          <w:p w14:paraId="13F34156" w14:textId="77777777" w:rsidR="00A55EBF" w:rsidRPr="000F1DB4" w:rsidRDefault="00A55EBF" w:rsidP="00A55EBF">
            <w:r w:rsidRPr="000F1DB4">
              <w:t>No</w:t>
            </w:r>
          </w:p>
        </w:tc>
      </w:tr>
      <w:tr w:rsidR="00A55EBF" w:rsidRPr="000F1DB4" w14:paraId="05D5500A" w14:textId="77777777" w:rsidTr="00A55EBF">
        <w:tc>
          <w:tcPr>
            <w:tcW w:w="1003" w:type="dxa"/>
          </w:tcPr>
          <w:p w14:paraId="7E685A62" w14:textId="77777777" w:rsidR="00A55EBF" w:rsidRPr="000F1DB4" w:rsidRDefault="00A55EBF" w:rsidP="00A55EBF">
            <w:r w:rsidRPr="000F1DB4">
              <w:t>39</w:t>
            </w:r>
          </w:p>
        </w:tc>
        <w:tc>
          <w:tcPr>
            <w:tcW w:w="1335" w:type="dxa"/>
          </w:tcPr>
          <w:p w14:paraId="04606EFF" w14:textId="77777777" w:rsidR="00A55EBF" w:rsidRPr="000F1DB4" w:rsidRDefault="00A55EBF" w:rsidP="00A55EBF">
            <w:r w:rsidRPr="000F1DB4">
              <w:t>White</w:t>
            </w:r>
          </w:p>
        </w:tc>
        <w:tc>
          <w:tcPr>
            <w:tcW w:w="1336" w:type="dxa"/>
          </w:tcPr>
          <w:p w14:paraId="028ED6D3" w14:textId="77777777" w:rsidR="00A55EBF" w:rsidRPr="000F1DB4" w:rsidRDefault="00A55EBF" w:rsidP="00A55EBF">
            <w:r w:rsidRPr="000F1DB4">
              <w:t>Blue</w:t>
            </w:r>
          </w:p>
        </w:tc>
        <w:tc>
          <w:tcPr>
            <w:tcW w:w="1006" w:type="dxa"/>
          </w:tcPr>
          <w:p w14:paraId="3CD41A3E" w14:textId="77777777" w:rsidR="00A55EBF" w:rsidRPr="000F1DB4" w:rsidRDefault="00A55EBF" w:rsidP="00A55EBF">
            <w:r w:rsidRPr="000F1DB4">
              <w:t>No</w:t>
            </w:r>
          </w:p>
        </w:tc>
        <w:tc>
          <w:tcPr>
            <w:tcW w:w="1170" w:type="dxa"/>
          </w:tcPr>
          <w:p w14:paraId="2FFFA234" w14:textId="77777777" w:rsidR="00A55EBF" w:rsidRPr="000F1DB4" w:rsidRDefault="00A55EBF" w:rsidP="00A55EBF">
            <w:r w:rsidRPr="000F1DB4">
              <w:t>Yes</w:t>
            </w:r>
          </w:p>
        </w:tc>
        <w:tc>
          <w:tcPr>
            <w:tcW w:w="990" w:type="dxa"/>
          </w:tcPr>
          <w:p w14:paraId="7CFE8206" w14:textId="77777777" w:rsidR="00A55EBF" w:rsidRPr="000F1DB4" w:rsidRDefault="00A55EBF" w:rsidP="00A55EBF">
            <w:r w:rsidRPr="000F1DB4">
              <w:t>Yes</w:t>
            </w:r>
          </w:p>
        </w:tc>
        <w:tc>
          <w:tcPr>
            <w:tcW w:w="1080" w:type="dxa"/>
          </w:tcPr>
          <w:p w14:paraId="4ACF17EA" w14:textId="77777777" w:rsidR="00A55EBF" w:rsidRPr="000F1DB4" w:rsidRDefault="00A55EBF" w:rsidP="00A55EBF">
            <w:r w:rsidRPr="000F1DB4">
              <w:t>Yes</w:t>
            </w:r>
          </w:p>
        </w:tc>
      </w:tr>
      <w:tr w:rsidR="00A55EBF" w:rsidRPr="000F1DB4" w14:paraId="0CE8BE47" w14:textId="77777777" w:rsidTr="00A55EBF">
        <w:tc>
          <w:tcPr>
            <w:tcW w:w="1003" w:type="dxa"/>
          </w:tcPr>
          <w:p w14:paraId="636C55EA" w14:textId="77777777" w:rsidR="00A55EBF" w:rsidRPr="000F1DB4" w:rsidRDefault="00A55EBF" w:rsidP="00A55EBF">
            <w:r w:rsidRPr="000F1DB4">
              <w:t>40</w:t>
            </w:r>
          </w:p>
        </w:tc>
        <w:tc>
          <w:tcPr>
            <w:tcW w:w="1335" w:type="dxa"/>
          </w:tcPr>
          <w:p w14:paraId="4E28DA62" w14:textId="77777777" w:rsidR="00A55EBF" w:rsidRPr="000F1DB4" w:rsidRDefault="00A55EBF" w:rsidP="00A55EBF">
            <w:r w:rsidRPr="000F1DB4">
              <w:t>Red</w:t>
            </w:r>
          </w:p>
        </w:tc>
        <w:tc>
          <w:tcPr>
            <w:tcW w:w="1336" w:type="dxa"/>
          </w:tcPr>
          <w:p w14:paraId="104EBC6B" w14:textId="77777777" w:rsidR="00A55EBF" w:rsidRPr="000F1DB4" w:rsidRDefault="00A55EBF" w:rsidP="00A55EBF">
            <w:r w:rsidRPr="000F1DB4">
              <w:t>Black</w:t>
            </w:r>
          </w:p>
        </w:tc>
        <w:tc>
          <w:tcPr>
            <w:tcW w:w="1006" w:type="dxa"/>
          </w:tcPr>
          <w:p w14:paraId="379F0E0B" w14:textId="77777777" w:rsidR="00A55EBF" w:rsidRPr="000F1DB4" w:rsidRDefault="00A55EBF" w:rsidP="00A55EBF">
            <w:r w:rsidRPr="000F1DB4">
              <w:t>No</w:t>
            </w:r>
          </w:p>
        </w:tc>
        <w:tc>
          <w:tcPr>
            <w:tcW w:w="1170" w:type="dxa"/>
          </w:tcPr>
          <w:p w14:paraId="6BEA862C" w14:textId="77777777" w:rsidR="00A55EBF" w:rsidRPr="000F1DB4" w:rsidRDefault="00A55EBF" w:rsidP="00A55EBF">
            <w:r w:rsidRPr="000F1DB4">
              <w:t>Yes</w:t>
            </w:r>
          </w:p>
        </w:tc>
        <w:tc>
          <w:tcPr>
            <w:tcW w:w="990" w:type="dxa"/>
          </w:tcPr>
          <w:p w14:paraId="1F2A3F72" w14:textId="77777777" w:rsidR="00A55EBF" w:rsidRPr="000F1DB4" w:rsidRDefault="00A55EBF" w:rsidP="00A55EBF">
            <w:r w:rsidRPr="000F1DB4">
              <w:t>No</w:t>
            </w:r>
          </w:p>
        </w:tc>
        <w:tc>
          <w:tcPr>
            <w:tcW w:w="1080" w:type="dxa"/>
          </w:tcPr>
          <w:p w14:paraId="32D0BCD3" w14:textId="77777777" w:rsidR="00A55EBF" w:rsidRPr="000F1DB4" w:rsidRDefault="00A55EBF" w:rsidP="00A55EBF">
            <w:r w:rsidRPr="000F1DB4">
              <w:t>Yes</w:t>
            </w:r>
          </w:p>
        </w:tc>
      </w:tr>
      <w:tr w:rsidR="00A55EBF" w:rsidRPr="000F1DB4" w14:paraId="1DE82673" w14:textId="77777777" w:rsidTr="00A55EBF">
        <w:tc>
          <w:tcPr>
            <w:tcW w:w="1003" w:type="dxa"/>
          </w:tcPr>
          <w:p w14:paraId="57D8522E" w14:textId="77777777" w:rsidR="00A55EBF" w:rsidRPr="000F1DB4" w:rsidRDefault="00A55EBF" w:rsidP="00A55EBF">
            <w:r w:rsidRPr="000F1DB4">
              <w:t>41</w:t>
            </w:r>
          </w:p>
        </w:tc>
        <w:tc>
          <w:tcPr>
            <w:tcW w:w="1335" w:type="dxa"/>
          </w:tcPr>
          <w:p w14:paraId="20D584E1" w14:textId="77777777" w:rsidR="00A55EBF" w:rsidRPr="000F1DB4" w:rsidRDefault="00A55EBF" w:rsidP="00A55EBF">
            <w:r w:rsidRPr="000F1DB4">
              <w:t>Auburn</w:t>
            </w:r>
          </w:p>
        </w:tc>
        <w:tc>
          <w:tcPr>
            <w:tcW w:w="1336" w:type="dxa"/>
          </w:tcPr>
          <w:p w14:paraId="3A57813B" w14:textId="77777777" w:rsidR="00A55EBF" w:rsidRPr="000F1DB4" w:rsidRDefault="00A55EBF" w:rsidP="00A55EBF">
            <w:r w:rsidRPr="000F1DB4">
              <w:t>Brown</w:t>
            </w:r>
          </w:p>
        </w:tc>
        <w:tc>
          <w:tcPr>
            <w:tcW w:w="1006" w:type="dxa"/>
          </w:tcPr>
          <w:p w14:paraId="4A0597F0" w14:textId="77777777" w:rsidR="00A55EBF" w:rsidRPr="000F1DB4" w:rsidRDefault="00A55EBF" w:rsidP="00A55EBF">
            <w:r w:rsidRPr="000F1DB4">
              <w:t>Yes</w:t>
            </w:r>
          </w:p>
        </w:tc>
        <w:tc>
          <w:tcPr>
            <w:tcW w:w="1170" w:type="dxa"/>
          </w:tcPr>
          <w:p w14:paraId="53A2B46B" w14:textId="77777777" w:rsidR="00A55EBF" w:rsidRPr="000F1DB4" w:rsidRDefault="00A55EBF" w:rsidP="00A55EBF">
            <w:r w:rsidRPr="000F1DB4">
              <w:t>Yes</w:t>
            </w:r>
          </w:p>
        </w:tc>
        <w:tc>
          <w:tcPr>
            <w:tcW w:w="990" w:type="dxa"/>
          </w:tcPr>
          <w:p w14:paraId="23F04BBB" w14:textId="77777777" w:rsidR="00A55EBF" w:rsidRPr="000F1DB4" w:rsidRDefault="00A55EBF" w:rsidP="00A55EBF">
            <w:r w:rsidRPr="000F1DB4">
              <w:t>No</w:t>
            </w:r>
          </w:p>
        </w:tc>
        <w:tc>
          <w:tcPr>
            <w:tcW w:w="1080" w:type="dxa"/>
          </w:tcPr>
          <w:p w14:paraId="54961D20" w14:textId="77777777" w:rsidR="00A55EBF" w:rsidRPr="000F1DB4" w:rsidRDefault="00A55EBF" w:rsidP="00A55EBF">
            <w:r w:rsidRPr="000F1DB4">
              <w:t>No</w:t>
            </w:r>
          </w:p>
        </w:tc>
      </w:tr>
      <w:tr w:rsidR="00A55EBF" w:rsidRPr="000F1DB4" w14:paraId="169BDEB6" w14:textId="77777777" w:rsidTr="00A55EBF">
        <w:tc>
          <w:tcPr>
            <w:tcW w:w="1003" w:type="dxa"/>
          </w:tcPr>
          <w:p w14:paraId="6E17CABD" w14:textId="77777777" w:rsidR="00A55EBF" w:rsidRPr="000F1DB4" w:rsidRDefault="00A55EBF" w:rsidP="00A55EBF">
            <w:r w:rsidRPr="000F1DB4">
              <w:t>42</w:t>
            </w:r>
          </w:p>
        </w:tc>
        <w:tc>
          <w:tcPr>
            <w:tcW w:w="1335" w:type="dxa"/>
          </w:tcPr>
          <w:p w14:paraId="21C9A102" w14:textId="77777777" w:rsidR="00A55EBF" w:rsidRPr="000F1DB4" w:rsidRDefault="00A55EBF" w:rsidP="00A55EBF">
            <w:r w:rsidRPr="000F1DB4">
              <w:t>White</w:t>
            </w:r>
          </w:p>
        </w:tc>
        <w:tc>
          <w:tcPr>
            <w:tcW w:w="1336" w:type="dxa"/>
          </w:tcPr>
          <w:p w14:paraId="4F329661" w14:textId="77777777" w:rsidR="00A55EBF" w:rsidRPr="000F1DB4" w:rsidRDefault="00A55EBF" w:rsidP="00A55EBF">
            <w:r w:rsidRPr="000F1DB4">
              <w:t>Hazel</w:t>
            </w:r>
          </w:p>
        </w:tc>
        <w:tc>
          <w:tcPr>
            <w:tcW w:w="1006" w:type="dxa"/>
          </w:tcPr>
          <w:p w14:paraId="62BFDA1B" w14:textId="77777777" w:rsidR="00A55EBF" w:rsidRPr="000F1DB4" w:rsidRDefault="00A55EBF" w:rsidP="00A55EBF">
            <w:r w:rsidRPr="000F1DB4">
              <w:t>No</w:t>
            </w:r>
          </w:p>
        </w:tc>
        <w:tc>
          <w:tcPr>
            <w:tcW w:w="1170" w:type="dxa"/>
          </w:tcPr>
          <w:p w14:paraId="751F39F6" w14:textId="77777777" w:rsidR="00A55EBF" w:rsidRPr="000F1DB4" w:rsidRDefault="00A55EBF" w:rsidP="00A55EBF">
            <w:r w:rsidRPr="000F1DB4">
              <w:t>No</w:t>
            </w:r>
          </w:p>
        </w:tc>
        <w:tc>
          <w:tcPr>
            <w:tcW w:w="990" w:type="dxa"/>
          </w:tcPr>
          <w:p w14:paraId="49FF91BF" w14:textId="77777777" w:rsidR="00A55EBF" w:rsidRPr="000F1DB4" w:rsidRDefault="00A55EBF" w:rsidP="00A55EBF">
            <w:r w:rsidRPr="000F1DB4">
              <w:t>Yes</w:t>
            </w:r>
          </w:p>
        </w:tc>
        <w:tc>
          <w:tcPr>
            <w:tcW w:w="1080" w:type="dxa"/>
          </w:tcPr>
          <w:p w14:paraId="6C871E22" w14:textId="77777777" w:rsidR="00A55EBF" w:rsidRPr="000F1DB4" w:rsidRDefault="00A55EBF" w:rsidP="00A55EBF">
            <w:r w:rsidRPr="000F1DB4">
              <w:t>No</w:t>
            </w:r>
          </w:p>
        </w:tc>
      </w:tr>
      <w:tr w:rsidR="00A55EBF" w:rsidRPr="000F1DB4" w14:paraId="3196ABB8" w14:textId="77777777" w:rsidTr="00A55EBF">
        <w:tc>
          <w:tcPr>
            <w:tcW w:w="1003" w:type="dxa"/>
          </w:tcPr>
          <w:p w14:paraId="74BBB65E" w14:textId="77777777" w:rsidR="00A55EBF" w:rsidRPr="000F1DB4" w:rsidRDefault="00A55EBF" w:rsidP="00A55EBF">
            <w:r w:rsidRPr="000F1DB4">
              <w:t>43</w:t>
            </w:r>
          </w:p>
        </w:tc>
        <w:tc>
          <w:tcPr>
            <w:tcW w:w="1335" w:type="dxa"/>
          </w:tcPr>
          <w:p w14:paraId="60503493" w14:textId="77777777" w:rsidR="00A55EBF" w:rsidRPr="000F1DB4" w:rsidRDefault="00A55EBF" w:rsidP="00A55EBF">
            <w:r w:rsidRPr="000F1DB4">
              <w:t>Black</w:t>
            </w:r>
          </w:p>
        </w:tc>
        <w:tc>
          <w:tcPr>
            <w:tcW w:w="1336" w:type="dxa"/>
          </w:tcPr>
          <w:p w14:paraId="7FFDD220" w14:textId="77777777" w:rsidR="00A55EBF" w:rsidRPr="000F1DB4" w:rsidRDefault="00A55EBF" w:rsidP="00A55EBF">
            <w:r w:rsidRPr="000F1DB4">
              <w:t>Black</w:t>
            </w:r>
          </w:p>
        </w:tc>
        <w:tc>
          <w:tcPr>
            <w:tcW w:w="1006" w:type="dxa"/>
          </w:tcPr>
          <w:p w14:paraId="477316F3" w14:textId="77777777" w:rsidR="00A55EBF" w:rsidRPr="000F1DB4" w:rsidRDefault="00A55EBF" w:rsidP="00A55EBF">
            <w:r w:rsidRPr="000F1DB4">
              <w:t>Yes</w:t>
            </w:r>
          </w:p>
        </w:tc>
        <w:tc>
          <w:tcPr>
            <w:tcW w:w="1170" w:type="dxa"/>
          </w:tcPr>
          <w:p w14:paraId="254455E6" w14:textId="77777777" w:rsidR="00A55EBF" w:rsidRPr="000F1DB4" w:rsidRDefault="00A55EBF" w:rsidP="00A55EBF">
            <w:r w:rsidRPr="000F1DB4">
              <w:t>No</w:t>
            </w:r>
          </w:p>
        </w:tc>
        <w:tc>
          <w:tcPr>
            <w:tcW w:w="990" w:type="dxa"/>
          </w:tcPr>
          <w:p w14:paraId="49A0286E" w14:textId="77777777" w:rsidR="00A55EBF" w:rsidRPr="000F1DB4" w:rsidRDefault="00A55EBF" w:rsidP="00A55EBF">
            <w:r w:rsidRPr="000F1DB4">
              <w:t>Yes</w:t>
            </w:r>
          </w:p>
        </w:tc>
        <w:tc>
          <w:tcPr>
            <w:tcW w:w="1080" w:type="dxa"/>
          </w:tcPr>
          <w:p w14:paraId="203BCF91" w14:textId="77777777" w:rsidR="00A55EBF" w:rsidRPr="000F1DB4" w:rsidRDefault="00A55EBF" w:rsidP="00A55EBF">
            <w:r w:rsidRPr="000F1DB4">
              <w:t>No</w:t>
            </w:r>
          </w:p>
        </w:tc>
      </w:tr>
      <w:tr w:rsidR="00A55EBF" w:rsidRPr="000F1DB4" w14:paraId="77DDBDA9" w14:textId="77777777" w:rsidTr="00A55EBF">
        <w:tc>
          <w:tcPr>
            <w:tcW w:w="1003" w:type="dxa"/>
          </w:tcPr>
          <w:p w14:paraId="7C46749A" w14:textId="77777777" w:rsidR="00A55EBF" w:rsidRPr="000F1DB4" w:rsidRDefault="00A55EBF" w:rsidP="00A55EBF">
            <w:r w:rsidRPr="000F1DB4">
              <w:t>44</w:t>
            </w:r>
          </w:p>
        </w:tc>
        <w:tc>
          <w:tcPr>
            <w:tcW w:w="1335" w:type="dxa"/>
          </w:tcPr>
          <w:p w14:paraId="35F43214" w14:textId="77777777" w:rsidR="00A55EBF" w:rsidRPr="000F1DB4" w:rsidRDefault="00A55EBF" w:rsidP="00A55EBF">
            <w:r w:rsidRPr="000F1DB4">
              <w:t>Auburn</w:t>
            </w:r>
          </w:p>
        </w:tc>
        <w:tc>
          <w:tcPr>
            <w:tcW w:w="1336" w:type="dxa"/>
          </w:tcPr>
          <w:p w14:paraId="74320619" w14:textId="77777777" w:rsidR="00A55EBF" w:rsidRPr="000F1DB4" w:rsidRDefault="00A55EBF" w:rsidP="00A55EBF">
            <w:r w:rsidRPr="000F1DB4">
              <w:t>Hazel</w:t>
            </w:r>
          </w:p>
        </w:tc>
        <w:tc>
          <w:tcPr>
            <w:tcW w:w="1006" w:type="dxa"/>
          </w:tcPr>
          <w:p w14:paraId="3E20EF4F" w14:textId="77777777" w:rsidR="00A55EBF" w:rsidRPr="000F1DB4" w:rsidRDefault="00A55EBF" w:rsidP="00A55EBF">
            <w:r w:rsidRPr="000F1DB4">
              <w:t>Yes</w:t>
            </w:r>
          </w:p>
        </w:tc>
        <w:tc>
          <w:tcPr>
            <w:tcW w:w="1170" w:type="dxa"/>
          </w:tcPr>
          <w:p w14:paraId="108977DA" w14:textId="77777777" w:rsidR="00A55EBF" w:rsidRPr="000F1DB4" w:rsidRDefault="00A55EBF" w:rsidP="00A55EBF">
            <w:r w:rsidRPr="000F1DB4">
              <w:t>Yes</w:t>
            </w:r>
          </w:p>
        </w:tc>
        <w:tc>
          <w:tcPr>
            <w:tcW w:w="990" w:type="dxa"/>
          </w:tcPr>
          <w:p w14:paraId="04C7AAFC" w14:textId="77777777" w:rsidR="00A55EBF" w:rsidRPr="000F1DB4" w:rsidRDefault="00A55EBF" w:rsidP="00A55EBF">
            <w:r w:rsidRPr="000F1DB4">
              <w:t>Yes</w:t>
            </w:r>
          </w:p>
        </w:tc>
        <w:tc>
          <w:tcPr>
            <w:tcW w:w="1080" w:type="dxa"/>
          </w:tcPr>
          <w:p w14:paraId="7AF72F47" w14:textId="77777777" w:rsidR="00A55EBF" w:rsidRPr="000F1DB4" w:rsidRDefault="00A55EBF" w:rsidP="00A55EBF">
            <w:r w:rsidRPr="000F1DB4">
              <w:t>Yes</w:t>
            </w:r>
          </w:p>
        </w:tc>
      </w:tr>
    </w:tbl>
    <w:p w14:paraId="10C1FACD" w14:textId="77777777" w:rsidR="00A55EBF" w:rsidRPr="000F1DB4" w:rsidRDefault="00A55EBF" w:rsidP="00A55EBF"/>
    <w:p w14:paraId="7CBF4E6E" w14:textId="77777777" w:rsidR="00A55EBF" w:rsidRPr="000F1DB4" w:rsidRDefault="00A55EBF" w:rsidP="00A55EBF"/>
    <w:p w14:paraId="5230C87F" w14:textId="77777777" w:rsidR="00A55EBF" w:rsidRDefault="00A55EBF" w:rsidP="00527A65">
      <w:pPr>
        <w:spacing w:line="480" w:lineRule="auto"/>
      </w:pPr>
    </w:p>
    <w:p w14:paraId="348897C3" w14:textId="77777777" w:rsidR="00475CFB" w:rsidRDefault="00475CFB" w:rsidP="00527A65">
      <w:pPr>
        <w:spacing w:line="480" w:lineRule="auto"/>
      </w:pPr>
    </w:p>
    <w:p w14:paraId="7732F5B1" w14:textId="77777777" w:rsidR="00436344" w:rsidRDefault="00436344" w:rsidP="00527A65">
      <w:pPr>
        <w:spacing w:line="480" w:lineRule="auto"/>
        <w:sectPr w:rsidR="00436344" w:rsidSect="00C23E93">
          <w:pgSz w:w="12240" w:h="15840"/>
          <w:pgMar w:top="1440" w:right="1440" w:bottom="1440" w:left="2160" w:header="720" w:footer="1584" w:gutter="0"/>
          <w:pgNumType w:start="1"/>
          <w:cols w:space="720"/>
          <w:docGrid w:linePitch="360"/>
        </w:sectPr>
      </w:pPr>
    </w:p>
    <w:p w14:paraId="7908900B" w14:textId="77777777" w:rsidR="0033402B" w:rsidRDefault="00436344" w:rsidP="00475CFB">
      <w:pPr>
        <w:pStyle w:val="Heading1"/>
      </w:pPr>
      <w:bookmarkStart w:id="116" w:name="_Toc493073258"/>
      <w:bookmarkStart w:id="117" w:name="_Toc131014916"/>
      <w:r>
        <w:lastRenderedPageBreak/>
        <w:t>Chapter 2.  Useful Information and Things to Remember</w:t>
      </w:r>
      <w:bookmarkEnd w:id="116"/>
      <w:bookmarkEnd w:id="117"/>
    </w:p>
    <w:p w14:paraId="588AE2DE" w14:textId="77777777" w:rsidR="00436344" w:rsidRDefault="00436344" w:rsidP="00527A65">
      <w:pPr>
        <w:spacing w:line="480" w:lineRule="auto"/>
      </w:pPr>
      <w:r>
        <w:t>When using this template remember to end chapters or major sections with a ‘Section Break – Next Page,’ not a page break, and after typing the chapter title (or equivalent) highlight the title and select ‘Heading 1’ from the Styles menu.  Use of the section break and Heading 1 will format the first page of each chapter or chapter equivalent according to the Graduate School format requirements.  For a First-Level subheading, type the title (including any subheading numbering), highlight the title (include the number if used), and select ‘Heading 2 from the Styles menu.  For a Second-Level subheading, do the same thing except select ‘Heading 3’.  Only major sections are required to appear in the Table of Contents.  Major sections include:</w:t>
      </w:r>
    </w:p>
    <w:p w14:paraId="632E35A3" w14:textId="77777777" w:rsidR="00436344" w:rsidRDefault="00436344" w:rsidP="00527A65">
      <w:pPr>
        <w:spacing w:line="480" w:lineRule="auto"/>
      </w:pPr>
      <w:r>
        <w:t>Abstract</w:t>
      </w:r>
    </w:p>
    <w:p w14:paraId="7ECCA9FE" w14:textId="77777777" w:rsidR="00436344" w:rsidRDefault="00436344" w:rsidP="00527A65">
      <w:pPr>
        <w:spacing w:line="480" w:lineRule="auto"/>
      </w:pPr>
      <w:r>
        <w:t>Dedication (if used)</w:t>
      </w:r>
    </w:p>
    <w:p w14:paraId="0CA2782D" w14:textId="77777777" w:rsidR="00436344" w:rsidRDefault="00436344" w:rsidP="00527A65">
      <w:pPr>
        <w:spacing w:line="480" w:lineRule="auto"/>
      </w:pPr>
      <w:r>
        <w:t>Acknowledgments (if used)</w:t>
      </w:r>
    </w:p>
    <w:p w14:paraId="4FE91669" w14:textId="77777777" w:rsidR="00436344" w:rsidRDefault="00436344" w:rsidP="00527A65">
      <w:pPr>
        <w:spacing w:line="480" w:lineRule="auto"/>
      </w:pPr>
      <w:r>
        <w:t>Vita</w:t>
      </w:r>
    </w:p>
    <w:p w14:paraId="3C0D9F99" w14:textId="77777777" w:rsidR="00436344" w:rsidRDefault="00436344" w:rsidP="00527A65">
      <w:pPr>
        <w:spacing w:line="480" w:lineRule="auto"/>
      </w:pPr>
      <w:r>
        <w:t>List of Tables (if used)</w:t>
      </w:r>
    </w:p>
    <w:p w14:paraId="71B0882C" w14:textId="77777777" w:rsidR="00436344" w:rsidRDefault="00436344" w:rsidP="00527A65">
      <w:pPr>
        <w:spacing w:line="480" w:lineRule="auto"/>
      </w:pPr>
      <w:r>
        <w:t>List of Figures (if used)</w:t>
      </w:r>
    </w:p>
    <w:p w14:paraId="1C64E6CA" w14:textId="77777777" w:rsidR="00436344" w:rsidRDefault="00436344" w:rsidP="00527A65">
      <w:pPr>
        <w:spacing w:line="480" w:lineRule="auto"/>
      </w:pPr>
      <w:r>
        <w:t xml:space="preserve">All Chapter #s and Titles </w:t>
      </w:r>
    </w:p>
    <w:p w14:paraId="65F68EF3" w14:textId="77777777" w:rsidR="00436344" w:rsidRDefault="00436344" w:rsidP="00527A65">
      <w:pPr>
        <w:spacing w:line="480" w:lineRule="auto"/>
      </w:pPr>
      <w:r>
        <w:t>Bibliography (or Reference)</w:t>
      </w:r>
    </w:p>
    <w:p w14:paraId="3ED6E9A0" w14:textId="77777777" w:rsidR="00436344" w:rsidRDefault="00436344" w:rsidP="00527A65">
      <w:pPr>
        <w:spacing w:line="480" w:lineRule="auto"/>
      </w:pPr>
      <w:r>
        <w:t>All Appendices (is used)</w:t>
      </w:r>
    </w:p>
    <w:p w14:paraId="55CD87CC" w14:textId="77777777" w:rsidR="00475CFB" w:rsidRDefault="00475CFB" w:rsidP="00527A65">
      <w:pPr>
        <w:spacing w:line="480" w:lineRule="auto"/>
      </w:pPr>
      <w:r>
        <w:lastRenderedPageBreak/>
        <w:t xml:space="preserve">Subheadings within each chapter (or equivalent) are not required to be in the Table of </w:t>
      </w:r>
      <w:proofErr w:type="gramStart"/>
      <w:r>
        <w:t>Contents, but</w:t>
      </w:r>
      <w:proofErr w:type="gramEnd"/>
      <w:r>
        <w:t xml:space="preserve"> be consistent.  If the subheadings from one chapter are in the Table of Contents, then the subheadings for all chapters must be in the Table of Contents.</w:t>
      </w:r>
    </w:p>
    <w:p w14:paraId="48DF93CC" w14:textId="77777777" w:rsidR="00C579DA" w:rsidRDefault="00C579DA" w:rsidP="00C579DA">
      <w:pPr>
        <w:pStyle w:val="Heading2"/>
      </w:pPr>
      <w:bookmarkStart w:id="118" w:name="_Toc493073259"/>
      <w:bookmarkStart w:id="119" w:name="_Toc131014917"/>
      <w:r>
        <w:t>Landscaped Pages</w:t>
      </w:r>
      <w:bookmarkEnd w:id="118"/>
      <w:bookmarkEnd w:id="119"/>
    </w:p>
    <w:p w14:paraId="4435C829" w14:textId="77777777" w:rsidR="00C579DA" w:rsidRDefault="00C579DA" w:rsidP="00527A65">
      <w:pPr>
        <w:spacing w:line="480" w:lineRule="auto"/>
      </w:pPr>
      <w:r>
        <w:t>If it becomes necessary to place a table or figure in your document in landscape, the title/caption of the table or figure is put on the page in the same direction as the illustration, the page number remains in the bottom center portrait position, and the top of the landscaped page has a margin of 1.5 inches.  The top of the landscaped page goes to the binding edge.</w:t>
      </w:r>
    </w:p>
    <w:p w14:paraId="5E4C9892" w14:textId="77777777" w:rsidR="00475CFB" w:rsidRDefault="00475CFB" w:rsidP="00527A65">
      <w:pPr>
        <w:spacing w:line="480" w:lineRule="auto"/>
      </w:pPr>
    </w:p>
    <w:p w14:paraId="3B860469" w14:textId="77777777" w:rsidR="00475CFB" w:rsidRDefault="00475CFB" w:rsidP="00527A65">
      <w:pPr>
        <w:spacing w:line="480" w:lineRule="auto"/>
        <w:sectPr w:rsidR="00475CFB" w:rsidSect="00475CFB">
          <w:pgSz w:w="12240" w:h="15840"/>
          <w:pgMar w:top="1440" w:right="1440" w:bottom="1440" w:left="2160" w:header="720" w:footer="1584" w:gutter="0"/>
          <w:cols w:space="720"/>
          <w:docGrid w:linePitch="360"/>
        </w:sectPr>
      </w:pPr>
    </w:p>
    <w:p w14:paraId="1F641526" w14:textId="77777777" w:rsidR="00475CFB" w:rsidRDefault="00475CFB" w:rsidP="00475CFB">
      <w:pPr>
        <w:pStyle w:val="Heading1"/>
      </w:pPr>
      <w:bookmarkStart w:id="120" w:name="_Toc493073260"/>
      <w:bookmarkStart w:id="121" w:name="_Toc131014918"/>
      <w:r>
        <w:lastRenderedPageBreak/>
        <w:t>Bibliography</w:t>
      </w:r>
      <w:bookmarkEnd w:id="120"/>
      <w:bookmarkEnd w:id="121"/>
    </w:p>
    <w:p w14:paraId="5D8C26F3" w14:textId="77777777" w:rsidR="00475CFB" w:rsidRDefault="00475CFB" w:rsidP="00201E23">
      <w:r>
        <w:t xml:space="preserve">Turabian, Kate L., </w:t>
      </w:r>
      <w:r w:rsidRPr="00201E23">
        <w:rPr>
          <w:u w:val="single"/>
        </w:rPr>
        <w:t>A Manual for Writers of Term Papers, Theses, and Dissertations</w:t>
      </w:r>
      <w:r>
        <w:t>. 5</w:t>
      </w:r>
      <w:r w:rsidRPr="00475CFB">
        <w:rPr>
          <w:vertAlign w:val="superscript"/>
        </w:rPr>
        <w:t>th</w:t>
      </w:r>
      <w:r>
        <w:t xml:space="preserve"> ed. </w:t>
      </w:r>
      <w:r w:rsidR="00201E23">
        <w:t>Chicago: University of Chicago Press, 1987.</w:t>
      </w:r>
    </w:p>
    <w:p w14:paraId="64BF1171" w14:textId="77777777" w:rsidR="00201E23" w:rsidRDefault="00201E23" w:rsidP="00201E23"/>
    <w:p w14:paraId="110CFBBD" w14:textId="77777777" w:rsidR="00201E23" w:rsidRDefault="00201E23" w:rsidP="00201E23"/>
    <w:p w14:paraId="3A22336A" w14:textId="77777777" w:rsidR="00201E23" w:rsidRDefault="00201E23" w:rsidP="00201E23"/>
    <w:p w14:paraId="4D1B345C" w14:textId="77777777" w:rsidR="0061059B" w:rsidRDefault="00975563" w:rsidP="00201E23">
      <w:r>
        <w:rPr>
          <w:noProof/>
        </w:rPr>
        <mc:AlternateContent>
          <mc:Choice Requires="wps">
            <w:drawing>
              <wp:anchor distT="0" distB="0" distL="114300" distR="114300" simplePos="0" relativeHeight="251684864" behindDoc="0" locked="0" layoutInCell="1" allowOverlap="1" wp14:anchorId="5CEEA1C5" wp14:editId="49C0DF1A">
                <wp:simplePos x="0" y="0"/>
                <wp:positionH relativeFrom="page">
                  <wp:posOffset>1394749</wp:posOffset>
                </wp:positionH>
                <wp:positionV relativeFrom="page">
                  <wp:posOffset>3235124</wp:posOffset>
                </wp:positionV>
                <wp:extent cx="5474335" cy="1956122"/>
                <wp:effectExtent l="0" t="0" r="12065" b="25400"/>
                <wp:wrapNone/>
                <wp:docPr id="17" name="Text Box 17"/>
                <wp:cNvGraphicFramePr/>
                <a:graphic xmlns:a="http://schemas.openxmlformats.org/drawingml/2006/main">
                  <a:graphicData uri="http://schemas.microsoft.com/office/word/2010/wordprocessingShape">
                    <wps:wsp>
                      <wps:cNvSpPr txBox="1"/>
                      <wps:spPr>
                        <a:xfrm>
                          <a:off x="0" y="0"/>
                          <a:ext cx="5474335" cy="1956122"/>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4F0BDF" w14:textId="77777777" w:rsidR="0004216D" w:rsidRDefault="0004216D" w:rsidP="0061059B">
                            <w:pPr>
                              <w:spacing w:line="480" w:lineRule="auto"/>
                            </w:pPr>
                            <w:r>
                              <w:t xml:space="preserve">While a list of references may appear at the end of each chapter, the final submitted document must have a unified bibliography that covers the entire document. </w:t>
                            </w:r>
                          </w:p>
                          <w:p w14:paraId="358724AE" w14:textId="77777777" w:rsidR="0004216D" w:rsidRDefault="0004216D" w:rsidP="0061059B">
                            <w:pPr>
                              <w:spacing w:line="480" w:lineRule="auto"/>
                            </w:pPr>
                            <w:r>
                              <w:t xml:space="preserve">A consistent style must be used for the references in the bibliography.  </w:t>
                            </w:r>
                          </w:p>
                          <w:p w14:paraId="1C9709AB" w14:textId="77777777" w:rsidR="0004216D" w:rsidRDefault="0004216D" w:rsidP="0061059B">
                            <w:pPr>
                              <w:spacing w:line="480" w:lineRule="auto"/>
                            </w:pPr>
                          </w:p>
                          <w:p w14:paraId="695AB285" w14:textId="77777777" w:rsidR="0004216D" w:rsidRPr="002037B9" w:rsidRDefault="0004216D" w:rsidP="0061059B">
                            <w:pPr>
                              <w:spacing w:line="480" w:lineRule="auto"/>
                              <w:rPr>
                                <w:b/>
                              </w:rPr>
                            </w:pPr>
                            <w:r>
                              <w:rPr>
                                <w:b/>
                              </w:rPr>
                              <w:t>DELETE THIS INSTRUCTIONAL BOX BEFORE PRINTING</w:t>
                            </w:r>
                            <w:r w:rsidRPr="002037B9">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EA1C5" id="Text Box 17" o:spid="_x0000_s1037" type="#_x0000_t202" style="position:absolute;margin-left:109.8pt;margin-top:254.75pt;width:431.05pt;height:154.05pt;z-index:25168486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" fillcolor="#ed7d31 [3205]" strokeweight=".5pt">
                <v:textbox>
                  <w:txbxContent>
                    <w:p w14:paraId="2A4F0BDF" w14:textId="77777777" w:rsidR="0004216D" w:rsidRDefault="0004216D" w:rsidP="0061059B">
                      <w:pPr>
                        <w:spacing w:line="480" w:lineRule="auto"/>
                      </w:pPr>
                      <w:r>
                        <w:t xml:space="preserve">While a list of references may appear at the end of each chapter, the final submitted document must have a unified bibliography that covers the entire document. </w:t>
                      </w:r>
                    </w:p>
                    <w:p w14:paraId="358724AE" w14:textId="77777777" w:rsidR="0004216D" w:rsidRDefault="0004216D" w:rsidP="0061059B">
                      <w:pPr>
                        <w:spacing w:line="480" w:lineRule="auto"/>
                      </w:pPr>
                      <w:r>
                        <w:t xml:space="preserve">A consistent style must be used for the references in the bibliography.  </w:t>
                      </w:r>
                    </w:p>
                    <w:p w14:paraId="1C9709AB" w14:textId="77777777" w:rsidR="0004216D" w:rsidRDefault="0004216D" w:rsidP="0061059B">
                      <w:pPr>
                        <w:spacing w:line="480" w:lineRule="auto"/>
                      </w:pPr>
                    </w:p>
                    <w:p w14:paraId="695AB285" w14:textId="77777777" w:rsidR="0004216D" w:rsidRPr="002037B9" w:rsidRDefault="0004216D" w:rsidP="0061059B">
                      <w:pPr>
                        <w:spacing w:line="480" w:lineRule="auto"/>
                        <w:rPr>
                          <w:b/>
                        </w:rPr>
                      </w:pPr>
                      <w:r>
                        <w:rPr>
                          <w:b/>
                        </w:rPr>
                        <w:t>DELETE THIS INSTRUCTIONAL BOX BEFORE PRINTING</w:t>
                      </w:r>
                      <w:r w:rsidRPr="002037B9">
                        <w:rPr>
                          <w:b/>
                        </w:rPr>
                        <w:t>.</w:t>
                      </w:r>
                    </w:p>
                  </w:txbxContent>
                </v:textbox>
                <w10:wrap anchorx="page" anchory="page"/>
              </v:shape>
            </w:pict>
          </mc:Fallback>
        </mc:AlternateContent>
      </w:r>
    </w:p>
    <w:p w14:paraId="27B498DF" w14:textId="77777777" w:rsidR="0061059B" w:rsidRDefault="0061059B" w:rsidP="00201E23"/>
    <w:p w14:paraId="5659689E" w14:textId="77777777" w:rsidR="00201E23" w:rsidRDefault="00201E23" w:rsidP="00201E23"/>
    <w:p w14:paraId="3F0F6BC9" w14:textId="77777777" w:rsidR="00201E23" w:rsidRDefault="00201E23" w:rsidP="00527A65">
      <w:pPr>
        <w:spacing w:line="480" w:lineRule="auto"/>
      </w:pPr>
    </w:p>
    <w:p w14:paraId="4DA6D78F" w14:textId="77777777" w:rsidR="00201E23" w:rsidRDefault="00201E23" w:rsidP="00527A65">
      <w:pPr>
        <w:spacing w:line="480" w:lineRule="auto"/>
      </w:pPr>
    </w:p>
    <w:p w14:paraId="14A8651D" w14:textId="77777777" w:rsidR="0061059B" w:rsidRDefault="0061059B" w:rsidP="00527A65">
      <w:pPr>
        <w:spacing w:line="480" w:lineRule="auto"/>
      </w:pPr>
    </w:p>
    <w:p w14:paraId="1B3BCD0C" w14:textId="77777777" w:rsidR="0061059B" w:rsidRDefault="0061059B" w:rsidP="00527A65">
      <w:pPr>
        <w:spacing w:line="480" w:lineRule="auto"/>
      </w:pPr>
    </w:p>
    <w:p w14:paraId="60361216" w14:textId="77777777" w:rsidR="0061059B" w:rsidRDefault="0061059B" w:rsidP="00527A65">
      <w:pPr>
        <w:spacing w:line="480" w:lineRule="auto"/>
      </w:pPr>
    </w:p>
    <w:p w14:paraId="1560AFD6" w14:textId="77777777" w:rsidR="0061059B" w:rsidRDefault="0061059B" w:rsidP="00527A65">
      <w:pPr>
        <w:spacing w:line="480" w:lineRule="auto"/>
      </w:pPr>
    </w:p>
    <w:p w14:paraId="3946500D" w14:textId="77777777" w:rsidR="0061059B" w:rsidRDefault="0061059B" w:rsidP="00527A65">
      <w:pPr>
        <w:spacing w:line="480" w:lineRule="auto"/>
      </w:pPr>
    </w:p>
    <w:p w14:paraId="5979DC1C" w14:textId="77777777" w:rsidR="0061059B" w:rsidRDefault="0061059B" w:rsidP="00527A65">
      <w:pPr>
        <w:spacing w:line="480" w:lineRule="auto"/>
      </w:pPr>
    </w:p>
    <w:p w14:paraId="32FE12C3" w14:textId="77777777" w:rsidR="0061059B" w:rsidRDefault="0061059B" w:rsidP="00527A65">
      <w:pPr>
        <w:spacing w:line="480" w:lineRule="auto"/>
        <w:sectPr w:rsidR="0061059B" w:rsidSect="00475CFB">
          <w:pgSz w:w="12240" w:h="15840"/>
          <w:pgMar w:top="1440" w:right="1440" w:bottom="1440" w:left="2160" w:header="720" w:footer="1584" w:gutter="0"/>
          <w:cols w:space="720"/>
          <w:docGrid w:linePitch="360"/>
        </w:sectPr>
      </w:pPr>
    </w:p>
    <w:p w14:paraId="58228E97" w14:textId="77777777" w:rsidR="0061059B" w:rsidRDefault="0061059B" w:rsidP="0061059B">
      <w:pPr>
        <w:pStyle w:val="Heading1"/>
      </w:pPr>
      <w:bookmarkStart w:id="122" w:name="_Toc493073261"/>
      <w:bookmarkStart w:id="123" w:name="_Toc131014919"/>
      <w:r>
        <w:lastRenderedPageBreak/>
        <w:t>Appendix A.  Graduate Program Names</w:t>
      </w:r>
      <w:bookmarkEnd w:id="122"/>
      <w:bookmarkEnd w:id="123"/>
    </w:p>
    <w:tbl>
      <w:tblPr>
        <w:tblW w:w="0" w:type="auto"/>
        <w:tblLook w:val="04A0" w:firstRow="1" w:lastRow="0" w:firstColumn="1" w:lastColumn="0" w:noHBand="0" w:noVBand="1"/>
      </w:tblPr>
      <w:tblGrid>
        <w:gridCol w:w="6401"/>
      </w:tblGrid>
      <w:tr w:rsidR="0061059B" w:rsidRPr="000F1DB4" w14:paraId="66CA440B" w14:textId="77777777" w:rsidTr="00A55EBF">
        <w:trPr>
          <w:trHeight w:val="20"/>
        </w:trPr>
        <w:tc>
          <w:tcPr>
            <w:tcW w:w="0" w:type="auto"/>
            <w:shd w:val="clear" w:color="auto" w:fill="auto"/>
            <w:vAlign w:val="bottom"/>
            <w:hideMark/>
          </w:tcPr>
          <w:p w14:paraId="40C52932" w14:textId="77777777" w:rsidR="0061059B" w:rsidRPr="000F1DB4" w:rsidRDefault="0061059B" w:rsidP="00A55EBF">
            <w:r w:rsidRPr="000F1DB4">
              <w:t>Arts Administration, Education and Policy</w:t>
            </w:r>
          </w:p>
        </w:tc>
      </w:tr>
      <w:tr w:rsidR="0061059B" w:rsidRPr="000F1DB4" w14:paraId="60421161" w14:textId="77777777" w:rsidTr="00A55EBF">
        <w:trPr>
          <w:trHeight w:val="20"/>
        </w:trPr>
        <w:tc>
          <w:tcPr>
            <w:tcW w:w="0" w:type="auto"/>
            <w:shd w:val="clear" w:color="auto" w:fill="auto"/>
            <w:vAlign w:val="bottom"/>
            <w:hideMark/>
          </w:tcPr>
          <w:p w14:paraId="78A154E0" w14:textId="77777777" w:rsidR="0061059B" w:rsidRPr="000F1DB4" w:rsidRDefault="0061059B" w:rsidP="00A55EBF">
            <w:r w:rsidRPr="000F1DB4">
              <w:t>Accounting and Management Information Systems</w:t>
            </w:r>
          </w:p>
        </w:tc>
      </w:tr>
      <w:tr w:rsidR="0061059B" w:rsidRPr="000F1DB4" w14:paraId="11AD7813" w14:textId="77777777" w:rsidTr="00A55EBF">
        <w:trPr>
          <w:trHeight w:val="20"/>
        </w:trPr>
        <w:tc>
          <w:tcPr>
            <w:tcW w:w="0" w:type="auto"/>
            <w:shd w:val="clear" w:color="auto" w:fill="auto"/>
            <w:vAlign w:val="bottom"/>
            <w:hideMark/>
          </w:tcPr>
          <w:p w14:paraId="61A1A7C1" w14:textId="77777777" w:rsidR="0061059B" w:rsidRPr="000F1DB4" w:rsidRDefault="0061059B" w:rsidP="00A55EBF">
            <w:r w:rsidRPr="000F1DB4">
              <w:t>Applied Clinical and Preclinical Research</w:t>
            </w:r>
          </w:p>
        </w:tc>
      </w:tr>
      <w:tr w:rsidR="0061059B" w:rsidRPr="000F1DB4" w14:paraId="3993AC11" w14:textId="77777777" w:rsidTr="00A55EBF">
        <w:trPr>
          <w:trHeight w:val="20"/>
        </w:trPr>
        <w:tc>
          <w:tcPr>
            <w:tcW w:w="0" w:type="auto"/>
            <w:shd w:val="clear" w:color="auto" w:fill="auto"/>
            <w:vAlign w:val="bottom"/>
            <w:hideMark/>
          </w:tcPr>
          <w:p w14:paraId="46E42607" w14:textId="77777777" w:rsidR="0061059B" w:rsidRPr="000F1DB4" w:rsidRDefault="0061059B" w:rsidP="00A55EBF">
            <w:r w:rsidRPr="000F1DB4">
              <w:t>Agricultural, Environmental &amp; Developmental Economics</w:t>
            </w:r>
          </w:p>
        </w:tc>
      </w:tr>
      <w:tr w:rsidR="0061059B" w:rsidRPr="000F1DB4" w14:paraId="458F9DF5" w14:textId="77777777" w:rsidTr="00A55EBF">
        <w:trPr>
          <w:trHeight w:val="20"/>
        </w:trPr>
        <w:tc>
          <w:tcPr>
            <w:tcW w:w="0" w:type="auto"/>
            <w:shd w:val="clear" w:color="auto" w:fill="auto"/>
            <w:vAlign w:val="bottom"/>
            <w:hideMark/>
          </w:tcPr>
          <w:p w14:paraId="713CD3A0" w14:textId="77777777" w:rsidR="0061059B" w:rsidRPr="000F1DB4" w:rsidRDefault="0061059B" w:rsidP="00A55EBF">
            <w:r w:rsidRPr="000F1DB4">
              <w:t>Agricultural and Extension Education Distance Learning Option</w:t>
            </w:r>
          </w:p>
        </w:tc>
      </w:tr>
      <w:tr w:rsidR="0061059B" w:rsidRPr="000F1DB4" w14:paraId="1D065E7E" w14:textId="77777777" w:rsidTr="00A55EBF">
        <w:trPr>
          <w:trHeight w:val="20"/>
        </w:trPr>
        <w:tc>
          <w:tcPr>
            <w:tcW w:w="0" w:type="auto"/>
            <w:shd w:val="clear" w:color="auto" w:fill="auto"/>
            <w:vAlign w:val="bottom"/>
            <w:hideMark/>
          </w:tcPr>
          <w:p w14:paraId="31AB8B28" w14:textId="77777777" w:rsidR="0061059B" w:rsidRPr="000F1DB4" w:rsidRDefault="0061059B" w:rsidP="00A55EBF">
            <w:r w:rsidRPr="000F1DB4">
              <w:t>Aeronautical and Astronautical Engineering</w:t>
            </w:r>
          </w:p>
        </w:tc>
      </w:tr>
      <w:tr w:rsidR="0061059B" w:rsidRPr="000F1DB4" w14:paraId="45529514" w14:textId="77777777" w:rsidTr="00A55EBF">
        <w:trPr>
          <w:trHeight w:val="20"/>
        </w:trPr>
        <w:tc>
          <w:tcPr>
            <w:tcW w:w="0" w:type="auto"/>
            <w:shd w:val="clear" w:color="auto" w:fill="auto"/>
            <w:vAlign w:val="bottom"/>
            <w:hideMark/>
          </w:tcPr>
          <w:p w14:paraId="1863BCE6" w14:textId="77777777" w:rsidR="0061059B" w:rsidRPr="000F1DB4" w:rsidRDefault="0061059B" w:rsidP="00A55EBF">
            <w:proofErr w:type="gramStart"/>
            <w:r w:rsidRPr="000F1DB4">
              <w:t>African-American</w:t>
            </w:r>
            <w:proofErr w:type="gramEnd"/>
            <w:r w:rsidRPr="000F1DB4">
              <w:t xml:space="preserve"> and African Studies</w:t>
            </w:r>
          </w:p>
        </w:tc>
      </w:tr>
      <w:tr w:rsidR="0061059B" w:rsidRPr="000F1DB4" w14:paraId="58B8C84F" w14:textId="77777777" w:rsidTr="00A55EBF">
        <w:trPr>
          <w:trHeight w:val="20"/>
        </w:trPr>
        <w:tc>
          <w:tcPr>
            <w:tcW w:w="0" w:type="auto"/>
            <w:shd w:val="clear" w:color="auto" w:fill="auto"/>
            <w:vAlign w:val="bottom"/>
            <w:hideMark/>
          </w:tcPr>
          <w:p w14:paraId="0C2DEBB9" w14:textId="77777777" w:rsidR="0061059B" w:rsidRPr="000F1DB4" w:rsidRDefault="0061059B" w:rsidP="00A55EBF">
            <w:r w:rsidRPr="000F1DB4">
              <w:t>Agricultural and Extension Education</w:t>
            </w:r>
          </w:p>
        </w:tc>
      </w:tr>
      <w:tr w:rsidR="0061059B" w:rsidRPr="000F1DB4" w14:paraId="6D7D0F32" w14:textId="77777777" w:rsidTr="00A55EBF">
        <w:trPr>
          <w:trHeight w:val="20"/>
        </w:trPr>
        <w:tc>
          <w:tcPr>
            <w:tcW w:w="0" w:type="auto"/>
            <w:shd w:val="clear" w:color="auto" w:fill="auto"/>
            <w:vAlign w:val="bottom"/>
            <w:hideMark/>
          </w:tcPr>
          <w:p w14:paraId="43E97011" w14:textId="77777777" w:rsidR="0061059B" w:rsidRPr="000F1DB4" w:rsidRDefault="0061059B" w:rsidP="00A55EBF">
            <w:r w:rsidRPr="000F1DB4">
              <w:t>Allied Medicine</w:t>
            </w:r>
          </w:p>
        </w:tc>
      </w:tr>
      <w:tr w:rsidR="0061059B" w:rsidRPr="000F1DB4" w14:paraId="74402609" w14:textId="77777777" w:rsidTr="00A55EBF">
        <w:trPr>
          <w:trHeight w:val="20"/>
        </w:trPr>
        <w:tc>
          <w:tcPr>
            <w:tcW w:w="0" w:type="auto"/>
            <w:shd w:val="clear" w:color="auto" w:fill="auto"/>
            <w:vAlign w:val="bottom"/>
            <w:hideMark/>
          </w:tcPr>
          <w:p w14:paraId="71BCD4E4" w14:textId="77777777" w:rsidR="0061059B" w:rsidRPr="000F1DB4" w:rsidRDefault="0061059B" w:rsidP="00A55EBF">
            <w:r w:rsidRPr="000F1DB4">
              <w:t>Anatomy</w:t>
            </w:r>
          </w:p>
        </w:tc>
      </w:tr>
      <w:tr w:rsidR="0061059B" w:rsidRPr="000F1DB4" w14:paraId="0CEB9F39" w14:textId="77777777" w:rsidTr="00A55EBF">
        <w:trPr>
          <w:trHeight w:val="20"/>
        </w:trPr>
        <w:tc>
          <w:tcPr>
            <w:tcW w:w="0" w:type="auto"/>
            <w:shd w:val="clear" w:color="auto" w:fill="auto"/>
            <w:vAlign w:val="bottom"/>
            <w:hideMark/>
          </w:tcPr>
          <w:p w14:paraId="5C00272C" w14:textId="77777777" w:rsidR="0061059B" w:rsidRPr="000F1DB4" w:rsidRDefault="0061059B" w:rsidP="00A55EBF">
            <w:r w:rsidRPr="000F1DB4">
              <w:t>Animal Sciences</w:t>
            </w:r>
          </w:p>
        </w:tc>
      </w:tr>
      <w:tr w:rsidR="0061059B" w:rsidRPr="000F1DB4" w14:paraId="56D4B20B" w14:textId="77777777" w:rsidTr="00A55EBF">
        <w:trPr>
          <w:trHeight w:val="20"/>
        </w:trPr>
        <w:tc>
          <w:tcPr>
            <w:tcW w:w="0" w:type="auto"/>
            <w:shd w:val="clear" w:color="auto" w:fill="auto"/>
            <w:vAlign w:val="bottom"/>
            <w:hideMark/>
          </w:tcPr>
          <w:p w14:paraId="46481830" w14:textId="77777777" w:rsidR="0061059B" w:rsidRPr="000F1DB4" w:rsidRDefault="0061059B" w:rsidP="00A55EBF">
            <w:r w:rsidRPr="000F1DB4">
              <w:t>Anthropology</w:t>
            </w:r>
          </w:p>
        </w:tc>
      </w:tr>
      <w:tr w:rsidR="0061059B" w:rsidRPr="000F1DB4" w14:paraId="18C327C5" w14:textId="77777777" w:rsidTr="00A55EBF">
        <w:trPr>
          <w:trHeight w:val="20"/>
        </w:trPr>
        <w:tc>
          <w:tcPr>
            <w:tcW w:w="0" w:type="auto"/>
            <w:shd w:val="clear" w:color="auto" w:fill="auto"/>
            <w:vAlign w:val="bottom"/>
            <w:hideMark/>
          </w:tcPr>
          <w:p w14:paraId="38BF2A36" w14:textId="77777777" w:rsidR="0061059B" w:rsidRPr="000F1DB4" w:rsidRDefault="0061059B" w:rsidP="00A55EBF">
            <w:r w:rsidRPr="000F1DB4">
              <w:t>Applied Economics</w:t>
            </w:r>
          </w:p>
        </w:tc>
      </w:tr>
      <w:tr w:rsidR="0061059B" w:rsidRPr="000F1DB4" w14:paraId="5E77CDCB" w14:textId="77777777" w:rsidTr="00A55EBF">
        <w:trPr>
          <w:trHeight w:val="20"/>
        </w:trPr>
        <w:tc>
          <w:tcPr>
            <w:tcW w:w="0" w:type="auto"/>
            <w:shd w:val="clear" w:color="auto" w:fill="auto"/>
            <w:vAlign w:val="bottom"/>
            <w:hideMark/>
          </w:tcPr>
          <w:p w14:paraId="11D9755B" w14:textId="77777777" w:rsidR="0061059B" w:rsidRPr="000F1DB4" w:rsidRDefault="0061059B" w:rsidP="00A55EBF">
            <w:r w:rsidRPr="000F1DB4">
              <w:t>Actuarial and Quantitative Risk Management</w:t>
            </w:r>
          </w:p>
        </w:tc>
      </w:tr>
      <w:tr w:rsidR="0061059B" w:rsidRPr="000F1DB4" w14:paraId="788226A7" w14:textId="77777777" w:rsidTr="00A55EBF">
        <w:trPr>
          <w:trHeight w:val="20"/>
        </w:trPr>
        <w:tc>
          <w:tcPr>
            <w:tcW w:w="0" w:type="auto"/>
            <w:shd w:val="clear" w:color="auto" w:fill="auto"/>
            <w:vAlign w:val="bottom"/>
            <w:hideMark/>
          </w:tcPr>
          <w:p w14:paraId="351EC541" w14:textId="77777777" w:rsidR="0061059B" w:rsidRPr="000F1DB4" w:rsidRDefault="0061059B" w:rsidP="00A55EBF">
            <w:r w:rsidRPr="000F1DB4">
              <w:t>Architecture</w:t>
            </w:r>
          </w:p>
        </w:tc>
      </w:tr>
      <w:tr w:rsidR="0061059B" w:rsidRPr="000F1DB4" w14:paraId="27D606BA" w14:textId="77777777" w:rsidTr="00A55EBF">
        <w:trPr>
          <w:trHeight w:val="20"/>
        </w:trPr>
        <w:tc>
          <w:tcPr>
            <w:tcW w:w="0" w:type="auto"/>
            <w:shd w:val="clear" w:color="auto" w:fill="auto"/>
            <w:vAlign w:val="bottom"/>
            <w:hideMark/>
          </w:tcPr>
          <w:p w14:paraId="3411BEEB" w14:textId="77777777" w:rsidR="0061059B" w:rsidRPr="000F1DB4" w:rsidRDefault="0061059B" w:rsidP="00A55EBF">
            <w:r w:rsidRPr="000F1DB4">
              <w:t>Art Education</w:t>
            </w:r>
          </w:p>
        </w:tc>
      </w:tr>
      <w:tr w:rsidR="0061059B" w:rsidRPr="000F1DB4" w14:paraId="46D6A454" w14:textId="77777777" w:rsidTr="00A55EBF">
        <w:trPr>
          <w:trHeight w:val="20"/>
        </w:trPr>
        <w:tc>
          <w:tcPr>
            <w:tcW w:w="0" w:type="auto"/>
            <w:shd w:val="clear" w:color="auto" w:fill="auto"/>
            <w:vAlign w:val="bottom"/>
            <w:hideMark/>
          </w:tcPr>
          <w:p w14:paraId="58CCE0BD" w14:textId="77777777" w:rsidR="0061059B" w:rsidRPr="000F1DB4" w:rsidRDefault="0061059B" w:rsidP="00A55EBF">
            <w:r w:rsidRPr="000F1DB4">
              <w:t>Art</w:t>
            </w:r>
          </w:p>
        </w:tc>
      </w:tr>
      <w:tr w:rsidR="0061059B" w:rsidRPr="000F1DB4" w14:paraId="28FAE69B" w14:textId="77777777" w:rsidTr="00A55EBF">
        <w:trPr>
          <w:trHeight w:val="20"/>
        </w:trPr>
        <w:tc>
          <w:tcPr>
            <w:tcW w:w="0" w:type="auto"/>
            <w:shd w:val="clear" w:color="auto" w:fill="auto"/>
            <w:vAlign w:val="bottom"/>
            <w:hideMark/>
          </w:tcPr>
          <w:p w14:paraId="336AF30C" w14:textId="77777777" w:rsidR="0061059B" w:rsidRPr="000F1DB4" w:rsidRDefault="0061059B" w:rsidP="00A55EBF">
            <w:r w:rsidRPr="000F1DB4">
              <w:t>Arts Policy and Administration</w:t>
            </w:r>
          </w:p>
        </w:tc>
      </w:tr>
      <w:tr w:rsidR="0061059B" w:rsidRPr="000F1DB4" w14:paraId="53D00A8A" w14:textId="77777777" w:rsidTr="00A55EBF">
        <w:trPr>
          <w:trHeight w:val="20"/>
        </w:trPr>
        <w:tc>
          <w:tcPr>
            <w:tcW w:w="0" w:type="auto"/>
            <w:shd w:val="clear" w:color="auto" w:fill="auto"/>
            <w:vAlign w:val="bottom"/>
            <w:hideMark/>
          </w:tcPr>
          <w:p w14:paraId="3C6D9A95" w14:textId="77777777" w:rsidR="0061059B" w:rsidRPr="000F1DB4" w:rsidRDefault="0061059B" w:rsidP="00A55EBF">
            <w:r w:rsidRPr="000F1DB4">
              <w:t>East Asian Languages and Literatures</w:t>
            </w:r>
          </w:p>
        </w:tc>
      </w:tr>
      <w:tr w:rsidR="0061059B" w:rsidRPr="000F1DB4" w14:paraId="4B3571DD" w14:textId="77777777" w:rsidTr="00A55EBF">
        <w:trPr>
          <w:trHeight w:val="20"/>
        </w:trPr>
        <w:tc>
          <w:tcPr>
            <w:tcW w:w="0" w:type="auto"/>
            <w:shd w:val="clear" w:color="auto" w:fill="auto"/>
            <w:vAlign w:val="bottom"/>
            <w:hideMark/>
          </w:tcPr>
          <w:p w14:paraId="6F3123C0" w14:textId="77777777" w:rsidR="0061059B" w:rsidRPr="000F1DB4" w:rsidRDefault="0061059B" w:rsidP="00A55EBF">
            <w:r w:rsidRPr="000F1DB4">
              <w:t>Astronomy</w:t>
            </w:r>
          </w:p>
        </w:tc>
      </w:tr>
      <w:tr w:rsidR="0061059B" w:rsidRPr="000F1DB4" w14:paraId="1D6D7482" w14:textId="77777777" w:rsidTr="00A55EBF">
        <w:trPr>
          <w:trHeight w:val="20"/>
        </w:trPr>
        <w:tc>
          <w:tcPr>
            <w:tcW w:w="0" w:type="auto"/>
            <w:shd w:val="clear" w:color="auto" w:fill="auto"/>
            <w:vAlign w:val="bottom"/>
            <w:hideMark/>
          </w:tcPr>
          <w:p w14:paraId="5C5E0187" w14:textId="77777777" w:rsidR="0061059B" w:rsidRPr="000F1DB4" w:rsidRDefault="0061059B" w:rsidP="00A55EBF">
            <w:r w:rsidRPr="000F1DB4">
              <w:t>Atmospheric Sciences</w:t>
            </w:r>
          </w:p>
        </w:tc>
      </w:tr>
      <w:tr w:rsidR="0061059B" w:rsidRPr="000F1DB4" w14:paraId="33154B7E" w14:textId="77777777" w:rsidTr="00A55EBF">
        <w:trPr>
          <w:trHeight w:val="20"/>
        </w:trPr>
        <w:tc>
          <w:tcPr>
            <w:tcW w:w="0" w:type="auto"/>
            <w:shd w:val="clear" w:color="auto" w:fill="auto"/>
            <w:vAlign w:val="bottom"/>
            <w:hideMark/>
          </w:tcPr>
          <w:p w14:paraId="0B1B5840" w14:textId="77777777" w:rsidR="0061059B" w:rsidRPr="000F1DB4" w:rsidRDefault="0061059B" w:rsidP="00A55EBF">
            <w:r w:rsidRPr="000F1DB4">
              <w:t>Audiology</w:t>
            </w:r>
          </w:p>
        </w:tc>
      </w:tr>
      <w:tr w:rsidR="0061059B" w:rsidRPr="000F1DB4" w14:paraId="74BDA81E" w14:textId="77777777" w:rsidTr="00A55EBF">
        <w:trPr>
          <w:trHeight w:val="20"/>
        </w:trPr>
        <w:tc>
          <w:tcPr>
            <w:tcW w:w="0" w:type="auto"/>
            <w:shd w:val="clear" w:color="auto" w:fill="auto"/>
            <w:vAlign w:val="bottom"/>
            <w:hideMark/>
          </w:tcPr>
          <w:p w14:paraId="52FDFC1C" w14:textId="77777777" w:rsidR="0061059B" w:rsidRPr="000F1DB4" w:rsidRDefault="0061059B" w:rsidP="00A55EBF">
            <w:r w:rsidRPr="000F1DB4">
              <w:t>Biochemistry</w:t>
            </w:r>
          </w:p>
        </w:tc>
      </w:tr>
      <w:tr w:rsidR="0061059B" w:rsidRPr="000F1DB4" w14:paraId="0E4B0CCD" w14:textId="77777777" w:rsidTr="00A55EBF">
        <w:trPr>
          <w:trHeight w:val="20"/>
        </w:trPr>
        <w:tc>
          <w:tcPr>
            <w:tcW w:w="0" w:type="auto"/>
            <w:shd w:val="clear" w:color="auto" w:fill="auto"/>
            <w:vAlign w:val="bottom"/>
            <w:hideMark/>
          </w:tcPr>
          <w:p w14:paraId="2AE780F5" w14:textId="77777777" w:rsidR="0061059B" w:rsidRPr="000F1DB4" w:rsidRDefault="0061059B" w:rsidP="00A55EBF">
            <w:r w:rsidRPr="000F1DB4">
              <w:t>Ohio State University Biochemistry Program</w:t>
            </w:r>
          </w:p>
        </w:tc>
      </w:tr>
      <w:tr w:rsidR="0061059B" w:rsidRPr="000F1DB4" w14:paraId="0081E860" w14:textId="77777777" w:rsidTr="00A55EBF">
        <w:trPr>
          <w:trHeight w:val="20"/>
        </w:trPr>
        <w:tc>
          <w:tcPr>
            <w:tcW w:w="0" w:type="auto"/>
            <w:shd w:val="clear" w:color="auto" w:fill="auto"/>
            <w:vAlign w:val="bottom"/>
            <w:hideMark/>
          </w:tcPr>
          <w:p w14:paraId="7036C71F" w14:textId="77777777" w:rsidR="0061059B" w:rsidRPr="000F1DB4" w:rsidRDefault="0061059B" w:rsidP="00A55EBF">
            <w:r w:rsidRPr="000F1DB4">
              <w:t>Bioethics</w:t>
            </w:r>
          </w:p>
        </w:tc>
      </w:tr>
      <w:tr w:rsidR="0061059B" w:rsidRPr="000F1DB4" w14:paraId="607968FC" w14:textId="77777777" w:rsidTr="00A55EBF">
        <w:trPr>
          <w:trHeight w:val="20"/>
        </w:trPr>
        <w:tc>
          <w:tcPr>
            <w:tcW w:w="0" w:type="auto"/>
            <w:shd w:val="clear" w:color="auto" w:fill="auto"/>
            <w:vAlign w:val="bottom"/>
            <w:hideMark/>
          </w:tcPr>
          <w:p w14:paraId="12BC64F3" w14:textId="77777777" w:rsidR="0061059B" w:rsidRPr="000F1DB4" w:rsidRDefault="0061059B" w:rsidP="00A55EBF">
            <w:r w:rsidRPr="000F1DB4">
              <w:t>Biomedical Engineering</w:t>
            </w:r>
          </w:p>
        </w:tc>
      </w:tr>
      <w:tr w:rsidR="0061059B" w:rsidRPr="000F1DB4" w14:paraId="7DB43162" w14:textId="77777777" w:rsidTr="00A55EBF">
        <w:trPr>
          <w:trHeight w:val="20"/>
        </w:trPr>
        <w:tc>
          <w:tcPr>
            <w:tcW w:w="0" w:type="auto"/>
            <w:shd w:val="clear" w:color="auto" w:fill="auto"/>
            <w:vAlign w:val="bottom"/>
            <w:hideMark/>
          </w:tcPr>
          <w:p w14:paraId="2CBD856B" w14:textId="77777777" w:rsidR="0061059B" w:rsidRPr="000F1DB4" w:rsidRDefault="0061059B" w:rsidP="00A55EBF">
            <w:r w:rsidRPr="000F1DB4">
              <w:t>Biophysics</w:t>
            </w:r>
          </w:p>
        </w:tc>
      </w:tr>
      <w:tr w:rsidR="0061059B" w:rsidRPr="000F1DB4" w14:paraId="5AC1B23C" w14:textId="77777777" w:rsidTr="00A55EBF">
        <w:trPr>
          <w:trHeight w:val="20"/>
        </w:trPr>
        <w:tc>
          <w:tcPr>
            <w:tcW w:w="0" w:type="auto"/>
            <w:shd w:val="clear" w:color="auto" w:fill="auto"/>
            <w:vAlign w:val="bottom"/>
            <w:hideMark/>
          </w:tcPr>
          <w:p w14:paraId="04D782CD" w14:textId="77777777" w:rsidR="0061059B" w:rsidRPr="000F1DB4" w:rsidRDefault="0061059B" w:rsidP="00A55EBF">
            <w:r w:rsidRPr="000F1DB4">
              <w:t>Biostatistics</w:t>
            </w:r>
          </w:p>
        </w:tc>
      </w:tr>
      <w:tr w:rsidR="0061059B" w:rsidRPr="000F1DB4" w14:paraId="43CD15BC" w14:textId="77777777" w:rsidTr="00A55EBF">
        <w:trPr>
          <w:trHeight w:val="20"/>
        </w:trPr>
        <w:tc>
          <w:tcPr>
            <w:tcW w:w="0" w:type="auto"/>
            <w:shd w:val="clear" w:color="auto" w:fill="auto"/>
            <w:vAlign w:val="bottom"/>
            <w:hideMark/>
          </w:tcPr>
          <w:p w14:paraId="53DF97BD" w14:textId="77777777" w:rsidR="0061059B" w:rsidRPr="000F1DB4" w:rsidRDefault="0061059B" w:rsidP="00A55EBF">
            <w:r w:rsidRPr="000F1DB4">
              <w:t>Business Administration</w:t>
            </w:r>
          </w:p>
        </w:tc>
      </w:tr>
      <w:tr w:rsidR="0061059B" w:rsidRPr="000F1DB4" w14:paraId="611B8799" w14:textId="77777777" w:rsidTr="00A55EBF">
        <w:trPr>
          <w:trHeight w:val="20"/>
        </w:trPr>
        <w:tc>
          <w:tcPr>
            <w:tcW w:w="0" w:type="auto"/>
            <w:shd w:val="clear" w:color="auto" w:fill="auto"/>
            <w:vAlign w:val="bottom"/>
            <w:hideMark/>
          </w:tcPr>
          <w:p w14:paraId="2DC7B29A" w14:textId="77777777" w:rsidR="0061059B" w:rsidRPr="000F1DB4" w:rsidRDefault="0061059B" w:rsidP="00A55EBF">
            <w:r w:rsidRPr="000F1DB4">
              <w:t>Business Logistics Engineering</w:t>
            </w:r>
          </w:p>
        </w:tc>
      </w:tr>
      <w:tr w:rsidR="0061059B" w:rsidRPr="000F1DB4" w14:paraId="141BC64F" w14:textId="77777777" w:rsidTr="00A55EBF">
        <w:trPr>
          <w:trHeight w:val="20"/>
        </w:trPr>
        <w:tc>
          <w:tcPr>
            <w:tcW w:w="0" w:type="auto"/>
            <w:shd w:val="clear" w:color="auto" w:fill="auto"/>
            <w:vAlign w:val="bottom"/>
            <w:hideMark/>
          </w:tcPr>
          <w:p w14:paraId="782DE79F" w14:textId="77777777" w:rsidR="0061059B" w:rsidRPr="000F1DB4" w:rsidRDefault="0061059B" w:rsidP="00A55EBF">
            <w:r w:rsidRPr="000F1DB4">
              <w:t>Chemical Engineering</w:t>
            </w:r>
          </w:p>
        </w:tc>
      </w:tr>
      <w:tr w:rsidR="0061059B" w:rsidRPr="000F1DB4" w14:paraId="1FDA40F7" w14:textId="77777777" w:rsidTr="00A55EBF">
        <w:trPr>
          <w:trHeight w:val="20"/>
        </w:trPr>
        <w:tc>
          <w:tcPr>
            <w:tcW w:w="0" w:type="auto"/>
            <w:shd w:val="clear" w:color="auto" w:fill="auto"/>
            <w:vAlign w:val="bottom"/>
            <w:hideMark/>
          </w:tcPr>
          <w:p w14:paraId="08938ECF" w14:textId="77777777" w:rsidR="0061059B" w:rsidRPr="000F1DB4" w:rsidRDefault="0061059B" w:rsidP="00A55EBF">
            <w:r w:rsidRPr="000F1DB4">
              <w:t>Chemistry</w:t>
            </w:r>
          </w:p>
        </w:tc>
      </w:tr>
      <w:tr w:rsidR="0061059B" w:rsidRPr="000F1DB4" w14:paraId="440F59B7" w14:textId="77777777" w:rsidTr="00A55EBF">
        <w:trPr>
          <w:trHeight w:val="20"/>
        </w:trPr>
        <w:tc>
          <w:tcPr>
            <w:tcW w:w="0" w:type="auto"/>
            <w:shd w:val="clear" w:color="auto" w:fill="auto"/>
            <w:vAlign w:val="bottom"/>
            <w:hideMark/>
          </w:tcPr>
          <w:p w14:paraId="12FB0C30" w14:textId="77777777" w:rsidR="0061059B" w:rsidRPr="000F1DB4" w:rsidRDefault="0061059B" w:rsidP="00A55EBF">
            <w:r w:rsidRPr="000F1DB4">
              <w:t>Chemical Physics</w:t>
            </w:r>
          </w:p>
        </w:tc>
      </w:tr>
      <w:tr w:rsidR="0061059B" w:rsidRPr="000F1DB4" w14:paraId="1E5C306A" w14:textId="77777777" w:rsidTr="00A55EBF">
        <w:trPr>
          <w:trHeight w:val="20"/>
        </w:trPr>
        <w:tc>
          <w:tcPr>
            <w:tcW w:w="0" w:type="auto"/>
            <w:shd w:val="clear" w:color="auto" w:fill="auto"/>
            <w:vAlign w:val="bottom"/>
            <w:hideMark/>
          </w:tcPr>
          <w:p w14:paraId="1BF197E0" w14:textId="77777777" w:rsidR="0061059B" w:rsidRPr="000F1DB4" w:rsidRDefault="0061059B" w:rsidP="00A55EBF">
            <w:r w:rsidRPr="000F1DB4">
              <w:t>Civil Engineering</w:t>
            </w:r>
          </w:p>
        </w:tc>
      </w:tr>
      <w:tr w:rsidR="0061059B" w:rsidRPr="000F1DB4" w14:paraId="681CEADF" w14:textId="77777777" w:rsidTr="00A55EBF">
        <w:trPr>
          <w:trHeight w:val="20"/>
        </w:trPr>
        <w:tc>
          <w:tcPr>
            <w:tcW w:w="0" w:type="auto"/>
            <w:shd w:val="clear" w:color="auto" w:fill="auto"/>
            <w:vAlign w:val="bottom"/>
            <w:hideMark/>
          </w:tcPr>
          <w:p w14:paraId="51BA0349" w14:textId="77777777" w:rsidR="0061059B" w:rsidRPr="000F1DB4" w:rsidRDefault="0061059B" w:rsidP="00A55EBF">
            <w:r w:rsidRPr="000F1DB4">
              <w:t>Communication</w:t>
            </w:r>
          </w:p>
        </w:tc>
      </w:tr>
      <w:tr w:rsidR="0061059B" w:rsidRPr="000F1DB4" w14:paraId="0B74F23A" w14:textId="77777777" w:rsidTr="00A55EBF">
        <w:trPr>
          <w:trHeight w:val="20"/>
        </w:trPr>
        <w:tc>
          <w:tcPr>
            <w:tcW w:w="0" w:type="auto"/>
            <w:shd w:val="clear" w:color="auto" w:fill="auto"/>
            <w:vAlign w:val="bottom"/>
            <w:hideMark/>
          </w:tcPr>
          <w:p w14:paraId="386B67AC" w14:textId="77777777" w:rsidR="0061059B" w:rsidRPr="000F1DB4" w:rsidRDefault="0061059B" w:rsidP="00A55EBF">
            <w:r w:rsidRPr="000F1DB4">
              <w:lastRenderedPageBreak/>
              <w:t>Comparative Studies</w:t>
            </w:r>
          </w:p>
        </w:tc>
      </w:tr>
      <w:tr w:rsidR="0061059B" w:rsidRPr="000F1DB4" w14:paraId="01DF26AC" w14:textId="77777777" w:rsidTr="00A55EBF">
        <w:trPr>
          <w:trHeight w:val="20"/>
        </w:trPr>
        <w:tc>
          <w:tcPr>
            <w:tcW w:w="0" w:type="auto"/>
            <w:shd w:val="clear" w:color="auto" w:fill="auto"/>
            <w:vAlign w:val="bottom"/>
            <w:hideMark/>
          </w:tcPr>
          <w:p w14:paraId="207D4C27" w14:textId="77777777" w:rsidR="0061059B" w:rsidRPr="000F1DB4" w:rsidRDefault="0061059B" w:rsidP="00A55EBF">
            <w:r w:rsidRPr="000F1DB4">
              <w:t>Consumer Sciences</w:t>
            </w:r>
          </w:p>
        </w:tc>
      </w:tr>
      <w:tr w:rsidR="0061059B" w:rsidRPr="000F1DB4" w14:paraId="41D71DD9" w14:textId="77777777" w:rsidTr="00A55EBF">
        <w:trPr>
          <w:trHeight w:val="20"/>
        </w:trPr>
        <w:tc>
          <w:tcPr>
            <w:tcW w:w="0" w:type="auto"/>
            <w:shd w:val="clear" w:color="auto" w:fill="auto"/>
            <w:vAlign w:val="bottom"/>
            <w:hideMark/>
          </w:tcPr>
          <w:p w14:paraId="68DB584B" w14:textId="77777777" w:rsidR="0061059B" w:rsidRPr="000F1DB4" w:rsidRDefault="0061059B" w:rsidP="00A55EBF">
            <w:r w:rsidRPr="000F1DB4">
              <w:t>City and Regional Planning</w:t>
            </w:r>
          </w:p>
        </w:tc>
      </w:tr>
      <w:tr w:rsidR="0061059B" w:rsidRPr="000F1DB4" w14:paraId="5CDE97E7" w14:textId="77777777" w:rsidTr="00A55EBF">
        <w:trPr>
          <w:trHeight w:val="20"/>
        </w:trPr>
        <w:tc>
          <w:tcPr>
            <w:tcW w:w="0" w:type="auto"/>
            <w:shd w:val="clear" w:color="auto" w:fill="auto"/>
            <w:vAlign w:val="bottom"/>
            <w:hideMark/>
          </w:tcPr>
          <w:p w14:paraId="74A0EE30" w14:textId="77777777" w:rsidR="0061059B" w:rsidRPr="000F1DB4" w:rsidRDefault="0061059B" w:rsidP="00A55EBF">
            <w:r w:rsidRPr="000F1DB4">
              <w:t>Computer Science and Engineering</w:t>
            </w:r>
          </w:p>
        </w:tc>
      </w:tr>
      <w:tr w:rsidR="0061059B" w:rsidRPr="000F1DB4" w14:paraId="74064378" w14:textId="77777777" w:rsidTr="00A55EBF">
        <w:trPr>
          <w:trHeight w:val="20"/>
        </w:trPr>
        <w:tc>
          <w:tcPr>
            <w:tcW w:w="0" w:type="auto"/>
            <w:shd w:val="clear" w:color="auto" w:fill="auto"/>
            <w:vAlign w:val="bottom"/>
            <w:hideMark/>
          </w:tcPr>
          <w:p w14:paraId="62766B7B" w14:textId="77777777" w:rsidR="0061059B" w:rsidRPr="000F1DB4" w:rsidRDefault="0061059B" w:rsidP="00A55EBF">
            <w:r w:rsidRPr="000F1DB4">
              <w:t>Comparative and Veterinary Medicine</w:t>
            </w:r>
          </w:p>
        </w:tc>
      </w:tr>
      <w:tr w:rsidR="0061059B" w:rsidRPr="000F1DB4" w14:paraId="4169CC61" w14:textId="77777777" w:rsidTr="00A55EBF">
        <w:trPr>
          <w:trHeight w:val="20"/>
        </w:trPr>
        <w:tc>
          <w:tcPr>
            <w:tcW w:w="0" w:type="auto"/>
            <w:shd w:val="clear" w:color="auto" w:fill="auto"/>
            <w:vAlign w:val="bottom"/>
            <w:hideMark/>
          </w:tcPr>
          <w:p w14:paraId="2F57411D" w14:textId="77777777" w:rsidR="0061059B" w:rsidRPr="000F1DB4" w:rsidRDefault="0061059B" w:rsidP="00A55EBF">
            <w:r w:rsidRPr="000F1DB4">
              <w:t>Dance</w:t>
            </w:r>
          </w:p>
        </w:tc>
      </w:tr>
      <w:tr w:rsidR="0061059B" w:rsidRPr="000F1DB4" w14:paraId="2DA1B3A0" w14:textId="77777777" w:rsidTr="00A55EBF">
        <w:trPr>
          <w:trHeight w:val="20"/>
        </w:trPr>
        <w:tc>
          <w:tcPr>
            <w:tcW w:w="0" w:type="auto"/>
            <w:shd w:val="clear" w:color="auto" w:fill="auto"/>
            <w:vAlign w:val="bottom"/>
            <w:hideMark/>
          </w:tcPr>
          <w:p w14:paraId="12D26CB9" w14:textId="77777777" w:rsidR="0061059B" w:rsidRPr="000F1DB4" w:rsidRDefault="0061059B" w:rsidP="00A55EBF">
            <w:r w:rsidRPr="000F1DB4">
              <w:t>Dentistry</w:t>
            </w:r>
          </w:p>
        </w:tc>
      </w:tr>
      <w:tr w:rsidR="0061059B" w:rsidRPr="000F1DB4" w14:paraId="2D049551" w14:textId="77777777" w:rsidTr="00A55EBF">
        <w:trPr>
          <w:trHeight w:val="20"/>
        </w:trPr>
        <w:tc>
          <w:tcPr>
            <w:tcW w:w="0" w:type="auto"/>
            <w:shd w:val="clear" w:color="auto" w:fill="auto"/>
            <w:vAlign w:val="bottom"/>
            <w:hideMark/>
          </w:tcPr>
          <w:p w14:paraId="2F74C05E" w14:textId="77777777" w:rsidR="0061059B" w:rsidRPr="000F1DB4" w:rsidRDefault="0061059B" w:rsidP="00A55EBF">
            <w:r w:rsidRPr="000F1DB4">
              <w:t>Design</w:t>
            </w:r>
          </w:p>
        </w:tc>
      </w:tr>
      <w:tr w:rsidR="0061059B" w:rsidRPr="000F1DB4" w14:paraId="09484272" w14:textId="77777777" w:rsidTr="00A55EBF">
        <w:trPr>
          <w:trHeight w:val="20"/>
        </w:trPr>
        <w:tc>
          <w:tcPr>
            <w:tcW w:w="0" w:type="auto"/>
            <w:shd w:val="clear" w:color="auto" w:fill="auto"/>
            <w:vAlign w:val="bottom"/>
            <w:hideMark/>
          </w:tcPr>
          <w:p w14:paraId="23E0FCA0" w14:textId="77777777" w:rsidR="0061059B" w:rsidRPr="000F1DB4" w:rsidRDefault="0061059B" w:rsidP="00A55EBF">
            <w:r w:rsidRPr="000F1DB4">
              <w:t>Master of Dental Hygiene</w:t>
            </w:r>
          </w:p>
        </w:tc>
      </w:tr>
      <w:tr w:rsidR="0061059B" w:rsidRPr="000F1DB4" w14:paraId="426B47E3" w14:textId="77777777" w:rsidTr="00A55EBF">
        <w:trPr>
          <w:trHeight w:val="20"/>
        </w:trPr>
        <w:tc>
          <w:tcPr>
            <w:tcW w:w="0" w:type="auto"/>
            <w:shd w:val="clear" w:color="auto" w:fill="auto"/>
            <w:vAlign w:val="bottom"/>
            <w:hideMark/>
          </w:tcPr>
          <w:p w14:paraId="3429CB5C" w14:textId="77777777" w:rsidR="0061059B" w:rsidRPr="000F1DB4" w:rsidRDefault="0061059B" w:rsidP="00A55EBF">
            <w:r w:rsidRPr="000F1DB4">
              <w:t>Dance Studies</w:t>
            </w:r>
          </w:p>
        </w:tc>
      </w:tr>
      <w:tr w:rsidR="0061059B" w:rsidRPr="000F1DB4" w14:paraId="41DB90F7" w14:textId="77777777" w:rsidTr="00A55EBF">
        <w:trPr>
          <w:trHeight w:val="20"/>
        </w:trPr>
        <w:tc>
          <w:tcPr>
            <w:tcW w:w="0" w:type="auto"/>
            <w:shd w:val="clear" w:color="auto" w:fill="auto"/>
            <w:vAlign w:val="bottom"/>
            <w:hideMark/>
          </w:tcPr>
          <w:p w14:paraId="28B1A389" w14:textId="77777777" w:rsidR="0061059B" w:rsidRPr="000F1DB4" w:rsidRDefault="0061059B" w:rsidP="00A55EBF">
            <w:r w:rsidRPr="000F1DB4">
              <w:t>Earth Sciences</w:t>
            </w:r>
          </w:p>
        </w:tc>
      </w:tr>
      <w:tr w:rsidR="0061059B" w:rsidRPr="000F1DB4" w14:paraId="23405A83" w14:textId="77777777" w:rsidTr="00A55EBF">
        <w:trPr>
          <w:trHeight w:val="20"/>
        </w:trPr>
        <w:tc>
          <w:tcPr>
            <w:tcW w:w="0" w:type="auto"/>
            <w:shd w:val="clear" w:color="auto" w:fill="auto"/>
            <w:vAlign w:val="bottom"/>
            <w:hideMark/>
          </w:tcPr>
          <w:p w14:paraId="1F55378A" w14:textId="77777777" w:rsidR="0061059B" w:rsidRPr="000F1DB4" w:rsidRDefault="0061059B" w:rsidP="00A55EBF">
            <w:r w:rsidRPr="000F1DB4">
              <w:t xml:space="preserve">East Asian Studies </w:t>
            </w:r>
          </w:p>
        </w:tc>
      </w:tr>
      <w:tr w:rsidR="0061059B" w:rsidRPr="000F1DB4" w14:paraId="1C6CDA6C" w14:textId="77777777" w:rsidTr="00A55EBF">
        <w:trPr>
          <w:trHeight w:val="20"/>
        </w:trPr>
        <w:tc>
          <w:tcPr>
            <w:tcW w:w="0" w:type="auto"/>
            <w:shd w:val="clear" w:color="auto" w:fill="auto"/>
            <w:vAlign w:val="bottom"/>
            <w:hideMark/>
          </w:tcPr>
          <w:p w14:paraId="76DD21F6" w14:textId="77777777" w:rsidR="0061059B" w:rsidRPr="000F1DB4" w:rsidRDefault="0061059B" w:rsidP="00A55EBF">
            <w:r w:rsidRPr="000F1DB4">
              <w:t>Electrical and Computer Engineering</w:t>
            </w:r>
          </w:p>
        </w:tc>
      </w:tr>
      <w:tr w:rsidR="0061059B" w:rsidRPr="000F1DB4" w14:paraId="150DFF99" w14:textId="77777777" w:rsidTr="00A55EBF">
        <w:trPr>
          <w:trHeight w:val="20"/>
        </w:trPr>
        <w:tc>
          <w:tcPr>
            <w:tcW w:w="0" w:type="auto"/>
            <w:shd w:val="clear" w:color="auto" w:fill="auto"/>
            <w:vAlign w:val="bottom"/>
            <w:hideMark/>
          </w:tcPr>
          <w:p w14:paraId="1704250C" w14:textId="77777777" w:rsidR="0061059B" w:rsidRPr="000F1DB4" w:rsidRDefault="0061059B" w:rsidP="00A55EBF">
            <w:r w:rsidRPr="000F1DB4">
              <w:t>Economics</w:t>
            </w:r>
          </w:p>
        </w:tc>
      </w:tr>
      <w:tr w:rsidR="0061059B" w:rsidRPr="000F1DB4" w14:paraId="626E1F5B" w14:textId="77777777" w:rsidTr="00A55EBF">
        <w:trPr>
          <w:trHeight w:val="20"/>
        </w:trPr>
        <w:tc>
          <w:tcPr>
            <w:tcW w:w="0" w:type="auto"/>
            <w:shd w:val="clear" w:color="auto" w:fill="auto"/>
            <w:vAlign w:val="bottom"/>
            <w:hideMark/>
          </w:tcPr>
          <w:p w14:paraId="551359F0" w14:textId="77777777" w:rsidR="0061059B" w:rsidRPr="000F1DB4" w:rsidRDefault="0061059B" w:rsidP="00A55EBF">
            <w:r w:rsidRPr="000F1DB4">
              <w:t>Educational Studies</w:t>
            </w:r>
          </w:p>
        </w:tc>
      </w:tr>
      <w:tr w:rsidR="0061059B" w:rsidRPr="000F1DB4" w14:paraId="1C21C31A" w14:textId="77777777" w:rsidTr="00A55EBF">
        <w:trPr>
          <w:trHeight w:val="20"/>
        </w:trPr>
        <w:tc>
          <w:tcPr>
            <w:tcW w:w="0" w:type="auto"/>
            <w:shd w:val="clear" w:color="auto" w:fill="auto"/>
            <w:vAlign w:val="bottom"/>
            <w:hideMark/>
          </w:tcPr>
          <w:p w14:paraId="35B5D7BA" w14:textId="77777777" w:rsidR="0061059B" w:rsidRPr="000F1DB4" w:rsidRDefault="0061059B" w:rsidP="00A55EBF">
            <w:proofErr w:type="spellStart"/>
            <w:proofErr w:type="gramStart"/>
            <w:r w:rsidRPr="000F1DB4">
              <w:t>Education:Physical</w:t>
            </w:r>
            <w:proofErr w:type="spellEnd"/>
            <w:proofErr w:type="gramEnd"/>
            <w:r w:rsidRPr="000F1DB4">
              <w:t xml:space="preserve"> Activity and Education Services</w:t>
            </w:r>
          </w:p>
        </w:tc>
      </w:tr>
      <w:tr w:rsidR="0061059B" w:rsidRPr="000F1DB4" w14:paraId="6C034B92" w14:textId="77777777" w:rsidTr="00A55EBF">
        <w:trPr>
          <w:trHeight w:val="20"/>
        </w:trPr>
        <w:tc>
          <w:tcPr>
            <w:tcW w:w="0" w:type="auto"/>
            <w:shd w:val="clear" w:color="auto" w:fill="auto"/>
            <w:vAlign w:val="bottom"/>
            <w:hideMark/>
          </w:tcPr>
          <w:p w14:paraId="56468FB1" w14:textId="77777777" w:rsidR="0061059B" w:rsidRPr="000F1DB4" w:rsidRDefault="0061059B" w:rsidP="00A55EBF">
            <w:proofErr w:type="spellStart"/>
            <w:proofErr w:type="gramStart"/>
            <w:r w:rsidRPr="000F1DB4">
              <w:t>Education:Educational</w:t>
            </w:r>
            <w:proofErr w:type="spellEnd"/>
            <w:proofErr w:type="gramEnd"/>
            <w:r w:rsidRPr="000F1DB4">
              <w:t xml:space="preserve"> Policy and Leadership</w:t>
            </w:r>
          </w:p>
        </w:tc>
      </w:tr>
      <w:tr w:rsidR="0061059B" w:rsidRPr="000F1DB4" w14:paraId="52E6A142" w14:textId="77777777" w:rsidTr="00A55EBF">
        <w:trPr>
          <w:trHeight w:val="20"/>
        </w:trPr>
        <w:tc>
          <w:tcPr>
            <w:tcW w:w="0" w:type="auto"/>
            <w:shd w:val="clear" w:color="auto" w:fill="auto"/>
            <w:vAlign w:val="bottom"/>
            <w:hideMark/>
          </w:tcPr>
          <w:p w14:paraId="55770AD0" w14:textId="77777777" w:rsidR="0061059B" w:rsidRPr="000F1DB4" w:rsidRDefault="0061059B" w:rsidP="00A55EBF">
            <w:proofErr w:type="spellStart"/>
            <w:proofErr w:type="gramStart"/>
            <w:r w:rsidRPr="000F1DB4">
              <w:t>Education:Teaching</w:t>
            </w:r>
            <w:proofErr w:type="spellEnd"/>
            <w:proofErr w:type="gramEnd"/>
            <w:r w:rsidRPr="000F1DB4">
              <w:t xml:space="preserve"> and Learning</w:t>
            </w:r>
          </w:p>
        </w:tc>
      </w:tr>
      <w:tr w:rsidR="0061059B" w:rsidRPr="000F1DB4" w14:paraId="4CD01CB6" w14:textId="77777777" w:rsidTr="00A55EBF">
        <w:trPr>
          <w:trHeight w:val="20"/>
        </w:trPr>
        <w:tc>
          <w:tcPr>
            <w:tcW w:w="0" w:type="auto"/>
            <w:shd w:val="clear" w:color="auto" w:fill="auto"/>
            <w:vAlign w:val="bottom"/>
            <w:hideMark/>
          </w:tcPr>
          <w:p w14:paraId="74C536B1" w14:textId="77777777" w:rsidR="0061059B" w:rsidRPr="000F1DB4" w:rsidRDefault="0061059B" w:rsidP="00A55EBF">
            <w:r w:rsidRPr="000F1DB4">
              <w:t>Evolution, Ecology &amp; Organismal Biology</w:t>
            </w:r>
          </w:p>
        </w:tc>
      </w:tr>
      <w:tr w:rsidR="0061059B" w:rsidRPr="000F1DB4" w14:paraId="44DB4E67" w14:textId="77777777" w:rsidTr="00A55EBF">
        <w:trPr>
          <w:trHeight w:val="20"/>
        </w:trPr>
        <w:tc>
          <w:tcPr>
            <w:tcW w:w="0" w:type="auto"/>
            <w:shd w:val="clear" w:color="auto" w:fill="auto"/>
            <w:vAlign w:val="bottom"/>
            <w:hideMark/>
          </w:tcPr>
          <w:p w14:paraId="66EA480F" w14:textId="77777777" w:rsidR="0061059B" w:rsidRPr="000F1DB4" w:rsidRDefault="0061059B" w:rsidP="00A55EBF">
            <w:r w:rsidRPr="000F1DB4">
              <w:t>English</w:t>
            </w:r>
          </w:p>
        </w:tc>
      </w:tr>
      <w:tr w:rsidR="0061059B" w:rsidRPr="000F1DB4" w14:paraId="4F86D4D7" w14:textId="77777777" w:rsidTr="00A55EBF">
        <w:trPr>
          <w:trHeight w:val="20"/>
        </w:trPr>
        <w:tc>
          <w:tcPr>
            <w:tcW w:w="0" w:type="auto"/>
            <w:shd w:val="clear" w:color="auto" w:fill="auto"/>
            <w:vAlign w:val="bottom"/>
            <w:hideMark/>
          </w:tcPr>
          <w:p w14:paraId="2C5B8EED" w14:textId="77777777" w:rsidR="0061059B" w:rsidRPr="000F1DB4" w:rsidRDefault="0061059B" w:rsidP="00A55EBF">
            <w:r w:rsidRPr="000F1DB4">
              <w:t>Entomology</w:t>
            </w:r>
          </w:p>
        </w:tc>
      </w:tr>
      <w:tr w:rsidR="0061059B" w:rsidRPr="000F1DB4" w14:paraId="54CC9BAF" w14:textId="77777777" w:rsidTr="00A55EBF">
        <w:trPr>
          <w:trHeight w:val="20"/>
        </w:trPr>
        <w:tc>
          <w:tcPr>
            <w:tcW w:w="0" w:type="auto"/>
            <w:shd w:val="clear" w:color="auto" w:fill="auto"/>
            <w:vAlign w:val="bottom"/>
            <w:hideMark/>
          </w:tcPr>
          <w:p w14:paraId="02A02589" w14:textId="77777777" w:rsidR="0061059B" w:rsidRPr="000F1DB4" w:rsidRDefault="0061059B" w:rsidP="00A55EBF">
            <w:r w:rsidRPr="000F1DB4">
              <w:t>Environment and Natural Resources</w:t>
            </w:r>
          </w:p>
        </w:tc>
      </w:tr>
      <w:tr w:rsidR="0061059B" w:rsidRPr="000F1DB4" w14:paraId="10E9FA82" w14:textId="77777777" w:rsidTr="00A55EBF">
        <w:trPr>
          <w:trHeight w:val="20"/>
        </w:trPr>
        <w:tc>
          <w:tcPr>
            <w:tcW w:w="0" w:type="auto"/>
            <w:shd w:val="clear" w:color="auto" w:fill="auto"/>
            <w:vAlign w:val="bottom"/>
            <w:hideMark/>
          </w:tcPr>
          <w:p w14:paraId="487D7B24" w14:textId="77777777" w:rsidR="0061059B" w:rsidRPr="000F1DB4" w:rsidRDefault="0061059B" w:rsidP="00A55EBF">
            <w:r w:rsidRPr="000F1DB4">
              <w:t>Environmental Science</w:t>
            </w:r>
          </w:p>
        </w:tc>
      </w:tr>
      <w:tr w:rsidR="0061059B" w:rsidRPr="000F1DB4" w14:paraId="49B15704" w14:textId="77777777" w:rsidTr="00A55EBF">
        <w:trPr>
          <w:trHeight w:val="20"/>
        </w:trPr>
        <w:tc>
          <w:tcPr>
            <w:tcW w:w="0" w:type="auto"/>
            <w:shd w:val="clear" w:color="auto" w:fill="auto"/>
            <w:vAlign w:val="bottom"/>
            <w:hideMark/>
          </w:tcPr>
          <w:p w14:paraId="7B3C0C50" w14:textId="77777777" w:rsidR="0061059B" w:rsidRPr="000F1DB4" w:rsidRDefault="0061059B" w:rsidP="00A55EBF">
            <w:r w:rsidRPr="000F1DB4">
              <w:t>Food, Agricultural &amp; Biological Engineering</w:t>
            </w:r>
          </w:p>
        </w:tc>
      </w:tr>
      <w:tr w:rsidR="0061059B" w:rsidRPr="000F1DB4" w14:paraId="22794E6B" w14:textId="77777777" w:rsidTr="00A55EBF">
        <w:trPr>
          <w:trHeight w:val="20"/>
        </w:trPr>
        <w:tc>
          <w:tcPr>
            <w:tcW w:w="0" w:type="auto"/>
            <w:shd w:val="clear" w:color="auto" w:fill="auto"/>
            <w:vAlign w:val="bottom"/>
            <w:hideMark/>
          </w:tcPr>
          <w:p w14:paraId="33641B55" w14:textId="77777777" w:rsidR="0061059B" w:rsidRPr="000F1DB4" w:rsidRDefault="0061059B" w:rsidP="00A55EBF">
            <w:r w:rsidRPr="000F1DB4">
              <w:t>Family &amp; Consumer Sciences Education</w:t>
            </w:r>
          </w:p>
        </w:tc>
      </w:tr>
      <w:tr w:rsidR="0061059B" w:rsidRPr="000F1DB4" w14:paraId="0BFB9E5A" w14:textId="77777777" w:rsidTr="00A55EBF">
        <w:trPr>
          <w:trHeight w:val="20"/>
        </w:trPr>
        <w:tc>
          <w:tcPr>
            <w:tcW w:w="0" w:type="auto"/>
            <w:shd w:val="clear" w:color="auto" w:fill="auto"/>
            <w:vAlign w:val="bottom"/>
            <w:hideMark/>
          </w:tcPr>
          <w:p w14:paraId="22C21DBD" w14:textId="77777777" w:rsidR="0061059B" w:rsidRPr="000F1DB4" w:rsidRDefault="0061059B" w:rsidP="00A55EBF">
            <w:r w:rsidRPr="000F1DB4">
              <w:t>Food Science and Technology</w:t>
            </w:r>
          </w:p>
        </w:tc>
      </w:tr>
      <w:tr w:rsidR="0061059B" w:rsidRPr="000F1DB4" w14:paraId="62F7BE28" w14:textId="77777777" w:rsidTr="00A55EBF">
        <w:trPr>
          <w:trHeight w:val="20"/>
        </w:trPr>
        <w:tc>
          <w:tcPr>
            <w:tcW w:w="0" w:type="auto"/>
            <w:shd w:val="clear" w:color="auto" w:fill="auto"/>
            <w:vAlign w:val="bottom"/>
            <w:hideMark/>
          </w:tcPr>
          <w:p w14:paraId="4EF68922" w14:textId="77777777" w:rsidR="0061059B" w:rsidRPr="000F1DB4" w:rsidRDefault="0061059B" w:rsidP="00A55EBF">
            <w:r w:rsidRPr="000F1DB4">
              <w:t>Film Studies</w:t>
            </w:r>
          </w:p>
        </w:tc>
      </w:tr>
      <w:tr w:rsidR="0061059B" w:rsidRPr="000F1DB4" w14:paraId="1EB6072E" w14:textId="77777777" w:rsidTr="00A55EBF">
        <w:trPr>
          <w:trHeight w:val="20"/>
        </w:trPr>
        <w:tc>
          <w:tcPr>
            <w:tcW w:w="0" w:type="auto"/>
            <w:shd w:val="clear" w:color="auto" w:fill="auto"/>
            <w:vAlign w:val="bottom"/>
            <w:hideMark/>
          </w:tcPr>
          <w:p w14:paraId="5546F872" w14:textId="77777777" w:rsidR="0061059B" w:rsidRPr="000F1DB4" w:rsidRDefault="0061059B" w:rsidP="00A55EBF">
            <w:r w:rsidRPr="000F1DB4">
              <w:t>Family Resource Management</w:t>
            </w:r>
          </w:p>
        </w:tc>
      </w:tr>
      <w:tr w:rsidR="0061059B" w:rsidRPr="000F1DB4" w14:paraId="1653D205" w14:textId="77777777" w:rsidTr="00A55EBF">
        <w:trPr>
          <w:trHeight w:val="20"/>
        </w:trPr>
        <w:tc>
          <w:tcPr>
            <w:tcW w:w="0" w:type="auto"/>
            <w:shd w:val="clear" w:color="auto" w:fill="auto"/>
            <w:vAlign w:val="bottom"/>
            <w:hideMark/>
          </w:tcPr>
          <w:p w14:paraId="483E3A6A" w14:textId="77777777" w:rsidR="0061059B" w:rsidRPr="000F1DB4" w:rsidRDefault="0061059B" w:rsidP="00A55EBF">
            <w:r w:rsidRPr="000F1DB4">
              <w:t>French &amp; Italian</w:t>
            </w:r>
          </w:p>
        </w:tc>
      </w:tr>
      <w:tr w:rsidR="0061059B" w:rsidRPr="000F1DB4" w14:paraId="09DA8A66" w14:textId="77777777" w:rsidTr="00A55EBF">
        <w:trPr>
          <w:trHeight w:val="20"/>
        </w:trPr>
        <w:tc>
          <w:tcPr>
            <w:tcW w:w="0" w:type="auto"/>
            <w:shd w:val="clear" w:color="auto" w:fill="auto"/>
            <w:vAlign w:val="bottom"/>
            <w:hideMark/>
          </w:tcPr>
          <w:p w14:paraId="28ACD7AB" w14:textId="77777777" w:rsidR="0061059B" w:rsidRPr="000F1DB4" w:rsidRDefault="0061059B" w:rsidP="00A55EBF">
            <w:r w:rsidRPr="000F1DB4">
              <w:t>Master of Global Engineering Leadership</w:t>
            </w:r>
          </w:p>
        </w:tc>
      </w:tr>
      <w:tr w:rsidR="0061059B" w:rsidRPr="000F1DB4" w14:paraId="272ECD71" w14:textId="77777777" w:rsidTr="00A55EBF">
        <w:trPr>
          <w:trHeight w:val="20"/>
        </w:trPr>
        <w:tc>
          <w:tcPr>
            <w:tcW w:w="0" w:type="auto"/>
            <w:shd w:val="clear" w:color="auto" w:fill="auto"/>
            <w:vAlign w:val="bottom"/>
            <w:hideMark/>
          </w:tcPr>
          <w:p w14:paraId="1FFC2547" w14:textId="77777777" w:rsidR="0061059B" w:rsidRPr="000F1DB4" w:rsidRDefault="0061059B" w:rsidP="00A55EBF">
            <w:r w:rsidRPr="000F1DB4">
              <w:t>Genetic Counseling</w:t>
            </w:r>
          </w:p>
        </w:tc>
      </w:tr>
      <w:tr w:rsidR="0061059B" w:rsidRPr="000F1DB4" w14:paraId="20E04682" w14:textId="77777777" w:rsidTr="00A55EBF">
        <w:trPr>
          <w:trHeight w:val="20"/>
        </w:trPr>
        <w:tc>
          <w:tcPr>
            <w:tcW w:w="0" w:type="auto"/>
            <w:shd w:val="clear" w:color="auto" w:fill="auto"/>
            <w:vAlign w:val="bottom"/>
            <w:hideMark/>
          </w:tcPr>
          <w:p w14:paraId="498C27D1" w14:textId="77777777" w:rsidR="0061059B" w:rsidRPr="000F1DB4" w:rsidRDefault="0061059B" w:rsidP="00A55EBF">
            <w:r w:rsidRPr="000F1DB4">
              <w:t>Geodetic Science</w:t>
            </w:r>
          </w:p>
        </w:tc>
      </w:tr>
      <w:tr w:rsidR="0061059B" w:rsidRPr="000F1DB4" w14:paraId="5C939E7D" w14:textId="77777777" w:rsidTr="00A55EBF">
        <w:trPr>
          <w:trHeight w:val="20"/>
        </w:trPr>
        <w:tc>
          <w:tcPr>
            <w:tcW w:w="0" w:type="auto"/>
            <w:shd w:val="clear" w:color="auto" w:fill="auto"/>
            <w:vAlign w:val="bottom"/>
            <w:hideMark/>
          </w:tcPr>
          <w:p w14:paraId="56FDAAF0" w14:textId="77777777" w:rsidR="0061059B" w:rsidRPr="000F1DB4" w:rsidRDefault="0061059B" w:rsidP="00A55EBF">
            <w:r w:rsidRPr="000F1DB4">
              <w:t>Geography</w:t>
            </w:r>
          </w:p>
        </w:tc>
      </w:tr>
      <w:tr w:rsidR="0061059B" w:rsidRPr="000F1DB4" w14:paraId="368D71A4" w14:textId="77777777" w:rsidTr="00A55EBF">
        <w:trPr>
          <w:trHeight w:val="20"/>
        </w:trPr>
        <w:tc>
          <w:tcPr>
            <w:tcW w:w="0" w:type="auto"/>
            <w:shd w:val="clear" w:color="auto" w:fill="auto"/>
            <w:vAlign w:val="bottom"/>
            <w:hideMark/>
          </w:tcPr>
          <w:p w14:paraId="2634116E" w14:textId="77777777" w:rsidR="0061059B" w:rsidRPr="000F1DB4" w:rsidRDefault="0061059B" w:rsidP="00A55EBF">
            <w:r w:rsidRPr="000F1DB4">
              <w:t>Geological Sciences</w:t>
            </w:r>
          </w:p>
        </w:tc>
      </w:tr>
      <w:tr w:rsidR="0061059B" w:rsidRPr="000F1DB4" w14:paraId="1777DFDF" w14:textId="77777777" w:rsidTr="00A55EBF">
        <w:trPr>
          <w:trHeight w:val="20"/>
        </w:trPr>
        <w:tc>
          <w:tcPr>
            <w:tcW w:w="0" w:type="auto"/>
            <w:shd w:val="clear" w:color="auto" w:fill="auto"/>
            <w:vAlign w:val="bottom"/>
            <w:hideMark/>
          </w:tcPr>
          <w:p w14:paraId="6B4D81C2" w14:textId="77777777" w:rsidR="0061059B" w:rsidRPr="000F1DB4" w:rsidRDefault="0061059B" w:rsidP="00A55EBF">
            <w:r w:rsidRPr="000F1DB4">
              <w:t>Germanic Languages and Literatures</w:t>
            </w:r>
          </w:p>
        </w:tc>
      </w:tr>
      <w:tr w:rsidR="0061059B" w:rsidRPr="000F1DB4" w14:paraId="23BBEB90" w14:textId="77777777" w:rsidTr="00A55EBF">
        <w:trPr>
          <w:trHeight w:val="20"/>
        </w:trPr>
        <w:tc>
          <w:tcPr>
            <w:tcW w:w="0" w:type="auto"/>
            <w:shd w:val="clear" w:color="auto" w:fill="auto"/>
            <w:vAlign w:val="bottom"/>
            <w:hideMark/>
          </w:tcPr>
          <w:p w14:paraId="6CD4332B" w14:textId="77777777" w:rsidR="0061059B" w:rsidRPr="000F1DB4" w:rsidRDefault="0061059B" w:rsidP="00A55EBF">
            <w:r w:rsidRPr="000F1DB4">
              <w:t>Graduate School</w:t>
            </w:r>
          </w:p>
        </w:tc>
      </w:tr>
      <w:tr w:rsidR="0061059B" w:rsidRPr="000F1DB4" w14:paraId="30E23AA3" w14:textId="77777777" w:rsidTr="00A55EBF">
        <w:trPr>
          <w:trHeight w:val="20"/>
        </w:trPr>
        <w:tc>
          <w:tcPr>
            <w:tcW w:w="0" w:type="auto"/>
            <w:shd w:val="clear" w:color="auto" w:fill="auto"/>
            <w:vAlign w:val="bottom"/>
            <w:hideMark/>
          </w:tcPr>
          <w:p w14:paraId="7B48BF5D" w14:textId="77777777" w:rsidR="0061059B" w:rsidRPr="000F1DB4" w:rsidRDefault="0061059B" w:rsidP="00A55EBF">
            <w:r w:rsidRPr="000F1DB4">
              <w:t>Greek and Latin</w:t>
            </w:r>
          </w:p>
        </w:tc>
      </w:tr>
      <w:tr w:rsidR="0061059B" w:rsidRPr="000F1DB4" w14:paraId="2B30CFCC" w14:textId="77777777" w:rsidTr="00A55EBF">
        <w:trPr>
          <w:trHeight w:val="20"/>
        </w:trPr>
        <w:tc>
          <w:tcPr>
            <w:tcW w:w="0" w:type="auto"/>
            <w:shd w:val="clear" w:color="auto" w:fill="auto"/>
            <w:vAlign w:val="bottom"/>
            <w:hideMark/>
          </w:tcPr>
          <w:p w14:paraId="71F04FC3" w14:textId="77777777" w:rsidR="0061059B" w:rsidRPr="000F1DB4" w:rsidRDefault="0061059B" w:rsidP="00A55EBF">
            <w:r w:rsidRPr="000F1DB4">
              <w:t>Horticulture and Crop Science</w:t>
            </w:r>
          </w:p>
        </w:tc>
      </w:tr>
      <w:tr w:rsidR="0061059B" w:rsidRPr="000F1DB4" w14:paraId="4B0ACF79" w14:textId="77777777" w:rsidTr="00A55EBF">
        <w:trPr>
          <w:trHeight w:val="20"/>
        </w:trPr>
        <w:tc>
          <w:tcPr>
            <w:tcW w:w="0" w:type="auto"/>
            <w:shd w:val="clear" w:color="auto" w:fill="auto"/>
            <w:vAlign w:val="bottom"/>
            <w:hideMark/>
          </w:tcPr>
          <w:p w14:paraId="0AA08494" w14:textId="77777777" w:rsidR="0061059B" w:rsidRPr="000F1DB4" w:rsidRDefault="0061059B" w:rsidP="00A55EBF">
            <w:r w:rsidRPr="000F1DB4">
              <w:t>Human Development and Family Science</w:t>
            </w:r>
          </w:p>
        </w:tc>
      </w:tr>
      <w:tr w:rsidR="0061059B" w:rsidRPr="000F1DB4" w14:paraId="64D8E6F8" w14:textId="77777777" w:rsidTr="00A55EBF">
        <w:trPr>
          <w:trHeight w:val="20"/>
        </w:trPr>
        <w:tc>
          <w:tcPr>
            <w:tcW w:w="0" w:type="auto"/>
            <w:shd w:val="clear" w:color="auto" w:fill="auto"/>
            <w:vAlign w:val="bottom"/>
            <w:hideMark/>
          </w:tcPr>
          <w:p w14:paraId="78C62726" w14:textId="77777777" w:rsidR="0061059B" w:rsidRPr="000F1DB4" w:rsidRDefault="0061059B" w:rsidP="00A55EBF">
            <w:r w:rsidRPr="000F1DB4">
              <w:t>Health Care Innovation</w:t>
            </w:r>
          </w:p>
        </w:tc>
      </w:tr>
      <w:tr w:rsidR="0061059B" w:rsidRPr="000F1DB4" w14:paraId="585790E7" w14:textId="77777777" w:rsidTr="00A55EBF">
        <w:trPr>
          <w:trHeight w:val="20"/>
        </w:trPr>
        <w:tc>
          <w:tcPr>
            <w:tcW w:w="0" w:type="auto"/>
            <w:shd w:val="clear" w:color="auto" w:fill="auto"/>
            <w:vAlign w:val="bottom"/>
            <w:hideMark/>
          </w:tcPr>
          <w:p w14:paraId="7021B632" w14:textId="77777777" w:rsidR="0061059B" w:rsidRPr="000F1DB4" w:rsidRDefault="0061059B" w:rsidP="00A55EBF">
            <w:r w:rsidRPr="000F1DB4">
              <w:t>History of Art</w:t>
            </w:r>
          </w:p>
        </w:tc>
      </w:tr>
      <w:tr w:rsidR="0061059B" w:rsidRPr="000F1DB4" w14:paraId="79222F25" w14:textId="77777777" w:rsidTr="00A55EBF">
        <w:trPr>
          <w:trHeight w:val="20"/>
        </w:trPr>
        <w:tc>
          <w:tcPr>
            <w:tcW w:w="0" w:type="auto"/>
            <w:shd w:val="clear" w:color="auto" w:fill="auto"/>
            <w:vAlign w:val="bottom"/>
            <w:hideMark/>
          </w:tcPr>
          <w:p w14:paraId="325EC7C2" w14:textId="77777777" w:rsidR="0061059B" w:rsidRPr="000F1DB4" w:rsidRDefault="0061059B" w:rsidP="00A55EBF">
            <w:r w:rsidRPr="000F1DB4">
              <w:t>History</w:t>
            </w:r>
          </w:p>
        </w:tc>
      </w:tr>
      <w:tr w:rsidR="0061059B" w:rsidRPr="000F1DB4" w14:paraId="1AFCB277" w14:textId="77777777" w:rsidTr="00A55EBF">
        <w:trPr>
          <w:trHeight w:val="20"/>
        </w:trPr>
        <w:tc>
          <w:tcPr>
            <w:tcW w:w="0" w:type="auto"/>
            <w:shd w:val="clear" w:color="auto" w:fill="auto"/>
            <w:vAlign w:val="bottom"/>
            <w:hideMark/>
          </w:tcPr>
          <w:p w14:paraId="2F779E32" w14:textId="77777777" w:rsidR="0061059B" w:rsidRPr="000F1DB4" w:rsidRDefault="0061059B" w:rsidP="00A55EBF">
            <w:r w:rsidRPr="000F1DB4">
              <w:t>Health and Rehabilitation Science</w:t>
            </w:r>
          </w:p>
        </w:tc>
      </w:tr>
      <w:tr w:rsidR="0061059B" w:rsidRPr="000F1DB4" w14:paraId="0FEFC580" w14:textId="77777777" w:rsidTr="00A55EBF">
        <w:trPr>
          <w:trHeight w:val="20"/>
        </w:trPr>
        <w:tc>
          <w:tcPr>
            <w:tcW w:w="0" w:type="auto"/>
            <w:shd w:val="clear" w:color="auto" w:fill="auto"/>
            <w:vAlign w:val="bottom"/>
            <w:hideMark/>
          </w:tcPr>
          <w:p w14:paraId="6B5751F3" w14:textId="77777777" w:rsidR="0061059B" w:rsidRPr="000F1DB4" w:rsidRDefault="0061059B" w:rsidP="00A55EBF">
            <w:r w:rsidRPr="000F1DB4">
              <w:lastRenderedPageBreak/>
              <w:t>Human Resource Management</w:t>
            </w:r>
          </w:p>
        </w:tc>
      </w:tr>
      <w:tr w:rsidR="0061059B" w:rsidRPr="000F1DB4" w14:paraId="34FF2590" w14:textId="77777777" w:rsidTr="00A55EBF">
        <w:trPr>
          <w:trHeight w:val="20"/>
        </w:trPr>
        <w:tc>
          <w:tcPr>
            <w:tcW w:w="0" w:type="auto"/>
            <w:shd w:val="clear" w:color="auto" w:fill="auto"/>
            <w:vAlign w:val="bottom"/>
            <w:hideMark/>
          </w:tcPr>
          <w:p w14:paraId="7C787A77" w14:textId="77777777" w:rsidR="0061059B" w:rsidRPr="000F1DB4" w:rsidRDefault="0061059B" w:rsidP="00A55EBF">
            <w:r w:rsidRPr="000F1DB4">
              <w:t>Health Services Management and Policy</w:t>
            </w:r>
          </w:p>
        </w:tc>
      </w:tr>
      <w:tr w:rsidR="0061059B" w:rsidRPr="000F1DB4" w14:paraId="243DDE81" w14:textId="77777777" w:rsidTr="00A55EBF">
        <w:trPr>
          <w:trHeight w:val="20"/>
        </w:trPr>
        <w:tc>
          <w:tcPr>
            <w:tcW w:w="0" w:type="auto"/>
            <w:shd w:val="clear" w:color="auto" w:fill="auto"/>
            <w:vAlign w:val="bottom"/>
            <w:hideMark/>
          </w:tcPr>
          <w:p w14:paraId="3B50C261" w14:textId="77777777" w:rsidR="0061059B" w:rsidRPr="000F1DB4" w:rsidRDefault="0061059B" w:rsidP="00A55EBF">
            <w:r w:rsidRPr="000F1DB4">
              <w:t>Hospitality Management</w:t>
            </w:r>
          </w:p>
        </w:tc>
      </w:tr>
      <w:tr w:rsidR="0061059B" w:rsidRPr="000F1DB4" w14:paraId="7BC4C17F" w14:textId="77777777" w:rsidTr="00A55EBF">
        <w:trPr>
          <w:trHeight w:val="20"/>
        </w:trPr>
        <w:tc>
          <w:tcPr>
            <w:tcW w:w="0" w:type="auto"/>
            <w:shd w:val="clear" w:color="auto" w:fill="auto"/>
            <w:vAlign w:val="bottom"/>
            <w:hideMark/>
          </w:tcPr>
          <w:p w14:paraId="748DB77A" w14:textId="77777777" w:rsidR="0061059B" w:rsidRPr="000F1DB4" w:rsidRDefault="0061059B" w:rsidP="00A55EBF">
            <w:r w:rsidRPr="000F1DB4">
              <w:t>Human Development and Family Science</w:t>
            </w:r>
          </w:p>
        </w:tc>
      </w:tr>
      <w:tr w:rsidR="0061059B" w:rsidRPr="000F1DB4" w14:paraId="2538D41D" w14:textId="77777777" w:rsidTr="00A55EBF">
        <w:trPr>
          <w:trHeight w:val="20"/>
        </w:trPr>
        <w:tc>
          <w:tcPr>
            <w:tcW w:w="0" w:type="auto"/>
            <w:shd w:val="clear" w:color="auto" w:fill="auto"/>
            <w:vAlign w:val="bottom"/>
            <w:hideMark/>
          </w:tcPr>
          <w:p w14:paraId="464020D8" w14:textId="77777777" w:rsidR="0061059B" w:rsidRPr="000F1DB4" w:rsidRDefault="0061059B" w:rsidP="00A55EBF">
            <w:r w:rsidRPr="000F1DB4">
              <w:t>Human Nutrition</w:t>
            </w:r>
          </w:p>
        </w:tc>
      </w:tr>
      <w:tr w:rsidR="0061059B" w:rsidRPr="000F1DB4" w14:paraId="55B28C06" w14:textId="77777777" w:rsidTr="00A55EBF">
        <w:trPr>
          <w:trHeight w:val="20"/>
        </w:trPr>
        <w:tc>
          <w:tcPr>
            <w:tcW w:w="0" w:type="auto"/>
            <w:shd w:val="clear" w:color="auto" w:fill="auto"/>
            <w:vAlign w:val="bottom"/>
            <w:hideMark/>
          </w:tcPr>
          <w:p w14:paraId="102E279E" w14:textId="77777777" w:rsidR="0061059B" w:rsidRPr="000F1DB4" w:rsidRDefault="0061059B" w:rsidP="00A55EBF">
            <w:r w:rsidRPr="000F1DB4">
              <w:t>Biomedical Sciences Graduate Program</w:t>
            </w:r>
          </w:p>
        </w:tc>
      </w:tr>
      <w:tr w:rsidR="0061059B" w:rsidRPr="000F1DB4" w14:paraId="08F59389" w14:textId="77777777" w:rsidTr="00A55EBF">
        <w:trPr>
          <w:trHeight w:val="20"/>
        </w:trPr>
        <w:tc>
          <w:tcPr>
            <w:tcW w:w="0" w:type="auto"/>
            <w:shd w:val="clear" w:color="auto" w:fill="auto"/>
            <w:vAlign w:val="bottom"/>
            <w:hideMark/>
          </w:tcPr>
          <w:p w14:paraId="3DB2A1CA" w14:textId="77777777" w:rsidR="0061059B" w:rsidRPr="000F1DB4" w:rsidRDefault="0061059B" w:rsidP="00A55EBF">
            <w:r w:rsidRPr="000F1DB4">
              <w:t>Industrial and Systems Engineering</w:t>
            </w:r>
          </w:p>
        </w:tc>
      </w:tr>
      <w:tr w:rsidR="0061059B" w:rsidRPr="000F1DB4" w14:paraId="66A14F4F" w14:textId="77777777" w:rsidTr="00A55EBF">
        <w:trPr>
          <w:trHeight w:val="20"/>
        </w:trPr>
        <w:tc>
          <w:tcPr>
            <w:tcW w:w="0" w:type="auto"/>
            <w:shd w:val="clear" w:color="auto" w:fill="auto"/>
            <w:vAlign w:val="bottom"/>
            <w:hideMark/>
          </w:tcPr>
          <w:p w14:paraId="50299761" w14:textId="77777777" w:rsidR="0061059B" w:rsidRPr="000F1DB4" w:rsidRDefault="0061059B" w:rsidP="00A55EBF">
            <w:r w:rsidRPr="000F1DB4">
              <w:t>Italian</w:t>
            </w:r>
          </w:p>
        </w:tc>
      </w:tr>
      <w:tr w:rsidR="0061059B" w:rsidRPr="000F1DB4" w14:paraId="3D72316E" w14:textId="77777777" w:rsidTr="00A55EBF">
        <w:trPr>
          <w:trHeight w:val="20"/>
        </w:trPr>
        <w:tc>
          <w:tcPr>
            <w:tcW w:w="0" w:type="auto"/>
            <w:shd w:val="clear" w:color="auto" w:fill="auto"/>
            <w:vAlign w:val="bottom"/>
            <w:hideMark/>
          </w:tcPr>
          <w:p w14:paraId="556C7931" w14:textId="77777777" w:rsidR="0061059B" w:rsidRPr="000F1DB4" w:rsidRDefault="0061059B" w:rsidP="00A55EBF">
            <w:r w:rsidRPr="000F1DB4">
              <w:t>Journalism and Communication</w:t>
            </w:r>
          </w:p>
        </w:tc>
      </w:tr>
      <w:tr w:rsidR="0061059B" w:rsidRPr="000F1DB4" w14:paraId="6AF387E5" w14:textId="77777777" w:rsidTr="00A55EBF">
        <w:trPr>
          <w:trHeight w:val="20"/>
        </w:trPr>
        <w:tc>
          <w:tcPr>
            <w:tcW w:w="0" w:type="auto"/>
            <w:shd w:val="clear" w:color="auto" w:fill="auto"/>
            <w:vAlign w:val="bottom"/>
            <w:hideMark/>
          </w:tcPr>
          <w:p w14:paraId="60DF20A0" w14:textId="77777777" w:rsidR="0061059B" w:rsidRPr="000F1DB4" w:rsidRDefault="0061059B" w:rsidP="00A55EBF">
            <w:r w:rsidRPr="000F1DB4">
              <w:t>Kinesiology</w:t>
            </w:r>
          </w:p>
        </w:tc>
      </w:tr>
      <w:tr w:rsidR="0061059B" w:rsidRPr="000F1DB4" w14:paraId="790AFBB8" w14:textId="77777777" w:rsidTr="00A55EBF">
        <w:trPr>
          <w:trHeight w:val="20"/>
        </w:trPr>
        <w:tc>
          <w:tcPr>
            <w:tcW w:w="0" w:type="auto"/>
            <w:shd w:val="clear" w:color="auto" w:fill="auto"/>
            <w:vAlign w:val="bottom"/>
            <w:hideMark/>
          </w:tcPr>
          <w:p w14:paraId="1BB13A01" w14:textId="77777777" w:rsidR="0061059B" w:rsidRPr="000F1DB4" w:rsidRDefault="0061059B" w:rsidP="00A55EBF">
            <w:r w:rsidRPr="000F1DB4">
              <w:t>Landscape Architecture</w:t>
            </w:r>
          </w:p>
        </w:tc>
      </w:tr>
      <w:tr w:rsidR="0061059B" w:rsidRPr="000F1DB4" w14:paraId="6A3E24A7" w14:textId="77777777" w:rsidTr="00A55EBF">
        <w:trPr>
          <w:trHeight w:val="20"/>
        </w:trPr>
        <w:tc>
          <w:tcPr>
            <w:tcW w:w="0" w:type="auto"/>
            <w:shd w:val="clear" w:color="auto" w:fill="auto"/>
            <w:vAlign w:val="bottom"/>
            <w:hideMark/>
          </w:tcPr>
          <w:p w14:paraId="3567CD5C" w14:textId="77777777" w:rsidR="0061059B" w:rsidRPr="000F1DB4" w:rsidRDefault="0061059B" w:rsidP="00A55EBF">
            <w:r w:rsidRPr="000F1DB4">
              <w:t>Latin American Studies</w:t>
            </w:r>
          </w:p>
        </w:tc>
      </w:tr>
      <w:tr w:rsidR="0061059B" w:rsidRPr="000F1DB4" w14:paraId="3F41883C" w14:textId="77777777" w:rsidTr="00A55EBF">
        <w:trPr>
          <w:trHeight w:val="20"/>
        </w:trPr>
        <w:tc>
          <w:tcPr>
            <w:tcW w:w="0" w:type="auto"/>
            <w:shd w:val="clear" w:color="auto" w:fill="auto"/>
            <w:vAlign w:val="bottom"/>
            <w:hideMark/>
          </w:tcPr>
          <w:p w14:paraId="6D10F986" w14:textId="77777777" w:rsidR="0061059B" w:rsidRPr="000F1DB4" w:rsidRDefault="0061059B" w:rsidP="00A55EBF">
            <w:r w:rsidRPr="000F1DB4">
              <w:t>Labor and Human Resources</w:t>
            </w:r>
          </w:p>
        </w:tc>
      </w:tr>
      <w:tr w:rsidR="0061059B" w:rsidRPr="000F1DB4" w14:paraId="32A96F99" w14:textId="77777777" w:rsidTr="00A55EBF">
        <w:trPr>
          <w:trHeight w:val="20"/>
        </w:trPr>
        <w:tc>
          <w:tcPr>
            <w:tcW w:w="0" w:type="auto"/>
            <w:shd w:val="clear" w:color="auto" w:fill="auto"/>
            <w:vAlign w:val="bottom"/>
            <w:hideMark/>
          </w:tcPr>
          <w:p w14:paraId="501437B1" w14:textId="77777777" w:rsidR="0061059B" w:rsidRPr="000F1DB4" w:rsidRDefault="0061059B" w:rsidP="00A55EBF">
            <w:r w:rsidRPr="000F1DB4">
              <w:t>Linguistics</w:t>
            </w:r>
          </w:p>
        </w:tc>
      </w:tr>
      <w:tr w:rsidR="0061059B" w:rsidRPr="000F1DB4" w14:paraId="72099C4A" w14:textId="77777777" w:rsidTr="00A55EBF">
        <w:trPr>
          <w:trHeight w:val="20"/>
        </w:trPr>
        <w:tc>
          <w:tcPr>
            <w:tcW w:w="0" w:type="auto"/>
            <w:shd w:val="clear" w:color="auto" w:fill="auto"/>
            <w:vAlign w:val="bottom"/>
            <w:hideMark/>
          </w:tcPr>
          <w:p w14:paraId="292B0272" w14:textId="77777777" w:rsidR="0061059B" w:rsidRPr="000F1DB4" w:rsidRDefault="0061059B" w:rsidP="00A55EBF">
            <w:r w:rsidRPr="000F1DB4">
              <w:t>Learning Technologies</w:t>
            </w:r>
          </w:p>
        </w:tc>
      </w:tr>
      <w:tr w:rsidR="0061059B" w:rsidRPr="000F1DB4" w14:paraId="0848DEE7" w14:textId="77777777" w:rsidTr="00A55EBF">
        <w:trPr>
          <w:trHeight w:val="20"/>
        </w:trPr>
        <w:tc>
          <w:tcPr>
            <w:tcW w:w="0" w:type="auto"/>
            <w:shd w:val="clear" w:color="auto" w:fill="auto"/>
            <w:vAlign w:val="bottom"/>
            <w:hideMark/>
          </w:tcPr>
          <w:p w14:paraId="75BDAAA8" w14:textId="77777777" w:rsidR="0061059B" w:rsidRPr="000F1DB4" w:rsidRDefault="0061059B" w:rsidP="00A55EBF">
            <w:r w:rsidRPr="000F1DB4">
              <w:t>Master of Accounting</w:t>
            </w:r>
          </w:p>
        </w:tc>
      </w:tr>
      <w:tr w:rsidR="0061059B" w:rsidRPr="000F1DB4" w14:paraId="718862B0" w14:textId="77777777" w:rsidTr="00A55EBF">
        <w:trPr>
          <w:trHeight w:val="20"/>
        </w:trPr>
        <w:tc>
          <w:tcPr>
            <w:tcW w:w="0" w:type="auto"/>
            <w:shd w:val="clear" w:color="auto" w:fill="auto"/>
            <w:vAlign w:val="bottom"/>
            <w:hideMark/>
          </w:tcPr>
          <w:p w14:paraId="6E9BFEBC" w14:textId="77777777" w:rsidR="0061059B" w:rsidRPr="000F1DB4" w:rsidRDefault="0061059B" w:rsidP="00A55EBF">
            <w:r w:rsidRPr="000F1DB4">
              <w:t>Master in the Study of Law</w:t>
            </w:r>
          </w:p>
        </w:tc>
      </w:tr>
      <w:tr w:rsidR="0061059B" w:rsidRPr="000F1DB4" w14:paraId="3FF5AC85" w14:textId="77777777" w:rsidTr="00A55EBF">
        <w:trPr>
          <w:trHeight w:val="20"/>
        </w:trPr>
        <w:tc>
          <w:tcPr>
            <w:tcW w:w="0" w:type="auto"/>
            <w:shd w:val="clear" w:color="auto" w:fill="auto"/>
            <w:vAlign w:val="bottom"/>
            <w:hideMark/>
          </w:tcPr>
          <w:p w14:paraId="183EE576" w14:textId="77777777" w:rsidR="0061059B" w:rsidRPr="000F1DB4" w:rsidRDefault="0061059B" w:rsidP="00A55EBF">
            <w:r w:rsidRPr="000F1DB4">
              <w:t>Mathematics</w:t>
            </w:r>
          </w:p>
        </w:tc>
      </w:tr>
      <w:tr w:rsidR="0061059B" w:rsidRPr="000F1DB4" w14:paraId="3E80303B" w14:textId="77777777" w:rsidTr="00A55EBF">
        <w:trPr>
          <w:trHeight w:val="20"/>
        </w:trPr>
        <w:tc>
          <w:tcPr>
            <w:tcW w:w="0" w:type="auto"/>
            <w:shd w:val="clear" w:color="auto" w:fill="auto"/>
            <w:vAlign w:val="bottom"/>
            <w:hideMark/>
          </w:tcPr>
          <w:p w14:paraId="4EE83D30" w14:textId="77777777" w:rsidR="0061059B" w:rsidRPr="000F1DB4" w:rsidRDefault="0061059B" w:rsidP="00A55EBF">
            <w:r w:rsidRPr="000F1DB4">
              <w:t>Master of Mathematical Sciences</w:t>
            </w:r>
          </w:p>
        </w:tc>
      </w:tr>
      <w:tr w:rsidR="0061059B" w:rsidRPr="000F1DB4" w14:paraId="3034AD87" w14:textId="77777777" w:rsidTr="00A55EBF">
        <w:trPr>
          <w:trHeight w:val="20"/>
        </w:trPr>
        <w:tc>
          <w:tcPr>
            <w:tcW w:w="0" w:type="auto"/>
            <w:shd w:val="clear" w:color="auto" w:fill="auto"/>
            <w:vAlign w:val="bottom"/>
            <w:hideMark/>
          </w:tcPr>
          <w:p w14:paraId="56C72073" w14:textId="77777777" w:rsidR="0061059B" w:rsidRPr="000F1DB4" w:rsidRDefault="0061059B" w:rsidP="00A55EBF">
            <w:r w:rsidRPr="000F1DB4">
              <w:t>Materials Science and Engineering</w:t>
            </w:r>
          </w:p>
        </w:tc>
      </w:tr>
      <w:tr w:rsidR="0061059B" w:rsidRPr="000F1DB4" w14:paraId="2A7A1FBD" w14:textId="77777777" w:rsidTr="00A55EBF">
        <w:trPr>
          <w:trHeight w:val="20"/>
        </w:trPr>
        <w:tc>
          <w:tcPr>
            <w:tcW w:w="0" w:type="auto"/>
            <w:shd w:val="clear" w:color="auto" w:fill="auto"/>
            <w:vAlign w:val="bottom"/>
            <w:hideMark/>
          </w:tcPr>
          <w:p w14:paraId="6FF1CE09" w14:textId="77777777" w:rsidR="0061059B" w:rsidRPr="000F1DB4" w:rsidRDefault="0061059B" w:rsidP="00A55EBF">
            <w:r w:rsidRPr="000F1DB4">
              <w:t>Master of Business Administration</w:t>
            </w:r>
          </w:p>
        </w:tc>
      </w:tr>
      <w:tr w:rsidR="0061059B" w:rsidRPr="000F1DB4" w14:paraId="37572AB6" w14:textId="77777777" w:rsidTr="00A55EBF">
        <w:trPr>
          <w:trHeight w:val="20"/>
        </w:trPr>
        <w:tc>
          <w:tcPr>
            <w:tcW w:w="0" w:type="auto"/>
            <w:shd w:val="clear" w:color="auto" w:fill="auto"/>
            <w:vAlign w:val="bottom"/>
            <w:hideMark/>
          </w:tcPr>
          <w:p w14:paraId="2A2061DD" w14:textId="77777777" w:rsidR="0061059B" w:rsidRPr="000F1DB4" w:rsidRDefault="0061059B" w:rsidP="00A55EBF">
            <w:r w:rsidRPr="000F1DB4">
              <w:t>Molecular and Cellular Biochemistry</w:t>
            </w:r>
          </w:p>
        </w:tc>
      </w:tr>
      <w:tr w:rsidR="0061059B" w:rsidRPr="000F1DB4" w14:paraId="0E2A6433" w14:textId="77777777" w:rsidTr="00A55EBF">
        <w:trPr>
          <w:trHeight w:val="20"/>
        </w:trPr>
        <w:tc>
          <w:tcPr>
            <w:tcW w:w="0" w:type="auto"/>
            <w:shd w:val="clear" w:color="auto" w:fill="auto"/>
            <w:vAlign w:val="bottom"/>
            <w:hideMark/>
          </w:tcPr>
          <w:p w14:paraId="260E5046" w14:textId="77777777" w:rsidR="0061059B" w:rsidRPr="000F1DB4" w:rsidRDefault="0061059B" w:rsidP="00A55EBF">
            <w:r w:rsidRPr="000F1DB4">
              <w:t>Master of Business Operational Excellence</w:t>
            </w:r>
          </w:p>
        </w:tc>
      </w:tr>
      <w:tr w:rsidR="0061059B" w:rsidRPr="000F1DB4" w14:paraId="7F919D87" w14:textId="77777777" w:rsidTr="00A55EBF">
        <w:trPr>
          <w:trHeight w:val="20"/>
        </w:trPr>
        <w:tc>
          <w:tcPr>
            <w:tcW w:w="0" w:type="auto"/>
            <w:shd w:val="clear" w:color="auto" w:fill="auto"/>
            <w:vAlign w:val="bottom"/>
            <w:hideMark/>
          </w:tcPr>
          <w:p w14:paraId="0B52B90B" w14:textId="77777777" w:rsidR="0061059B" w:rsidRPr="000F1DB4" w:rsidRDefault="0061059B" w:rsidP="00A55EBF">
            <w:r w:rsidRPr="000F1DB4">
              <w:t>Molecular Cellular and Developmental Biology</w:t>
            </w:r>
          </w:p>
        </w:tc>
      </w:tr>
      <w:tr w:rsidR="0061059B" w:rsidRPr="000F1DB4" w14:paraId="33DCE2FA" w14:textId="77777777" w:rsidTr="00A55EBF">
        <w:trPr>
          <w:trHeight w:val="20"/>
        </w:trPr>
        <w:tc>
          <w:tcPr>
            <w:tcW w:w="0" w:type="auto"/>
            <w:shd w:val="clear" w:color="auto" w:fill="auto"/>
            <w:vAlign w:val="bottom"/>
            <w:hideMark/>
          </w:tcPr>
          <w:p w14:paraId="10554FA3" w14:textId="77777777" w:rsidR="0061059B" w:rsidRPr="000F1DB4" w:rsidRDefault="0061059B" w:rsidP="00A55EBF">
            <w:r w:rsidRPr="000F1DB4">
              <w:t>Mechanical Engineering</w:t>
            </w:r>
          </w:p>
        </w:tc>
      </w:tr>
      <w:tr w:rsidR="0061059B" w:rsidRPr="000F1DB4" w14:paraId="5CABD18A" w14:textId="77777777" w:rsidTr="00A55EBF">
        <w:trPr>
          <w:trHeight w:val="20"/>
        </w:trPr>
        <w:tc>
          <w:tcPr>
            <w:tcW w:w="0" w:type="auto"/>
            <w:shd w:val="clear" w:color="auto" w:fill="auto"/>
            <w:vAlign w:val="bottom"/>
            <w:hideMark/>
          </w:tcPr>
          <w:p w14:paraId="3BFC6497" w14:textId="77777777" w:rsidR="0061059B" w:rsidRPr="000F1DB4" w:rsidRDefault="0061059B" w:rsidP="00A55EBF">
            <w:r w:rsidRPr="000F1DB4">
              <w:t>Medical Science</w:t>
            </w:r>
          </w:p>
        </w:tc>
      </w:tr>
      <w:tr w:rsidR="0061059B" w:rsidRPr="000F1DB4" w14:paraId="7F94F879" w14:textId="77777777" w:rsidTr="00A55EBF">
        <w:trPr>
          <w:trHeight w:val="20"/>
        </w:trPr>
        <w:tc>
          <w:tcPr>
            <w:tcW w:w="0" w:type="auto"/>
            <w:shd w:val="clear" w:color="auto" w:fill="auto"/>
            <w:vAlign w:val="bottom"/>
            <w:hideMark/>
          </w:tcPr>
          <w:p w14:paraId="46928F6C" w14:textId="77777777" w:rsidR="0061059B" w:rsidRPr="000F1DB4" w:rsidRDefault="0061059B" w:rsidP="00A55EBF">
            <w:r w:rsidRPr="000F1DB4">
              <w:t>Microbiology</w:t>
            </w:r>
          </w:p>
        </w:tc>
      </w:tr>
      <w:tr w:rsidR="0061059B" w:rsidRPr="000F1DB4" w14:paraId="43E1A431" w14:textId="77777777" w:rsidTr="00A55EBF">
        <w:trPr>
          <w:trHeight w:val="20"/>
        </w:trPr>
        <w:tc>
          <w:tcPr>
            <w:tcW w:w="0" w:type="auto"/>
            <w:shd w:val="clear" w:color="auto" w:fill="auto"/>
            <w:vAlign w:val="bottom"/>
            <w:hideMark/>
          </w:tcPr>
          <w:p w14:paraId="110D3CC9" w14:textId="77777777" w:rsidR="0061059B" w:rsidRPr="000F1DB4" w:rsidRDefault="0061059B" w:rsidP="00A55EBF">
            <w:r w:rsidRPr="000F1DB4">
              <w:t>Molecular Genetics</w:t>
            </w:r>
          </w:p>
        </w:tc>
      </w:tr>
      <w:tr w:rsidR="0061059B" w:rsidRPr="000F1DB4" w14:paraId="2CA63148" w14:textId="77777777" w:rsidTr="00A55EBF">
        <w:trPr>
          <w:trHeight w:val="20"/>
        </w:trPr>
        <w:tc>
          <w:tcPr>
            <w:tcW w:w="0" w:type="auto"/>
            <w:shd w:val="clear" w:color="auto" w:fill="auto"/>
            <w:vAlign w:val="bottom"/>
            <w:hideMark/>
          </w:tcPr>
          <w:p w14:paraId="4264B5FB" w14:textId="77777777" w:rsidR="0061059B" w:rsidRPr="000F1DB4" w:rsidRDefault="0061059B" w:rsidP="00A55EBF">
            <w:r w:rsidRPr="000F1DB4">
              <w:t>Public Health</w:t>
            </w:r>
          </w:p>
        </w:tc>
      </w:tr>
      <w:tr w:rsidR="0061059B" w:rsidRPr="000F1DB4" w14:paraId="416BBD6D" w14:textId="77777777" w:rsidTr="00A55EBF">
        <w:trPr>
          <w:trHeight w:val="20"/>
        </w:trPr>
        <w:tc>
          <w:tcPr>
            <w:tcW w:w="0" w:type="auto"/>
            <w:shd w:val="clear" w:color="auto" w:fill="auto"/>
            <w:vAlign w:val="bottom"/>
            <w:hideMark/>
          </w:tcPr>
          <w:p w14:paraId="7EBD5B7D" w14:textId="77777777" w:rsidR="0061059B" w:rsidRPr="000F1DB4" w:rsidRDefault="0061059B" w:rsidP="00A55EBF">
            <w:r w:rsidRPr="000F1DB4">
              <w:t>Music</w:t>
            </w:r>
          </w:p>
        </w:tc>
      </w:tr>
      <w:tr w:rsidR="0061059B" w:rsidRPr="000F1DB4" w14:paraId="33C99E42" w14:textId="77777777" w:rsidTr="00A55EBF">
        <w:trPr>
          <w:trHeight w:val="20"/>
        </w:trPr>
        <w:tc>
          <w:tcPr>
            <w:tcW w:w="0" w:type="auto"/>
            <w:shd w:val="clear" w:color="auto" w:fill="auto"/>
            <w:vAlign w:val="bottom"/>
            <w:hideMark/>
          </w:tcPr>
          <w:p w14:paraId="5D4ED18B" w14:textId="77777777" w:rsidR="0061059B" w:rsidRPr="000F1DB4" w:rsidRDefault="0061059B" w:rsidP="00A55EBF">
            <w:r w:rsidRPr="000F1DB4">
              <w:t>Molecular Virology Immunology</w:t>
            </w:r>
          </w:p>
        </w:tc>
      </w:tr>
      <w:tr w:rsidR="0061059B" w:rsidRPr="000F1DB4" w14:paraId="36B22322" w14:textId="77777777" w:rsidTr="00A55EBF">
        <w:trPr>
          <w:trHeight w:val="20"/>
        </w:trPr>
        <w:tc>
          <w:tcPr>
            <w:tcW w:w="0" w:type="auto"/>
            <w:shd w:val="clear" w:color="auto" w:fill="auto"/>
            <w:vAlign w:val="bottom"/>
            <w:hideMark/>
          </w:tcPr>
          <w:p w14:paraId="58C91EDE" w14:textId="77777777" w:rsidR="0061059B" w:rsidRPr="000F1DB4" w:rsidRDefault="0061059B" w:rsidP="00A55EBF">
            <w:r w:rsidRPr="000F1DB4">
              <w:t>Near Eastern Languages and Cultures</w:t>
            </w:r>
          </w:p>
        </w:tc>
      </w:tr>
      <w:tr w:rsidR="0061059B" w:rsidRPr="000F1DB4" w14:paraId="2DAC894D" w14:textId="77777777" w:rsidTr="00A55EBF">
        <w:trPr>
          <w:trHeight w:val="20"/>
        </w:trPr>
        <w:tc>
          <w:tcPr>
            <w:tcW w:w="0" w:type="auto"/>
            <w:shd w:val="clear" w:color="auto" w:fill="auto"/>
            <w:vAlign w:val="bottom"/>
            <w:hideMark/>
          </w:tcPr>
          <w:p w14:paraId="6AFAAC2F" w14:textId="77777777" w:rsidR="0061059B" w:rsidRPr="000F1DB4" w:rsidRDefault="0061059B" w:rsidP="00A55EBF">
            <w:r w:rsidRPr="000F1DB4">
              <w:t>Neuroscience Graduate Program</w:t>
            </w:r>
          </w:p>
        </w:tc>
      </w:tr>
      <w:tr w:rsidR="0061059B" w:rsidRPr="000F1DB4" w14:paraId="0496196A" w14:textId="77777777" w:rsidTr="00A55EBF">
        <w:trPr>
          <w:trHeight w:val="20"/>
        </w:trPr>
        <w:tc>
          <w:tcPr>
            <w:tcW w:w="0" w:type="auto"/>
            <w:shd w:val="clear" w:color="auto" w:fill="auto"/>
            <w:vAlign w:val="bottom"/>
            <w:hideMark/>
          </w:tcPr>
          <w:p w14:paraId="4F1C1D1F" w14:textId="77777777" w:rsidR="0061059B" w:rsidRPr="000F1DB4" w:rsidRDefault="0061059B" w:rsidP="00A55EBF">
            <w:r w:rsidRPr="000F1DB4">
              <w:t>Nuclear Engineering</w:t>
            </w:r>
          </w:p>
        </w:tc>
      </w:tr>
      <w:tr w:rsidR="0061059B" w:rsidRPr="000F1DB4" w14:paraId="428BA808" w14:textId="77777777" w:rsidTr="00A55EBF">
        <w:trPr>
          <w:trHeight w:val="20"/>
        </w:trPr>
        <w:tc>
          <w:tcPr>
            <w:tcW w:w="0" w:type="auto"/>
            <w:shd w:val="clear" w:color="auto" w:fill="auto"/>
            <w:vAlign w:val="bottom"/>
            <w:hideMark/>
          </w:tcPr>
          <w:p w14:paraId="0D59A13F" w14:textId="77777777" w:rsidR="0061059B" w:rsidRPr="000F1DB4" w:rsidRDefault="0061059B" w:rsidP="00A55EBF">
            <w:r w:rsidRPr="000F1DB4">
              <w:t>Nursing Practice</w:t>
            </w:r>
          </w:p>
        </w:tc>
      </w:tr>
      <w:tr w:rsidR="0061059B" w:rsidRPr="000F1DB4" w14:paraId="3775B82A" w14:textId="77777777" w:rsidTr="00A55EBF">
        <w:trPr>
          <w:trHeight w:val="20"/>
        </w:trPr>
        <w:tc>
          <w:tcPr>
            <w:tcW w:w="0" w:type="auto"/>
            <w:shd w:val="clear" w:color="auto" w:fill="auto"/>
            <w:vAlign w:val="bottom"/>
            <w:hideMark/>
          </w:tcPr>
          <w:p w14:paraId="02BA12F3" w14:textId="77777777" w:rsidR="0061059B" w:rsidRPr="000F1DB4" w:rsidRDefault="0061059B" w:rsidP="00A55EBF">
            <w:r w:rsidRPr="000F1DB4">
              <w:t>Nursing</w:t>
            </w:r>
          </w:p>
        </w:tc>
      </w:tr>
      <w:tr w:rsidR="0061059B" w:rsidRPr="000F1DB4" w14:paraId="024A6D79" w14:textId="77777777" w:rsidTr="00A55EBF">
        <w:trPr>
          <w:trHeight w:val="20"/>
        </w:trPr>
        <w:tc>
          <w:tcPr>
            <w:tcW w:w="0" w:type="auto"/>
            <w:shd w:val="clear" w:color="auto" w:fill="auto"/>
            <w:vAlign w:val="bottom"/>
            <w:hideMark/>
          </w:tcPr>
          <w:p w14:paraId="3A26EC77" w14:textId="77777777" w:rsidR="0061059B" w:rsidRPr="000F1DB4" w:rsidRDefault="0061059B" w:rsidP="00A55EBF">
            <w:r w:rsidRPr="000F1DB4">
              <w:t>Occupational Therapy</w:t>
            </w:r>
          </w:p>
        </w:tc>
      </w:tr>
      <w:tr w:rsidR="0061059B" w:rsidRPr="000F1DB4" w14:paraId="188A2483" w14:textId="77777777" w:rsidTr="00A55EBF">
        <w:trPr>
          <w:trHeight w:val="20"/>
        </w:trPr>
        <w:tc>
          <w:tcPr>
            <w:tcW w:w="0" w:type="auto"/>
            <w:shd w:val="clear" w:color="auto" w:fill="auto"/>
            <w:vAlign w:val="bottom"/>
            <w:hideMark/>
          </w:tcPr>
          <w:p w14:paraId="7C565F12" w14:textId="77777777" w:rsidR="0061059B" w:rsidRPr="000F1DB4" w:rsidRDefault="0061059B" w:rsidP="00A55EBF">
            <w:r w:rsidRPr="000F1DB4">
              <w:t>Occupational Therapy Doctorate</w:t>
            </w:r>
          </w:p>
        </w:tc>
      </w:tr>
      <w:tr w:rsidR="0061059B" w:rsidRPr="000F1DB4" w14:paraId="62F75A7F" w14:textId="77777777" w:rsidTr="00A55EBF">
        <w:trPr>
          <w:trHeight w:val="20"/>
        </w:trPr>
        <w:tc>
          <w:tcPr>
            <w:tcW w:w="0" w:type="auto"/>
            <w:shd w:val="clear" w:color="auto" w:fill="auto"/>
            <w:vAlign w:val="bottom"/>
            <w:hideMark/>
          </w:tcPr>
          <w:p w14:paraId="06A78072" w14:textId="77777777" w:rsidR="0061059B" w:rsidRPr="000F1DB4" w:rsidRDefault="0061059B" w:rsidP="00A55EBF">
            <w:r w:rsidRPr="000F1DB4">
              <w:t>Oral Biology</w:t>
            </w:r>
          </w:p>
        </w:tc>
      </w:tr>
      <w:tr w:rsidR="0061059B" w:rsidRPr="000F1DB4" w14:paraId="2B8C5032" w14:textId="77777777" w:rsidTr="00A55EBF">
        <w:trPr>
          <w:trHeight w:val="20"/>
        </w:trPr>
        <w:tc>
          <w:tcPr>
            <w:tcW w:w="0" w:type="auto"/>
            <w:shd w:val="clear" w:color="auto" w:fill="auto"/>
            <w:vAlign w:val="bottom"/>
            <w:hideMark/>
          </w:tcPr>
          <w:p w14:paraId="4657A61C" w14:textId="77777777" w:rsidR="0061059B" w:rsidRPr="000F1DB4" w:rsidRDefault="0061059B" w:rsidP="00A55EBF">
            <w:r w:rsidRPr="000F1DB4">
              <w:t>Ohio State University Nutrition Program</w:t>
            </w:r>
          </w:p>
        </w:tc>
      </w:tr>
      <w:tr w:rsidR="0061059B" w:rsidRPr="000F1DB4" w14:paraId="6EB0408D" w14:textId="77777777" w:rsidTr="00A55EBF">
        <w:trPr>
          <w:trHeight w:val="20"/>
        </w:trPr>
        <w:tc>
          <w:tcPr>
            <w:tcW w:w="0" w:type="auto"/>
            <w:shd w:val="clear" w:color="auto" w:fill="auto"/>
            <w:vAlign w:val="bottom"/>
            <w:hideMark/>
          </w:tcPr>
          <w:p w14:paraId="40ED67B4" w14:textId="77777777" w:rsidR="0061059B" w:rsidRPr="000F1DB4" w:rsidRDefault="0061059B" w:rsidP="00A55EBF">
            <w:r w:rsidRPr="000F1DB4">
              <w:t>Pathology</w:t>
            </w:r>
          </w:p>
        </w:tc>
      </w:tr>
      <w:tr w:rsidR="0061059B" w:rsidRPr="000F1DB4" w14:paraId="4BB2CAE2" w14:textId="77777777" w:rsidTr="00A55EBF">
        <w:trPr>
          <w:trHeight w:val="20"/>
        </w:trPr>
        <w:tc>
          <w:tcPr>
            <w:tcW w:w="0" w:type="auto"/>
            <w:shd w:val="clear" w:color="auto" w:fill="auto"/>
            <w:vAlign w:val="bottom"/>
            <w:hideMark/>
          </w:tcPr>
          <w:p w14:paraId="7AA94B18" w14:textId="77777777" w:rsidR="0061059B" w:rsidRPr="000F1DB4" w:rsidRDefault="0061059B" w:rsidP="00A55EBF">
            <w:r w:rsidRPr="000F1DB4">
              <w:t>Plant Cellular and Molecular Biology</w:t>
            </w:r>
          </w:p>
        </w:tc>
      </w:tr>
      <w:tr w:rsidR="0061059B" w:rsidRPr="000F1DB4" w14:paraId="0FE43812" w14:textId="77777777" w:rsidTr="00A55EBF">
        <w:trPr>
          <w:trHeight w:val="20"/>
        </w:trPr>
        <w:tc>
          <w:tcPr>
            <w:tcW w:w="0" w:type="auto"/>
            <w:shd w:val="clear" w:color="auto" w:fill="auto"/>
            <w:vAlign w:val="bottom"/>
            <w:hideMark/>
          </w:tcPr>
          <w:p w14:paraId="251E20FC" w14:textId="77777777" w:rsidR="0061059B" w:rsidRPr="000F1DB4" w:rsidRDefault="0061059B" w:rsidP="00A55EBF">
            <w:r w:rsidRPr="000F1DB4">
              <w:t>Pharmacology</w:t>
            </w:r>
          </w:p>
        </w:tc>
      </w:tr>
      <w:tr w:rsidR="0061059B" w:rsidRPr="000F1DB4" w14:paraId="77B0785D" w14:textId="77777777" w:rsidTr="00A55EBF">
        <w:trPr>
          <w:trHeight w:val="20"/>
        </w:trPr>
        <w:tc>
          <w:tcPr>
            <w:tcW w:w="0" w:type="auto"/>
            <w:shd w:val="clear" w:color="auto" w:fill="auto"/>
            <w:vAlign w:val="bottom"/>
            <w:hideMark/>
          </w:tcPr>
          <w:p w14:paraId="4147B9D2" w14:textId="77777777" w:rsidR="0061059B" w:rsidRPr="000F1DB4" w:rsidRDefault="0061059B" w:rsidP="00A55EBF">
            <w:r w:rsidRPr="000F1DB4">
              <w:lastRenderedPageBreak/>
              <w:t>Pharmaceutical Sciences</w:t>
            </w:r>
          </w:p>
        </w:tc>
      </w:tr>
      <w:tr w:rsidR="0061059B" w:rsidRPr="000F1DB4" w14:paraId="3DA18666" w14:textId="77777777" w:rsidTr="00A55EBF">
        <w:trPr>
          <w:trHeight w:val="20"/>
        </w:trPr>
        <w:tc>
          <w:tcPr>
            <w:tcW w:w="0" w:type="auto"/>
            <w:shd w:val="clear" w:color="auto" w:fill="auto"/>
            <w:vAlign w:val="bottom"/>
            <w:hideMark/>
          </w:tcPr>
          <w:p w14:paraId="48068823" w14:textId="77777777" w:rsidR="0061059B" w:rsidRPr="000F1DB4" w:rsidRDefault="0061059B" w:rsidP="00A55EBF">
            <w:r w:rsidRPr="000F1DB4">
              <w:t>Philosophy</w:t>
            </w:r>
          </w:p>
        </w:tc>
      </w:tr>
      <w:tr w:rsidR="0061059B" w:rsidRPr="000F1DB4" w14:paraId="3EF195D7" w14:textId="77777777" w:rsidTr="00A55EBF">
        <w:trPr>
          <w:trHeight w:val="20"/>
        </w:trPr>
        <w:tc>
          <w:tcPr>
            <w:tcW w:w="0" w:type="auto"/>
            <w:shd w:val="clear" w:color="auto" w:fill="auto"/>
            <w:vAlign w:val="bottom"/>
            <w:hideMark/>
          </w:tcPr>
          <w:p w14:paraId="78ADCF2B" w14:textId="77777777" w:rsidR="0061059B" w:rsidRPr="000F1DB4" w:rsidRDefault="0061059B" w:rsidP="00A55EBF">
            <w:r w:rsidRPr="000F1DB4">
              <w:t>Physics</w:t>
            </w:r>
          </w:p>
        </w:tc>
      </w:tr>
      <w:tr w:rsidR="0061059B" w:rsidRPr="000F1DB4" w14:paraId="19ABE348" w14:textId="77777777" w:rsidTr="00A55EBF">
        <w:trPr>
          <w:trHeight w:val="20"/>
        </w:trPr>
        <w:tc>
          <w:tcPr>
            <w:tcW w:w="0" w:type="auto"/>
            <w:shd w:val="clear" w:color="auto" w:fill="auto"/>
            <w:vAlign w:val="bottom"/>
            <w:hideMark/>
          </w:tcPr>
          <w:p w14:paraId="550E1E43" w14:textId="77777777" w:rsidR="0061059B" w:rsidRPr="000F1DB4" w:rsidRDefault="0061059B" w:rsidP="00A55EBF">
            <w:r w:rsidRPr="000F1DB4">
              <w:t>Physiology</w:t>
            </w:r>
          </w:p>
        </w:tc>
      </w:tr>
      <w:tr w:rsidR="0061059B" w:rsidRPr="000F1DB4" w14:paraId="5E70D25D" w14:textId="77777777" w:rsidTr="00A55EBF">
        <w:trPr>
          <w:trHeight w:val="20"/>
        </w:trPr>
        <w:tc>
          <w:tcPr>
            <w:tcW w:w="0" w:type="auto"/>
            <w:shd w:val="clear" w:color="auto" w:fill="auto"/>
            <w:vAlign w:val="bottom"/>
            <w:hideMark/>
          </w:tcPr>
          <w:p w14:paraId="723B0D0E" w14:textId="77777777" w:rsidR="0061059B" w:rsidRPr="000F1DB4" w:rsidRDefault="0061059B" w:rsidP="00A55EBF">
            <w:r w:rsidRPr="000F1DB4">
              <w:t>Physical Therapy</w:t>
            </w:r>
          </w:p>
        </w:tc>
      </w:tr>
      <w:tr w:rsidR="0061059B" w:rsidRPr="000F1DB4" w14:paraId="0D26B4DF" w14:textId="77777777" w:rsidTr="00A55EBF">
        <w:trPr>
          <w:trHeight w:val="20"/>
        </w:trPr>
        <w:tc>
          <w:tcPr>
            <w:tcW w:w="0" w:type="auto"/>
            <w:shd w:val="clear" w:color="auto" w:fill="auto"/>
            <w:vAlign w:val="bottom"/>
            <w:hideMark/>
          </w:tcPr>
          <w:p w14:paraId="2943126D" w14:textId="77777777" w:rsidR="0061059B" w:rsidRPr="000F1DB4" w:rsidRDefault="0061059B" w:rsidP="00A55EBF">
            <w:r w:rsidRPr="000F1DB4">
              <w:t>Plant Health Management</w:t>
            </w:r>
          </w:p>
        </w:tc>
      </w:tr>
      <w:tr w:rsidR="0061059B" w:rsidRPr="000F1DB4" w14:paraId="03EC9A7C" w14:textId="77777777" w:rsidTr="00A55EBF">
        <w:trPr>
          <w:trHeight w:val="20"/>
        </w:trPr>
        <w:tc>
          <w:tcPr>
            <w:tcW w:w="0" w:type="auto"/>
            <w:shd w:val="clear" w:color="auto" w:fill="auto"/>
            <w:vAlign w:val="bottom"/>
            <w:hideMark/>
          </w:tcPr>
          <w:p w14:paraId="20F57740" w14:textId="77777777" w:rsidR="0061059B" w:rsidRPr="000F1DB4" w:rsidRDefault="0061059B" w:rsidP="00A55EBF">
            <w:r w:rsidRPr="000F1DB4">
              <w:t>Plant Pathology</w:t>
            </w:r>
          </w:p>
        </w:tc>
      </w:tr>
      <w:tr w:rsidR="0061059B" w:rsidRPr="000F1DB4" w14:paraId="433A71A0" w14:textId="77777777" w:rsidTr="00A55EBF">
        <w:trPr>
          <w:trHeight w:val="20"/>
        </w:trPr>
        <w:tc>
          <w:tcPr>
            <w:tcW w:w="0" w:type="auto"/>
            <w:shd w:val="clear" w:color="auto" w:fill="auto"/>
            <w:vAlign w:val="bottom"/>
            <w:hideMark/>
          </w:tcPr>
          <w:p w14:paraId="26EF3E6C" w14:textId="77777777" w:rsidR="0061059B" w:rsidRPr="000F1DB4" w:rsidRDefault="0061059B" w:rsidP="00A55EBF">
            <w:r w:rsidRPr="000F1DB4">
              <w:t>Political Science</w:t>
            </w:r>
          </w:p>
        </w:tc>
      </w:tr>
      <w:tr w:rsidR="0061059B" w:rsidRPr="000F1DB4" w14:paraId="2E845AC3" w14:textId="77777777" w:rsidTr="00A55EBF">
        <w:trPr>
          <w:trHeight w:val="20"/>
        </w:trPr>
        <w:tc>
          <w:tcPr>
            <w:tcW w:w="0" w:type="auto"/>
            <w:shd w:val="clear" w:color="auto" w:fill="auto"/>
            <w:vAlign w:val="bottom"/>
            <w:hideMark/>
          </w:tcPr>
          <w:p w14:paraId="3425F066" w14:textId="77777777" w:rsidR="0061059B" w:rsidRPr="000F1DB4" w:rsidRDefault="0061059B" w:rsidP="00A55EBF">
            <w:r w:rsidRPr="000F1DB4">
              <w:t>Portuguese</w:t>
            </w:r>
          </w:p>
        </w:tc>
      </w:tr>
      <w:tr w:rsidR="0061059B" w:rsidRPr="000F1DB4" w14:paraId="19A92232" w14:textId="77777777" w:rsidTr="00A55EBF">
        <w:trPr>
          <w:trHeight w:val="20"/>
        </w:trPr>
        <w:tc>
          <w:tcPr>
            <w:tcW w:w="0" w:type="auto"/>
            <w:shd w:val="clear" w:color="auto" w:fill="auto"/>
            <w:vAlign w:val="bottom"/>
            <w:hideMark/>
          </w:tcPr>
          <w:p w14:paraId="269ABF49" w14:textId="77777777" w:rsidR="0061059B" w:rsidRPr="000F1DB4" w:rsidRDefault="0061059B" w:rsidP="00A55EBF">
            <w:r w:rsidRPr="000F1DB4">
              <w:t>Psychology</w:t>
            </w:r>
          </w:p>
        </w:tc>
      </w:tr>
      <w:tr w:rsidR="0061059B" w:rsidRPr="000F1DB4" w14:paraId="56CE7466" w14:textId="77777777" w:rsidTr="00A55EBF">
        <w:trPr>
          <w:trHeight w:val="20"/>
        </w:trPr>
        <w:tc>
          <w:tcPr>
            <w:tcW w:w="0" w:type="auto"/>
            <w:shd w:val="clear" w:color="auto" w:fill="auto"/>
            <w:vAlign w:val="bottom"/>
            <w:hideMark/>
          </w:tcPr>
          <w:p w14:paraId="0891A75E" w14:textId="77777777" w:rsidR="0061059B" w:rsidRPr="000F1DB4" w:rsidRDefault="0061059B" w:rsidP="00A55EBF">
            <w:r w:rsidRPr="000F1DB4">
              <w:t>Public Policy and Management</w:t>
            </w:r>
          </w:p>
        </w:tc>
      </w:tr>
      <w:tr w:rsidR="0061059B" w:rsidRPr="000F1DB4" w14:paraId="429500D4" w14:textId="77777777" w:rsidTr="00A55EBF">
        <w:trPr>
          <w:trHeight w:val="20"/>
        </w:trPr>
        <w:tc>
          <w:tcPr>
            <w:tcW w:w="0" w:type="auto"/>
            <w:shd w:val="clear" w:color="auto" w:fill="auto"/>
            <w:vAlign w:val="bottom"/>
            <w:hideMark/>
          </w:tcPr>
          <w:p w14:paraId="4954502F" w14:textId="77777777" w:rsidR="0061059B" w:rsidRPr="000F1DB4" w:rsidRDefault="0061059B" w:rsidP="00A55EBF">
            <w:r w:rsidRPr="000F1DB4">
              <w:t>Public Health</w:t>
            </w:r>
          </w:p>
        </w:tc>
      </w:tr>
      <w:tr w:rsidR="0061059B" w:rsidRPr="000F1DB4" w14:paraId="5FEB5F37" w14:textId="77777777" w:rsidTr="00A55EBF">
        <w:trPr>
          <w:trHeight w:val="20"/>
        </w:trPr>
        <w:tc>
          <w:tcPr>
            <w:tcW w:w="0" w:type="auto"/>
            <w:shd w:val="clear" w:color="auto" w:fill="auto"/>
            <w:vAlign w:val="bottom"/>
            <w:hideMark/>
          </w:tcPr>
          <w:p w14:paraId="694D921D" w14:textId="77777777" w:rsidR="0061059B" w:rsidRPr="000F1DB4" w:rsidRDefault="0061059B" w:rsidP="00A55EBF">
            <w:r w:rsidRPr="000F1DB4">
              <w:t>Rural Sociology</w:t>
            </w:r>
          </w:p>
        </w:tc>
      </w:tr>
      <w:tr w:rsidR="0061059B" w:rsidRPr="000F1DB4" w14:paraId="0AA02B69" w14:textId="77777777" w:rsidTr="00A55EBF">
        <w:trPr>
          <w:trHeight w:val="20"/>
        </w:trPr>
        <w:tc>
          <w:tcPr>
            <w:tcW w:w="0" w:type="auto"/>
            <w:shd w:val="clear" w:color="auto" w:fill="auto"/>
            <w:vAlign w:val="bottom"/>
            <w:hideMark/>
          </w:tcPr>
          <w:p w14:paraId="63B0A469" w14:textId="77777777" w:rsidR="0061059B" w:rsidRPr="000F1DB4" w:rsidRDefault="0061059B" w:rsidP="00A55EBF">
            <w:r w:rsidRPr="000F1DB4">
              <w:t>Slavic and East European Languages and Cultures</w:t>
            </w:r>
          </w:p>
        </w:tc>
      </w:tr>
      <w:tr w:rsidR="0061059B" w:rsidRPr="000F1DB4" w14:paraId="5AD26BA8" w14:textId="77777777" w:rsidTr="00A55EBF">
        <w:trPr>
          <w:trHeight w:val="20"/>
        </w:trPr>
        <w:tc>
          <w:tcPr>
            <w:tcW w:w="0" w:type="auto"/>
            <w:shd w:val="clear" w:color="auto" w:fill="auto"/>
            <w:vAlign w:val="bottom"/>
            <w:hideMark/>
          </w:tcPr>
          <w:p w14:paraId="3DAE17C3" w14:textId="77777777" w:rsidR="0061059B" w:rsidRPr="000F1DB4" w:rsidRDefault="0061059B" w:rsidP="00A55EBF">
            <w:r w:rsidRPr="000F1DB4">
              <w:t>Slavic and East European Studies</w:t>
            </w:r>
          </w:p>
        </w:tc>
      </w:tr>
      <w:tr w:rsidR="0061059B" w:rsidRPr="000F1DB4" w14:paraId="196AF572" w14:textId="77777777" w:rsidTr="00A55EBF">
        <w:trPr>
          <w:trHeight w:val="20"/>
        </w:trPr>
        <w:tc>
          <w:tcPr>
            <w:tcW w:w="0" w:type="auto"/>
            <w:shd w:val="clear" w:color="auto" w:fill="auto"/>
            <w:vAlign w:val="bottom"/>
            <w:hideMark/>
          </w:tcPr>
          <w:p w14:paraId="5578E160" w14:textId="77777777" w:rsidR="0061059B" w:rsidRPr="000F1DB4" w:rsidRDefault="0061059B" w:rsidP="00A55EBF">
            <w:r w:rsidRPr="000F1DB4">
              <w:t xml:space="preserve">Specialized </w:t>
            </w:r>
            <w:proofErr w:type="gramStart"/>
            <w:r w:rsidRPr="000F1DB4">
              <w:t>Master in Business</w:t>
            </w:r>
            <w:proofErr w:type="gramEnd"/>
            <w:r w:rsidRPr="000F1DB4">
              <w:t xml:space="preserve"> - Finance</w:t>
            </w:r>
          </w:p>
        </w:tc>
      </w:tr>
      <w:tr w:rsidR="0061059B" w:rsidRPr="000F1DB4" w14:paraId="1A0A24CB" w14:textId="77777777" w:rsidTr="00A55EBF">
        <w:trPr>
          <w:trHeight w:val="20"/>
        </w:trPr>
        <w:tc>
          <w:tcPr>
            <w:tcW w:w="0" w:type="auto"/>
            <w:shd w:val="clear" w:color="auto" w:fill="auto"/>
            <w:vAlign w:val="bottom"/>
            <w:hideMark/>
          </w:tcPr>
          <w:p w14:paraId="3756DA86" w14:textId="77777777" w:rsidR="0061059B" w:rsidRPr="000F1DB4" w:rsidRDefault="0061059B" w:rsidP="00A55EBF">
            <w:r w:rsidRPr="000F1DB4">
              <w:t xml:space="preserve">Specialized </w:t>
            </w:r>
            <w:proofErr w:type="gramStart"/>
            <w:r w:rsidRPr="000F1DB4">
              <w:t>Master in Business</w:t>
            </w:r>
            <w:proofErr w:type="gramEnd"/>
            <w:r w:rsidRPr="000F1DB4">
              <w:t xml:space="preserve"> - Logistics</w:t>
            </w:r>
          </w:p>
        </w:tc>
      </w:tr>
      <w:tr w:rsidR="0061059B" w:rsidRPr="000F1DB4" w14:paraId="2BB2DA12" w14:textId="77777777" w:rsidTr="00A55EBF">
        <w:trPr>
          <w:trHeight w:val="20"/>
        </w:trPr>
        <w:tc>
          <w:tcPr>
            <w:tcW w:w="0" w:type="auto"/>
            <w:shd w:val="clear" w:color="auto" w:fill="auto"/>
            <w:vAlign w:val="bottom"/>
            <w:hideMark/>
          </w:tcPr>
          <w:p w14:paraId="1232389F" w14:textId="77777777" w:rsidR="0061059B" w:rsidRPr="000F1DB4" w:rsidRDefault="0061059B" w:rsidP="00A55EBF">
            <w:r w:rsidRPr="000F1DB4">
              <w:t xml:space="preserve">Specialized </w:t>
            </w:r>
            <w:proofErr w:type="gramStart"/>
            <w:r w:rsidRPr="000F1DB4">
              <w:t>Master in Business</w:t>
            </w:r>
            <w:proofErr w:type="gramEnd"/>
            <w:r w:rsidRPr="000F1DB4">
              <w:t xml:space="preserve"> - Marketing</w:t>
            </w:r>
          </w:p>
        </w:tc>
      </w:tr>
      <w:tr w:rsidR="0061059B" w:rsidRPr="000F1DB4" w14:paraId="3A9E5250" w14:textId="77777777" w:rsidTr="00A55EBF">
        <w:trPr>
          <w:trHeight w:val="20"/>
        </w:trPr>
        <w:tc>
          <w:tcPr>
            <w:tcW w:w="0" w:type="auto"/>
            <w:shd w:val="clear" w:color="auto" w:fill="auto"/>
            <w:vAlign w:val="bottom"/>
            <w:hideMark/>
          </w:tcPr>
          <w:p w14:paraId="0764A1C2" w14:textId="77777777" w:rsidR="0061059B" w:rsidRPr="000F1DB4" w:rsidRDefault="0061059B" w:rsidP="00A55EBF">
            <w:r w:rsidRPr="000F1DB4">
              <w:t>Sociology</w:t>
            </w:r>
          </w:p>
        </w:tc>
      </w:tr>
      <w:tr w:rsidR="0061059B" w:rsidRPr="000F1DB4" w14:paraId="39F40E0A" w14:textId="77777777" w:rsidTr="00A55EBF">
        <w:trPr>
          <w:trHeight w:val="20"/>
        </w:trPr>
        <w:tc>
          <w:tcPr>
            <w:tcW w:w="0" w:type="auto"/>
            <w:shd w:val="clear" w:color="auto" w:fill="auto"/>
            <w:vAlign w:val="bottom"/>
            <w:hideMark/>
          </w:tcPr>
          <w:p w14:paraId="66C8A1CC" w14:textId="77777777" w:rsidR="0061059B" w:rsidRPr="000F1DB4" w:rsidRDefault="0061059B" w:rsidP="00A55EBF">
            <w:r w:rsidRPr="000F1DB4">
              <w:t>Social Work</w:t>
            </w:r>
          </w:p>
        </w:tc>
      </w:tr>
      <w:tr w:rsidR="0061059B" w:rsidRPr="000F1DB4" w14:paraId="2FC59A8C" w14:textId="77777777" w:rsidTr="00A55EBF">
        <w:trPr>
          <w:trHeight w:val="20"/>
        </w:trPr>
        <w:tc>
          <w:tcPr>
            <w:tcW w:w="0" w:type="auto"/>
            <w:shd w:val="clear" w:color="auto" w:fill="auto"/>
            <w:vAlign w:val="bottom"/>
            <w:hideMark/>
          </w:tcPr>
          <w:p w14:paraId="62CB63EE" w14:textId="77777777" w:rsidR="0061059B" w:rsidRPr="000F1DB4" w:rsidRDefault="0061059B" w:rsidP="00A55EBF">
            <w:r w:rsidRPr="000F1DB4">
              <w:t>Spanish &amp; Portuguese</w:t>
            </w:r>
          </w:p>
        </w:tc>
      </w:tr>
      <w:tr w:rsidR="0061059B" w:rsidRPr="000F1DB4" w14:paraId="440FB1BD" w14:textId="77777777" w:rsidTr="00A55EBF">
        <w:trPr>
          <w:trHeight w:val="20"/>
        </w:trPr>
        <w:tc>
          <w:tcPr>
            <w:tcW w:w="0" w:type="auto"/>
            <w:shd w:val="clear" w:color="auto" w:fill="auto"/>
            <w:vAlign w:val="bottom"/>
            <w:hideMark/>
          </w:tcPr>
          <w:p w14:paraId="4AC6B4B7" w14:textId="77777777" w:rsidR="0061059B" w:rsidRPr="000F1DB4" w:rsidRDefault="0061059B" w:rsidP="00A55EBF">
            <w:r w:rsidRPr="000F1DB4">
              <w:t>Speech and Hearing Science</w:t>
            </w:r>
          </w:p>
        </w:tc>
      </w:tr>
      <w:tr w:rsidR="0061059B" w:rsidRPr="000F1DB4" w14:paraId="2948C46F" w14:textId="77777777" w:rsidTr="00A55EBF">
        <w:trPr>
          <w:trHeight w:val="20"/>
        </w:trPr>
        <w:tc>
          <w:tcPr>
            <w:tcW w:w="0" w:type="auto"/>
            <w:shd w:val="clear" w:color="auto" w:fill="auto"/>
            <w:vAlign w:val="bottom"/>
            <w:hideMark/>
          </w:tcPr>
          <w:p w14:paraId="292270A9" w14:textId="77777777" w:rsidR="0061059B" w:rsidRPr="000F1DB4" w:rsidRDefault="0061059B" w:rsidP="00A55EBF">
            <w:r w:rsidRPr="000F1DB4">
              <w:t>Speech Language Pathology</w:t>
            </w:r>
          </w:p>
        </w:tc>
      </w:tr>
      <w:tr w:rsidR="0061059B" w:rsidRPr="000F1DB4" w14:paraId="3218A32D" w14:textId="77777777" w:rsidTr="00A55EBF">
        <w:trPr>
          <w:trHeight w:val="20"/>
        </w:trPr>
        <w:tc>
          <w:tcPr>
            <w:tcW w:w="0" w:type="auto"/>
            <w:shd w:val="clear" w:color="auto" w:fill="auto"/>
            <w:vAlign w:val="bottom"/>
            <w:hideMark/>
          </w:tcPr>
          <w:p w14:paraId="67A4A346" w14:textId="77777777" w:rsidR="0061059B" w:rsidRPr="000F1DB4" w:rsidRDefault="0061059B" w:rsidP="00A55EBF">
            <w:r w:rsidRPr="000F1DB4">
              <w:t>Sports Coaching</w:t>
            </w:r>
          </w:p>
        </w:tc>
      </w:tr>
      <w:tr w:rsidR="0061059B" w:rsidRPr="000F1DB4" w14:paraId="795D998B" w14:textId="77777777" w:rsidTr="00A55EBF">
        <w:trPr>
          <w:trHeight w:val="20"/>
        </w:trPr>
        <w:tc>
          <w:tcPr>
            <w:tcW w:w="0" w:type="auto"/>
            <w:shd w:val="clear" w:color="auto" w:fill="auto"/>
            <w:vAlign w:val="bottom"/>
            <w:hideMark/>
          </w:tcPr>
          <w:p w14:paraId="7638BAA7" w14:textId="77777777" w:rsidR="0061059B" w:rsidRPr="000F1DB4" w:rsidRDefault="0061059B" w:rsidP="00A55EBF">
            <w:r w:rsidRPr="000F1DB4">
              <w:t>Statistics</w:t>
            </w:r>
          </w:p>
        </w:tc>
      </w:tr>
      <w:tr w:rsidR="0061059B" w:rsidRPr="000F1DB4" w14:paraId="0408F00F" w14:textId="77777777" w:rsidTr="00A55EBF">
        <w:trPr>
          <w:trHeight w:val="20"/>
        </w:trPr>
        <w:tc>
          <w:tcPr>
            <w:tcW w:w="0" w:type="auto"/>
            <w:shd w:val="clear" w:color="auto" w:fill="auto"/>
            <w:vAlign w:val="bottom"/>
            <w:hideMark/>
          </w:tcPr>
          <w:p w14:paraId="16D85386" w14:textId="77777777" w:rsidR="0061059B" w:rsidRPr="000F1DB4" w:rsidRDefault="0061059B" w:rsidP="00A55EBF">
            <w:r w:rsidRPr="000F1DB4">
              <w:t>Teaching and Learning</w:t>
            </w:r>
          </w:p>
        </w:tc>
      </w:tr>
      <w:tr w:rsidR="0061059B" w:rsidRPr="000F1DB4" w14:paraId="7B8DD1F7" w14:textId="77777777" w:rsidTr="00A55EBF">
        <w:trPr>
          <w:trHeight w:val="20"/>
        </w:trPr>
        <w:tc>
          <w:tcPr>
            <w:tcW w:w="0" w:type="auto"/>
            <w:shd w:val="clear" w:color="auto" w:fill="auto"/>
            <w:vAlign w:val="bottom"/>
            <w:hideMark/>
          </w:tcPr>
          <w:p w14:paraId="65EE21A6" w14:textId="77777777" w:rsidR="0061059B" w:rsidRPr="000F1DB4" w:rsidRDefault="0061059B" w:rsidP="00A55EBF">
            <w:r w:rsidRPr="000F1DB4">
              <w:t>Theatre</w:t>
            </w:r>
          </w:p>
        </w:tc>
      </w:tr>
      <w:tr w:rsidR="0061059B" w:rsidRPr="000F1DB4" w14:paraId="0C62BEC9" w14:textId="77777777" w:rsidTr="00A55EBF">
        <w:trPr>
          <w:trHeight w:val="20"/>
        </w:trPr>
        <w:tc>
          <w:tcPr>
            <w:tcW w:w="0" w:type="auto"/>
            <w:shd w:val="clear" w:color="auto" w:fill="auto"/>
            <w:vAlign w:val="bottom"/>
            <w:hideMark/>
          </w:tcPr>
          <w:p w14:paraId="0ABCE9D1" w14:textId="77777777" w:rsidR="0061059B" w:rsidRPr="000F1DB4" w:rsidRDefault="0061059B" w:rsidP="00A55EBF">
            <w:r w:rsidRPr="000F1DB4">
              <w:t>Translational Plant Sciences</w:t>
            </w:r>
          </w:p>
        </w:tc>
      </w:tr>
      <w:tr w:rsidR="0061059B" w:rsidRPr="000F1DB4" w14:paraId="37C3E502" w14:textId="77777777" w:rsidTr="00A55EBF">
        <w:trPr>
          <w:trHeight w:val="20"/>
        </w:trPr>
        <w:tc>
          <w:tcPr>
            <w:tcW w:w="0" w:type="auto"/>
            <w:shd w:val="clear" w:color="auto" w:fill="auto"/>
            <w:vAlign w:val="bottom"/>
            <w:hideMark/>
          </w:tcPr>
          <w:p w14:paraId="433DDFEA" w14:textId="77777777" w:rsidR="0061059B" w:rsidRPr="000F1DB4" w:rsidRDefault="0061059B" w:rsidP="00A55EBF">
            <w:r w:rsidRPr="000F1DB4">
              <w:t>Fashion and Retail Studies</w:t>
            </w:r>
          </w:p>
        </w:tc>
      </w:tr>
      <w:tr w:rsidR="0061059B" w:rsidRPr="000F1DB4" w14:paraId="22B5B228" w14:textId="77777777" w:rsidTr="00A55EBF">
        <w:trPr>
          <w:trHeight w:val="20"/>
        </w:trPr>
        <w:tc>
          <w:tcPr>
            <w:tcW w:w="0" w:type="auto"/>
            <w:shd w:val="clear" w:color="auto" w:fill="auto"/>
            <w:vAlign w:val="bottom"/>
            <w:hideMark/>
          </w:tcPr>
          <w:p w14:paraId="71353EC3" w14:textId="77777777" w:rsidR="0061059B" w:rsidRPr="000F1DB4" w:rsidRDefault="0061059B" w:rsidP="00A55EBF">
            <w:r w:rsidRPr="000F1DB4">
              <w:t>Vision Science</w:t>
            </w:r>
          </w:p>
        </w:tc>
      </w:tr>
      <w:tr w:rsidR="0061059B" w:rsidRPr="000F1DB4" w14:paraId="6D7B662F" w14:textId="77777777" w:rsidTr="00A55EBF">
        <w:trPr>
          <w:trHeight w:val="20"/>
        </w:trPr>
        <w:tc>
          <w:tcPr>
            <w:tcW w:w="0" w:type="auto"/>
            <w:shd w:val="clear" w:color="auto" w:fill="auto"/>
            <w:vAlign w:val="bottom"/>
            <w:hideMark/>
          </w:tcPr>
          <w:p w14:paraId="2F8070FD" w14:textId="77777777" w:rsidR="0061059B" w:rsidRPr="000F1DB4" w:rsidRDefault="0061059B" w:rsidP="00A55EBF">
            <w:r w:rsidRPr="000F1DB4">
              <w:t>Welding Engineering</w:t>
            </w:r>
          </w:p>
        </w:tc>
      </w:tr>
      <w:tr w:rsidR="0061059B" w:rsidRPr="000F1DB4" w14:paraId="14AE507E" w14:textId="77777777" w:rsidTr="00A55EBF">
        <w:trPr>
          <w:trHeight w:val="20"/>
        </w:trPr>
        <w:tc>
          <w:tcPr>
            <w:tcW w:w="0" w:type="auto"/>
            <w:shd w:val="clear" w:color="auto" w:fill="auto"/>
            <w:vAlign w:val="bottom"/>
            <w:hideMark/>
          </w:tcPr>
          <w:p w14:paraId="320C15D5" w14:textId="77777777" w:rsidR="0061059B" w:rsidRPr="000F1DB4" w:rsidRDefault="0061059B" w:rsidP="00A55EBF">
            <w:r w:rsidRPr="000F1DB4">
              <w:t>Women's, Gender, and Sexuality Studies</w:t>
            </w:r>
          </w:p>
        </w:tc>
      </w:tr>
      <w:tr w:rsidR="0061059B" w:rsidRPr="000F1DB4" w14:paraId="443E328D" w14:textId="77777777" w:rsidTr="00A55EBF">
        <w:trPr>
          <w:trHeight w:val="20"/>
        </w:trPr>
        <w:tc>
          <w:tcPr>
            <w:tcW w:w="0" w:type="auto"/>
            <w:shd w:val="clear" w:color="auto" w:fill="auto"/>
            <w:vAlign w:val="bottom"/>
            <w:hideMark/>
          </w:tcPr>
          <w:p w14:paraId="7E52A984" w14:textId="77777777" w:rsidR="0061059B" w:rsidRPr="000F1DB4" w:rsidRDefault="0061059B" w:rsidP="00A55EBF">
            <w:r w:rsidRPr="000F1DB4">
              <w:t>Women's Studies</w:t>
            </w:r>
          </w:p>
        </w:tc>
      </w:tr>
    </w:tbl>
    <w:p w14:paraId="21261FF8" w14:textId="77777777" w:rsidR="0061059B" w:rsidRPr="000F1DB4" w:rsidRDefault="0061059B" w:rsidP="0061059B"/>
    <w:p w14:paraId="4EA53147" w14:textId="77777777" w:rsidR="0061059B" w:rsidRPr="000F1DB4" w:rsidRDefault="0061059B" w:rsidP="0061059B">
      <w:pPr>
        <w:sectPr w:rsidR="0061059B" w:rsidRPr="000F1DB4" w:rsidSect="00A55EBF">
          <w:pgSz w:w="12240" w:h="15840"/>
          <w:pgMar w:top="1584" w:right="1440" w:bottom="1584" w:left="2160" w:header="720" w:footer="1584" w:gutter="0"/>
          <w:cols w:space="720"/>
          <w:docGrid w:linePitch="360"/>
        </w:sectPr>
      </w:pPr>
    </w:p>
    <w:p w14:paraId="326055DF" w14:textId="77777777" w:rsidR="0061059B" w:rsidRDefault="00DB0ECF" w:rsidP="0004216D">
      <w:pPr>
        <w:pStyle w:val="Heading1"/>
      </w:pPr>
      <w:bookmarkStart w:id="124" w:name="_Toc493073262"/>
      <w:bookmarkStart w:id="125" w:name="_Toc131014920"/>
      <w:r>
        <w:lastRenderedPageBreak/>
        <w:t>Appendix B</w:t>
      </w:r>
      <w:r w:rsidR="00C35D61">
        <w:t>.</w:t>
      </w:r>
      <w:r w:rsidR="0004216D">
        <w:t xml:space="preserve"> Landscaped Page</w:t>
      </w:r>
      <w:bookmarkEnd w:id="124"/>
      <w:bookmarkEnd w:id="125"/>
    </w:p>
    <w:p w14:paraId="34CB2720" w14:textId="77777777" w:rsidR="00F654F4" w:rsidRDefault="0004216D" w:rsidP="0061059B">
      <w:pPr>
        <w:tabs>
          <w:tab w:val="left" w:pos="921"/>
        </w:tabs>
        <w:spacing w:line="480" w:lineRule="auto"/>
      </w:pPr>
      <w:r>
        <w:t>If your document contains a figure or table that is to</w:t>
      </w:r>
      <w:r w:rsidR="00353643">
        <w:t>o</w:t>
      </w:r>
      <w:r>
        <w:t xml:space="preserve"> wide </w:t>
      </w:r>
      <w:r w:rsidR="00353643">
        <w:t xml:space="preserve">to fit on a page </w:t>
      </w:r>
      <w:r w:rsidR="00053D68">
        <w:t xml:space="preserve">in </w:t>
      </w:r>
      <w:r w:rsidR="00353643">
        <w:t xml:space="preserve">portrait </w:t>
      </w:r>
      <w:r w:rsidR="00053D68">
        <w:t xml:space="preserve">format </w:t>
      </w:r>
      <w:r w:rsidR="00353643">
        <w:t>it may be necessary to place the illustration in your document landscaped.  The top of the illustration goes to the binding edge</w:t>
      </w:r>
      <w:r w:rsidR="00F654F4">
        <w:t>.  The legend/caption is in the same orientation as the illustration.</w:t>
      </w:r>
      <w:r w:rsidR="00053D68">
        <w:t xml:space="preserve">  </w:t>
      </w:r>
    </w:p>
    <w:p w14:paraId="70A8CBAA" w14:textId="77777777" w:rsidR="00F654F4" w:rsidRDefault="00F654F4" w:rsidP="0061059B">
      <w:pPr>
        <w:tabs>
          <w:tab w:val="left" w:pos="921"/>
        </w:tabs>
        <w:spacing w:line="480" w:lineRule="auto"/>
        <w:sectPr w:rsidR="00F654F4" w:rsidSect="00475CFB">
          <w:pgSz w:w="12240" w:h="15840"/>
          <w:pgMar w:top="1440" w:right="1440" w:bottom="1440" w:left="2160" w:header="720" w:footer="1584" w:gutter="0"/>
          <w:cols w:space="720"/>
          <w:docGrid w:linePitch="360"/>
        </w:sectPr>
      </w:pPr>
      <w:r>
        <w:t xml:space="preserve">  </w:t>
      </w:r>
    </w:p>
    <w:p w14:paraId="169A3F2F" w14:textId="77777777" w:rsidR="00F654F4" w:rsidRDefault="00F654F4" w:rsidP="0061059B">
      <w:pPr>
        <w:tabs>
          <w:tab w:val="left" w:pos="921"/>
        </w:tabs>
        <w:spacing w:line="480" w:lineRule="auto"/>
      </w:pPr>
      <w:r>
        <w:rPr>
          <w:noProof/>
        </w:rPr>
        <w:lastRenderedPageBreak/>
        <w:drawing>
          <wp:anchor distT="0" distB="0" distL="114300" distR="114300" simplePos="0" relativeHeight="251686912" behindDoc="0" locked="0" layoutInCell="1" allowOverlap="1" wp14:anchorId="073BCECD" wp14:editId="1C794699">
            <wp:simplePos x="0" y="0"/>
            <wp:positionH relativeFrom="margin">
              <wp:posOffset>1270000</wp:posOffset>
            </wp:positionH>
            <wp:positionV relativeFrom="page">
              <wp:posOffset>1377950</wp:posOffset>
            </wp:positionV>
            <wp:extent cx="6896100" cy="4051300"/>
            <wp:effectExtent l="0" t="0" r="0" b="635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14:sizeRelV relativeFrom="margin">
              <wp14:pctHeight>0</wp14:pctHeight>
            </wp14:sizeRelV>
          </wp:anchor>
        </w:drawing>
      </w:r>
    </w:p>
    <w:p w14:paraId="36769C75" w14:textId="77777777" w:rsidR="00F654F4" w:rsidRDefault="00F654F4" w:rsidP="00F654F4"/>
    <w:p w14:paraId="7F5CF8AF" w14:textId="77777777" w:rsidR="00F654F4" w:rsidRDefault="00F654F4" w:rsidP="00F654F4"/>
    <w:p w14:paraId="2CBD5D04" w14:textId="77777777" w:rsidR="00F654F4" w:rsidRDefault="00F654F4" w:rsidP="00F654F4"/>
    <w:p w14:paraId="77A63DA3" w14:textId="77777777" w:rsidR="00F654F4" w:rsidRDefault="00F654F4" w:rsidP="00F654F4"/>
    <w:p w14:paraId="3F979897" w14:textId="77777777" w:rsidR="00F654F4" w:rsidRDefault="00F654F4" w:rsidP="00F654F4"/>
    <w:p w14:paraId="35C5B4CB" w14:textId="77777777" w:rsidR="00F654F4" w:rsidRDefault="00F654F4" w:rsidP="00F654F4"/>
    <w:p w14:paraId="7CB5A4B6" w14:textId="77777777" w:rsidR="00F654F4" w:rsidRDefault="00F654F4" w:rsidP="00F654F4"/>
    <w:p w14:paraId="5F7CD992" w14:textId="77777777" w:rsidR="00F654F4" w:rsidRDefault="00F654F4" w:rsidP="00F654F4"/>
    <w:p w14:paraId="53B38ED4" w14:textId="77777777" w:rsidR="00F654F4" w:rsidRDefault="00F654F4" w:rsidP="00F654F4"/>
    <w:p w14:paraId="2A7B3E39" w14:textId="77777777" w:rsidR="00F654F4" w:rsidRDefault="00F654F4" w:rsidP="00F654F4"/>
    <w:p w14:paraId="550ED710" w14:textId="77777777" w:rsidR="00F654F4" w:rsidRDefault="00F654F4" w:rsidP="00F654F4"/>
    <w:p w14:paraId="355D7028" w14:textId="77777777" w:rsidR="00F654F4" w:rsidRDefault="00F654F4" w:rsidP="00F654F4"/>
    <w:p w14:paraId="5CA48539" w14:textId="77777777" w:rsidR="00F654F4" w:rsidRDefault="00053D68" w:rsidP="00F654F4">
      <w:r>
        <w:rPr>
          <w:noProof/>
        </w:rPr>
        <mc:AlternateContent>
          <mc:Choice Requires="wps">
            <w:drawing>
              <wp:anchor distT="0" distB="0" distL="114300" distR="114300" simplePos="0" relativeHeight="251687936" behindDoc="0" locked="0" layoutInCell="1" allowOverlap="1" wp14:anchorId="739610EE" wp14:editId="5F1460E3">
                <wp:simplePos x="0" y="0"/>
                <wp:positionH relativeFrom="page">
                  <wp:posOffset>990600</wp:posOffset>
                </wp:positionH>
                <wp:positionV relativeFrom="margin">
                  <wp:posOffset>2455545</wp:posOffset>
                </wp:positionV>
                <wp:extent cx="431800" cy="349250"/>
                <wp:effectExtent l="0" t="0" r="6350" b="0"/>
                <wp:wrapNone/>
                <wp:docPr id="2" name="Text Box 2"/>
                <wp:cNvGraphicFramePr/>
                <a:graphic xmlns:a="http://schemas.openxmlformats.org/drawingml/2006/main">
                  <a:graphicData uri="http://schemas.microsoft.com/office/word/2010/wordprocessingShape">
                    <wps:wsp>
                      <wps:cNvSpPr txBox="1"/>
                      <wps:spPr>
                        <a:xfrm>
                          <a:off x="0" y="0"/>
                          <a:ext cx="431800" cy="34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F1702C" w14:textId="77777777" w:rsidR="00F654F4" w:rsidRDefault="00F654F4" w:rsidP="00F654F4">
                            <w:r>
                              <w:t>1</w:t>
                            </w:r>
                            <w:r w:rsidR="00DB0ECF">
                              <w:t>8</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610EE" id="Text Box 2" o:spid="_x0000_s1038" type="#_x0000_t202" style="position:absolute;margin-left:78pt;margin-top:193.35pt;width:34pt;height:27.5pt;z-index:251687936;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" fillcolor="white [3201]" stroked="f" strokeweight=".5pt">
                <v:textbox style="layout-flow:vertical">
                  <w:txbxContent>
                    <w:p w14:paraId="52F1702C" w14:textId="77777777" w:rsidR="00F654F4" w:rsidRDefault="00F654F4" w:rsidP="00F654F4">
                      <w:r>
                        <w:t>1</w:t>
                      </w:r>
                      <w:r w:rsidR="00DB0ECF">
                        <w:t>8</w:t>
                      </w:r>
                    </w:p>
                  </w:txbxContent>
                </v:textbox>
                <w10:wrap anchorx="page" anchory="margin"/>
              </v:shape>
            </w:pict>
          </mc:Fallback>
        </mc:AlternateContent>
      </w:r>
    </w:p>
    <w:p w14:paraId="2E97BB9E" w14:textId="77777777" w:rsidR="00F654F4" w:rsidRDefault="00F654F4" w:rsidP="00F654F4"/>
    <w:p w14:paraId="0E05630F" w14:textId="77777777" w:rsidR="00F654F4" w:rsidRDefault="00F654F4" w:rsidP="00F654F4"/>
    <w:p w14:paraId="7FB5F4F0" w14:textId="77777777" w:rsidR="00F654F4" w:rsidRDefault="00F654F4" w:rsidP="00F654F4"/>
    <w:p w14:paraId="028287C3" w14:textId="77777777" w:rsidR="00F654F4" w:rsidRDefault="00F654F4" w:rsidP="00F654F4"/>
    <w:p w14:paraId="649EFEF5" w14:textId="77777777" w:rsidR="00F654F4" w:rsidRDefault="00F654F4" w:rsidP="00F654F4"/>
    <w:p w14:paraId="42A7E2E9" w14:textId="77777777" w:rsidR="00F654F4" w:rsidRDefault="00F654F4" w:rsidP="00F654F4"/>
    <w:p w14:paraId="3DB8D053" w14:textId="77777777" w:rsidR="00F654F4" w:rsidRDefault="00F654F4" w:rsidP="00F654F4"/>
    <w:p w14:paraId="761CC529" w14:textId="77777777" w:rsidR="00F654F4" w:rsidRDefault="00F654F4" w:rsidP="00F654F4"/>
    <w:p w14:paraId="48C49AE6" w14:textId="77777777" w:rsidR="00F654F4" w:rsidRDefault="00F654F4" w:rsidP="00F654F4"/>
    <w:p w14:paraId="39773DB3" w14:textId="77777777" w:rsidR="0004216D" w:rsidRDefault="00E74A07" w:rsidP="009B0748">
      <w:pPr>
        <w:pStyle w:val="Caption"/>
        <w:ind w:left="1440" w:firstLine="720"/>
      </w:pPr>
      <w:bookmarkStart w:id="126" w:name="_Toc493073376"/>
      <w:r>
        <w:rPr>
          <w:noProof/>
        </w:rPr>
        <mc:AlternateContent>
          <mc:Choice Requires="wps">
            <w:drawing>
              <wp:anchor distT="0" distB="0" distL="114300" distR="114300" simplePos="0" relativeHeight="251689984" behindDoc="0" locked="0" layoutInCell="1" allowOverlap="1" wp14:anchorId="2BD5C9FF" wp14:editId="43B2F3D5">
                <wp:simplePos x="0" y="0"/>
                <wp:positionH relativeFrom="page">
                  <wp:posOffset>4914900</wp:posOffset>
                </wp:positionH>
                <wp:positionV relativeFrom="page">
                  <wp:posOffset>6375400</wp:posOffset>
                </wp:positionV>
                <wp:extent cx="336550" cy="247650"/>
                <wp:effectExtent l="0" t="0" r="6350" b="0"/>
                <wp:wrapNone/>
                <wp:docPr id="21" name="Text Box 21"/>
                <wp:cNvGraphicFramePr/>
                <a:graphic xmlns:a="http://schemas.openxmlformats.org/drawingml/2006/main">
                  <a:graphicData uri="http://schemas.microsoft.com/office/word/2010/wordprocessingShape">
                    <wps:wsp>
                      <wps:cNvSpPr txBox="1"/>
                      <wps:spPr>
                        <a:xfrm>
                          <a:off x="0" y="0"/>
                          <a:ext cx="3365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B38848" w14:textId="77777777" w:rsidR="00E74A07" w:rsidRDefault="00E74A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5C9FF" id="Text Box 21" o:spid="_x0000_s1039" type="#_x0000_t202" style="position:absolute;left:0;text-align:left;margin-left:387pt;margin-top:502pt;width:26.5pt;height:19.5pt;z-index:251689984;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" fillcolor="white [3201]" stroked="f" strokeweight=".5pt">
                <v:textbox>
                  <w:txbxContent>
                    <w:p w14:paraId="43B38848" w14:textId="77777777" w:rsidR="00E74A07" w:rsidRDefault="00E74A07"/>
                  </w:txbxContent>
                </v:textbox>
                <w10:wrap anchorx="page" anchory="page"/>
              </v:shape>
            </w:pict>
          </mc:Fallback>
        </mc:AlternateContent>
      </w:r>
      <w:r w:rsidR="00F654F4">
        <w:t xml:space="preserve">Figure </w:t>
      </w:r>
      <w:r w:rsidR="005258ED">
        <w:fldChar w:fldCharType="begin"/>
      </w:r>
      <w:r w:rsidR="005258ED">
        <w:instrText xml:space="preserve"> SEQ Figure \* ARABIC </w:instrText>
      </w:r>
      <w:r w:rsidR="005258ED">
        <w:fldChar w:fldCharType="separate"/>
      </w:r>
      <w:r w:rsidR="00671247">
        <w:rPr>
          <w:noProof/>
        </w:rPr>
        <w:t>3</w:t>
      </w:r>
      <w:r w:rsidR="005258ED">
        <w:rPr>
          <w:noProof/>
        </w:rPr>
        <w:fldChar w:fldCharType="end"/>
      </w:r>
      <w:r w:rsidR="00F654F4">
        <w:t xml:space="preserve">  Sample Landscaped Page</w:t>
      </w:r>
      <w:bookmarkEnd w:id="126"/>
    </w:p>
    <w:sectPr w:rsidR="0004216D" w:rsidSect="009B0748">
      <w:pgSz w:w="15840" w:h="12240" w:orient="landscape"/>
      <w:pgMar w:top="2160" w:right="1440" w:bottom="1440" w:left="144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6B10B" w14:textId="77777777" w:rsidR="00BA652A" w:rsidRDefault="00BA652A" w:rsidP="00185AC8">
      <w:r>
        <w:separator/>
      </w:r>
    </w:p>
  </w:endnote>
  <w:endnote w:type="continuationSeparator" w:id="0">
    <w:p w14:paraId="2FDCD3CB" w14:textId="77777777" w:rsidR="00BA652A" w:rsidRDefault="00BA652A"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123798"/>
      <w:docPartObj>
        <w:docPartGallery w:val="Page Numbers (Bottom of Page)"/>
        <w:docPartUnique/>
      </w:docPartObj>
    </w:sdtPr>
    <w:sdtEndPr>
      <w:rPr>
        <w:noProof/>
      </w:rPr>
    </w:sdtEndPr>
    <w:sdtContent>
      <w:p w14:paraId="5E8C9FC9" w14:textId="77777777"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53DACC1E" w14:textId="77777777" w:rsidR="0004216D" w:rsidRDefault="00042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B3DF5" w14:textId="77777777" w:rsidR="00BA652A" w:rsidRDefault="00BA652A" w:rsidP="00185AC8">
      <w:r>
        <w:separator/>
      </w:r>
    </w:p>
  </w:footnote>
  <w:footnote w:type="continuationSeparator" w:id="0">
    <w:p w14:paraId="756096DB" w14:textId="77777777" w:rsidR="00BA652A" w:rsidRDefault="00BA652A"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556BC"/>
    <w:multiLevelType w:val="multilevel"/>
    <w:tmpl w:val="439E9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F669E7"/>
    <w:multiLevelType w:val="multilevel"/>
    <w:tmpl w:val="FDB6D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385E93"/>
    <w:multiLevelType w:val="multilevel"/>
    <w:tmpl w:val="094A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F65FD6"/>
    <w:multiLevelType w:val="multilevel"/>
    <w:tmpl w:val="CAA24B90"/>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4E5E66"/>
    <w:multiLevelType w:val="hybridMultilevel"/>
    <w:tmpl w:val="5D52A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A67D18"/>
    <w:multiLevelType w:val="hybridMultilevel"/>
    <w:tmpl w:val="A0E266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77981603">
    <w:abstractNumId w:val="1"/>
  </w:num>
  <w:num w:numId="2" w16cid:durableId="791287974">
    <w:abstractNumId w:val="0"/>
  </w:num>
  <w:num w:numId="3" w16cid:durableId="1503933134">
    <w:abstractNumId w:val="5"/>
  </w:num>
  <w:num w:numId="4" w16cid:durableId="55402363">
    <w:abstractNumId w:val="2"/>
  </w:num>
  <w:num w:numId="5" w16cid:durableId="1301764542">
    <w:abstractNumId w:val="3"/>
  </w:num>
  <w:num w:numId="6" w16cid:durableId="11408043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247"/>
    <w:rsid w:val="00023578"/>
    <w:rsid w:val="0004216D"/>
    <w:rsid w:val="00047E60"/>
    <w:rsid w:val="00053D68"/>
    <w:rsid w:val="00080E6C"/>
    <w:rsid w:val="000B1ED6"/>
    <w:rsid w:val="001248B7"/>
    <w:rsid w:val="00167958"/>
    <w:rsid w:val="00185AC8"/>
    <w:rsid w:val="001A11ED"/>
    <w:rsid w:val="00201E23"/>
    <w:rsid w:val="002037B9"/>
    <w:rsid w:val="002B1898"/>
    <w:rsid w:val="002E5D34"/>
    <w:rsid w:val="002F329A"/>
    <w:rsid w:val="002F77F8"/>
    <w:rsid w:val="00310FB7"/>
    <w:rsid w:val="00313D5C"/>
    <w:rsid w:val="0033402B"/>
    <w:rsid w:val="0033498F"/>
    <w:rsid w:val="00350E03"/>
    <w:rsid w:val="00353643"/>
    <w:rsid w:val="003744C9"/>
    <w:rsid w:val="00421068"/>
    <w:rsid w:val="00422C8C"/>
    <w:rsid w:val="00436344"/>
    <w:rsid w:val="00437516"/>
    <w:rsid w:val="00475CFB"/>
    <w:rsid w:val="0051384A"/>
    <w:rsid w:val="005258ED"/>
    <w:rsid w:val="00527A65"/>
    <w:rsid w:val="0057479D"/>
    <w:rsid w:val="0061059B"/>
    <w:rsid w:val="00671247"/>
    <w:rsid w:val="00712827"/>
    <w:rsid w:val="007716F4"/>
    <w:rsid w:val="0077693B"/>
    <w:rsid w:val="007A4796"/>
    <w:rsid w:val="007F534E"/>
    <w:rsid w:val="00891819"/>
    <w:rsid w:val="0089659C"/>
    <w:rsid w:val="008A377B"/>
    <w:rsid w:val="00975563"/>
    <w:rsid w:val="009B0748"/>
    <w:rsid w:val="00A55EBF"/>
    <w:rsid w:val="00B152D9"/>
    <w:rsid w:val="00B72401"/>
    <w:rsid w:val="00B832EB"/>
    <w:rsid w:val="00BA652A"/>
    <w:rsid w:val="00C02BAC"/>
    <w:rsid w:val="00C23E93"/>
    <w:rsid w:val="00C35D61"/>
    <w:rsid w:val="00C41151"/>
    <w:rsid w:val="00C44D4D"/>
    <w:rsid w:val="00C45A79"/>
    <w:rsid w:val="00C50E89"/>
    <w:rsid w:val="00C579DA"/>
    <w:rsid w:val="00CB5590"/>
    <w:rsid w:val="00D45159"/>
    <w:rsid w:val="00D80B60"/>
    <w:rsid w:val="00D82D76"/>
    <w:rsid w:val="00DB0ECF"/>
    <w:rsid w:val="00DE0317"/>
    <w:rsid w:val="00E10D2F"/>
    <w:rsid w:val="00E74A07"/>
    <w:rsid w:val="00E831A9"/>
    <w:rsid w:val="00E87ABA"/>
    <w:rsid w:val="00EA0EE5"/>
    <w:rsid w:val="00F259C6"/>
    <w:rsid w:val="00F631FF"/>
    <w:rsid w:val="00F654F4"/>
    <w:rsid w:val="00FE3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5A36C"/>
  <w15:chartTrackingRefBased/>
  <w15:docId w15:val="{D5C3BA3D-F082-4744-BF34-FB84CF001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185AC8"/>
    <w:pPr>
      <w:keepNext/>
      <w:keepLines/>
      <w:pageBreakBefore/>
      <w:spacing w:before="1440" w:after="480"/>
      <w:jc w:val="center"/>
      <w:outlineLvl w:val="0"/>
    </w:pPr>
  </w:style>
  <w:style w:type="paragraph" w:styleId="Heading2">
    <w:name w:val="heading 2"/>
    <w:basedOn w:val="Normal"/>
    <w:next w:val="Normal"/>
    <w:link w:val="Heading2Char"/>
    <w:autoRedefine/>
    <w:uiPriority w:val="9"/>
    <w:unhideWhenUsed/>
    <w:qFormat/>
    <w:rsid w:val="00313D5C"/>
    <w:pPr>
      <w:keepNext/>
      <w:keepLines/>
      <w:spacing w:after="24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2E5D34"/>
    <w:pPr>
      <w:keepNext/>
      <w:keepLines/>
      <w:spacing w:before="40" w:after="240"/>
      <w:ind w:left="720"/>
      <w:outlineLvl w:val="2"/>
    </w:pPr>
    <w:rPr>
      <w:rFonts w:eastAsiaTheme="majorEastAsia" w:cstheme="majorBidi"/>
    </w:rPr>
  </w:style>
  <w:style w:type="paragraph" w:styleId="Heading4">
    <w:name w:val="heading 4"/>
    <w:basedOn w:val="Normal"/>
    <w:next w:val="Normal"/>
    <w:link w:val="Heading4Char"/>
    <w:uiPriority w:val="9"/>
    <w:unhideWhenUsed/>
    <w:qFormat/>
    <w:rsid w:val="00C41151"/>
    <w:pPr>
      <w:keepNext/>
      <w:keepLines/>
      <w:spacing w:before="40" w:line="259" w:lineRule="auto"/>
      <w:jc w:val="both"/>
      <w:outlineLvl w:val="3"/>
    </w:pPr>
    <w:rPr>
      <w:rFonts w:asciiTheme="majorHAnsi" w:eastAsiaTheme="majorEastAsia" w:hAnsiTheme="majorHAnsi" w:cstheme="majorBidi"/>
      <w:i/>
      <w:iCs/>
      <w:color w:val="2E74B5" w:themeColor="accent1" w:themeShade="BF"/>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185AC8"/>
    <w:rPr>
      <w:rFonts w:ascii="Times New Roman" w:hAnsi="Times New Roman"/>
    </w:rPr>
  </w:style>
  <w:style w:type="character" w:customStyle="1" w:styleId="Heading2Char">
    <w:name w:val="Heading 2 Char"/>
    <w:basedOn w:val="DefaultParagraphFont"/>
    <w:link w:val="Heading2"/>
    <w:uiPriority w:val="9"/>
    <w:rsid w:val="00313D5C"/>
    <w:rPr>
      <w:rFonts w:ascii="Times New Roman" w:eastAsiaTheme="majorEastAsia" w:hAnsi="Times New Roman" w:cstheme="majorBidi"/>
      <w:szCs w:val="26"/>
    </w:rPr>
  </w:style>
  <w:style w:type="paragraph" w:styleId="Caption">
    <w:name w:val="caption"/>
    <w:basedOn w:val="Normal"/>
    <w:next w:val="Normal"/>
    <w:autoRedefine/>
    <w:uiPriority w:val="35"/>
    <w:unhideWhenUsed/>
    <w:qFormat/>
    <w:rsid w:val="00CB5590"/>
    <w:pPr>
      <w:spacing w:after="200"/>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2E5D34"/>
    <w:rPr>
      <w:rFonts w:ascii="Times New Roman" w:eastAsiaTheme="majorEastAsia" w:hAnsi="Times New Roman" w:cstheme="majorBidi"/>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rsid w:val="00C41151"/>
    <w:rPr>
      <w:rFonts w:asciiTheme="majorHAnsi" w:eastAsiaTheme="majorEastAsia" w:hAnsiTheme="majorHAnsi" w:cstheme="majorBidi"/>
      <w:i/>
      <w:iCs/>
      <w:color w:val="2E74B5" w:themeColor="accent1" w:themeShade="BF"/>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chart" Target="charts/chart1.xml"/><Relationship Id="rId35" Type="http://schemas.openxmlformats.org/officeDocument/2006/relationships/theme" Target="theme/theme1.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ndeepsulake/Downloads/Dissertation_Thesis_Template2020%20(1).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openxmlformats.org/officeDocument/2006/relationships/image" Target="../media/image23.jpeg"/><Relationship Id="rId1" Type="http://schemas.openxmlformats.org/officeDocument/2006/relationships/image" Target="../media/image22.jpeg"/></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image" Target="../media/image25.jpeg"/><Relationship Id="rId2" Type="http://schemas.openxmlformats.org/officeDocument/2006/relationships/image" Target="../media/image24.jpeg"/><Relationship Id="rId1" Type="http://schemas.openxmlformats.org/officeDocument/2006/relationships/image" Target="../media/image22.jpeg"/><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4"/>
    </mc:Choice>
    <mc:Fallback>
      <c:style val="14"/>
    </mc:Fallback>
  </mc:AlternateContent>
  <c:chart>
    <c:autoTitleDeleted val="0"/>
    <c:plotArea>
      <c:layout/>
      <c:barChart>
        <c:barDir val="col"/>
        <c:grouping val="clustered"/>
        <c:varyColors val="0"/>
        <c:ser>
          <c:idx val="0"/>
          <c:order val="0"/>
          <c:tx>
            <c:strRef>
              <c:f>Sheet1!$B$1</c:f>
              <c:strCache>
                <c:ptCount val="1"/>
                <c:pt idx="0">
                  <c:v>Series 1</c:v>
                </c:pt>
              </c:strCache>
            </c:strRef>
          </c:tx>
          <c:invertIfNegative val="0"/>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extLst>
            <c:ext xmlns:c16="http://schemas.microsoft.com/office/drawing/2014/chart" uri="{C3380CC4-5D6E-409C-BE32-E72D297353CC}">
              <c16:uniqueId val="{00000000-30AD-4532-A581-E273F2F8E3D8}"/>
            </c:ext>
          </c:extLst>
        </c:ser>
        <c:ser>
          <c:idx val="1"/>
          <c:order val="1"/>
          <c:tx>
            <c:strRef>
              <c:f>Sheet1!$C$1</c:f>
              <c:strCache>
                <c:ptCount val="1"/>
                <c:pt idx="0">
                  <c:v>Series 2</c:v>
                </c:pt>
              </c:strCache>
            </c:strRef>
          </c:tx>
          <c:spPr>
            <a:blipFill>
              <a:blip xmlns:r="http://schemas.openxmlformats.org/officeDocument/2006/relationships" r:embed="rId1"/>
              <a:tile tx="0" ty="0" sx="100000" sy="100000" flip="none" algn="tl"/>
            </a:blipFill>
          </c:spPr>
          <c:invertIfNegative val="0"/>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extLst>
            <c:ext xmlns:c16="http://schemas.microsoft.com/office/drawing/2014/chart" uri="{C3380CC4-5D6E-409C-BE32-E72D297353CC}">
              <c16:uniqueId val="{00000001-30AD-4532-A581-E273F2F8E3D8}"/>
            </c:ext>
          </c:extLst>
        </c:ser>
        <c:ser>
          <c:idx val="2"/>
          <c:order val="2"/>
          <c:tx>
            <c:strRef>
              <c:f>Sheet1!$D$1</c:f>
              <c:strCache>
                <c:ptCount val="1"/>
                <c:pt idx="0">
                  <c:v>Series 3</c:v>
                </c:pt>
              </c:strCache>
            </c:strRef>
          </c:tx>
          <c:spPr>
            <a:blipFill>
              <a:blip xmlns:r="http://schemas.openxmlformats.org/officeDocument/2006/relationships" r:embed="rId2"/>
              <a:tile tx="0" ty="0" sx="100000" sy="100000" flip="none" algn="tl"/>
            </a:blipFill>
          </c:spPr>
          <c:invertIfNegative val="0"/>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extLst>
            <c:ext xmlns:c16="http://schemas.microsoft.com/office/drawing/2014/chart" uri="{C3380CC4-5D6E-409C-BE32-E72D297353CC}">
              <c16:uniqueId val="{00000002-30AD-4532-A581-E273F2F8E3D8}"/>
            </c:ext>
          </c:extLst>
        </c:ser>
        <c:dLbls>
          <c:showLegendKey val="0"/>
          <c:showVal val="0"/>
          <c:showCatName val="0"/>
          <c:showSerName val="0"/>
          <c:showPercent val="0"/>
          <c:showBubbleSize val="0"/>
        </c:dLbls>
        <c:gapWidth val="150"/>
        <c:axId val="344024488"/>
        <c:axId val="344024880"/>
      </c:barChart>
      <c:catAx>
        <c:axId val="344024488"/>
        <c:scaling>
          <c:orientation val="minMax"/>
        </c:scaling>
        <c:delete val="0"/>
        <c:axPos val="b"/>
        <c:numFmt formatCode="General" sourceLinked="0"/>
        <c:majorTickMark val="out"/>
        <c:minorTickMark val="none"/>
        <c:tickLblPos val="nextTo"/>
        <c:crossAx val="344024880"/>
        <c:crosses val="autoZero"/>
        <c:auto val="1"/>
        <c:lblAlgn val="ctr"/>
        <c:lblOffset val="100"/>
        <c:noMultiLvlLbl val="0"/>
      </c:catAx>
      <c:valAx>
        <c:axId val="344024880"/>
        <c:scaling>
          <c:orientation val="minMax"/>
        </c:scaling>
        <c:delete val="0"/>
        <c:axPos val="l"/>
        <c:majorGridlines/>
        <c:numFmt formatCode="General" sourceLinked="1"/>
        <c:majorTickMark val="out"/>
        <c:minorTickMark val="none"/>
        <c:tickLblPos val="nextTo"/>
        <c:crossAx val="344024488"/>
        <c:crosses val="autoZero"/>
        <c:crossBetween val="between"/>
      </c:valAx>
    </c:plotArea>
    <c:legend>
      <c:legendPos val="r"/>
      <c:overlay val="0"/>
    </c:legend>
    <c:plotVisOnly val="1"/>
    <c:dispBlanksAs val="gap"/>
    <c:showDLblsOverMax val="0"/>
  </c:chart>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Series 1</c:v>
                </c:pt>
              </c:strCache>
            </c:strRef>
          </c:tx>
          <c:marker>
            <c:symbol val="none"/>
          </c:marker>
          <c:cat>
            <c:strRef>
              <c:f>Sheet1!$A$2:$A$5</c:f>
              <c:strCache>
                <c:ptCount val="4"/>
                <c:pt idx="0">
                  <c:v>Category 1</c:v>
                </c:pt>
                <c:pt idx="1">
                  <c:v>Category 2</c:v>
                </c:pt>
                <c:pt idx="2">
                  <c:v>Category 3</c:v>
                </c:pt>
                <c:pt idx="3">
                  <c:v>Category 4</c:v>
                </c:pt>
              </c:strCache>
            </c:strRef>
          </c:cat>
          <c:val>
            <c:numRef>
              <c:f>Sheet1!$B$2:$B$5</c:f>
              <c:numCache>
                <c:formatCode>General</c:formatCode>
                <c:ptCount val="4"/>
                <c:pt idx="0">
                  <c:v>4.3</c:v>
                </c:pt>
                <c:pt idx="1">
                  <c:v>2.5</c:v>
                </c:pt>
                <c:pt idx="2">
                  <c:v>3.5</c:v>
                </c:pt>
                <c:pt idx="3">
                  <c:v>4.5</c:v>
                </c:pt>
              </c:numCache>
            </c:numRef>
          </c:val>
          <c:smooth val="0"/>
          <c:extLst>
            <c:ext xmlns:c16="http://schemas.microsoft.com/office/drawing/2014/chart" uri="{C3380CC4-5D6E-409C-BE32-E72D297353CC}">
              <c16:uniqueId val="{00000000-69FB-454B-B269-8AE3AB6ED329}"/>
            </c:ext>
          </c:extLst>
        </c:ser>
        <c:ser>
          <c:idx val="1"/>
          <c:order val="1"/>
          <c:tx>
            <c:strRef>
              <c:f>Sheet1!$C$1</c:f>
              <c:strCache>
                <c:ptCount val="1"/>
                <c:pt idx="0">
                  <c:v>Series 2</c:v>
                </c:pt>
              </c:strCache>
            </c:strRef>
          </c:tx>
          <c:spPr>
            <a:ln>
              <a:prstDash val="sysDash"/>
            </a:ln>
          </c:spPr>
          <c:marker>
            <c:symbol val="none"/>
          </c:marker>
          <c:cat>
            <c:strRef>
              <c:f>Sheet1!$A$2:$A$5</c:f>
              <c:strCache>
                <c:ptCount val="4"/>
                <c:pt idx="0">
                  <c:v>Category 1</c:v>
                </c:pt>
                <c:pt idx="1">
                  <c:v>Category 2</c:v>
                </c:pt>
                <c:pt idx="2">
                  <c:v>Category 3</c:v>
                </c:pt>
                <c:pt idx="3">
                  <c:v>Category 4</c:v>
                </c:pt>
              </c:strCache>
            </c:strRef>
          </c:cat>
          <c:val>
            <c:numRef>
              <c:f>Sheet1!$C$2:$C$5</c:f>
              <c:numCache>
                <c:formatCode>General</c:formatCode>
                <c:ptCount val="4"/>
                <c:pt idx="0">
                  <c:v>2.4</c:v>
                </c:pt>
                <c:pt idx="1">
                  <c:v>4.4000000000000004</c:v>
                </c:pt>
                <c:pt idx="2">
                  <c:v>1.8</c:v>
                </c:pt>
                <c:pt idx="3">
                  <c:v>2.8</c:v>
                </c:pt>
              </c:numCache>
            </c:numRef>
          </c:val>
          <c:smooth val="0"/>
          <c:extLst>
            <c:ext xmlns:c16="http://schemas.microsoft.com/office/drawing/2014/chart" uri="{C3380CC4-5D6E-409C-BE32-E72D297353CC}">
              <c16:uniqueId val="{00000001-69FB-454B-B269-8AE3AB6ED329}"/>
            </c:ext>
          </c:extLst>
        </c:ser>
        <c:ser>
          <c:idx val="2"/>
          <c:order val="2"/>
          <c:tx>
            <c:strRef>
              <c:f>Sheet1!$D$1</c:f>
              <c:strCache>
                <c:ptCount val="1"/>
                <c:pt idx="0">
                  <c:v>Series 3</c:v>
                </c:pt>
              </c:strCache>
            </c:strRef>
          </c:tx>
          <c:spPr>
            <a:ln>
              <a:prstDash val="lgDashDotDot"/>
            </a:ln>
          </c:spPr>
          <c:marker>
            <c:symbol val="none"/>
          </c:marker>
          <c:cat>
            <c:strRef>
              <c:f>Sheet1!$A$2:$A$5</c:f>
              <c:strCache>
                <c:ptCount val="4"/>
                <c:pt idx="0">
                  <c:v>Category 1</c:v>
                </c:pt>
                <c:pt idx="1">
                  <c:v>Category 2</c:v>
                </c:pt>
                <c:pt idx="2">
                  <c:v>Category 3</c:v>
                </c:pt>
                <c:pt idx="3">
                  <c:v>Category 4</c:v>
                </c:pt>
              </c:strCache>
            </c:strRef>
          </c:cat>
          <c:val>
            <c:numRef>
              <c:f>Sheet1!$D$2:$D$5</c:f>
              <c:numCache>
                <c:formatCode>General</c:formatCode>
                <c:ptCount val="4"/>
                <c:pt idx="0">
                  <c:v>2</c:v>
                </c:pt>
                <c:pt idx="1">
                  <c:v>2</c:v>
                </c:pt>
                <c:pt idx="2">
                  <c:v>3</c:v>
                </c:pt>
                <c:pt idx="3">
                  <c:v>5</c:v>
                </c:pt>
              </c:numCache>
            </c:numRef>
          </c:val>
          <c:smooth val="0"/>
          <c:extLst>
            <c:ext xmlns:c16="http://schemas.microsoft.com/office/drawing/2014/chart" uri="{C3380CC4-5D6E-409C-BE32-E72D297353CC}">
              <c16:uniqueId val="{00000002-69FB-454B-B269-8AE3AB6ED329}"/>
            </c:ext>
          </c:extLst>
        </c:ser>
        <c:dLbls>
          <c:showLegendKey val="0"/>
          <c:showVal val="0"/>
          <c:showCatName val="0"/>
          <c:showSerName val="0"/>
          <c:showPercent val="0"/>
          <c:showBubbleSize val="0"/>
        </c:dLbls>
        <c:smooth val="0"/>
        <c:axId val="344020176"/>
        <c:axId val="344021744"/>
      </c:lineChart>
      <c:catAx>
        <c:axId val="344020176"/>
        <c:scaling>
          <c:orientation val="minMax"/>
        </c:scaling>
        <c:delete val="0"/>
        <c:axPos val="b"/>
        <c:numFmt formatCode="General" sourceLinked="0"/>
        <c:majorTickMark val="out"/>
        <c:minorTickMark val="none"/>
        <c:tickLblPos val="nextTo"/>
        <c:crossAx val="344021744"/>
        <c:crosses val="autoZero"/>
        <c:auto val="1"/>
        <c:lblAlgn val="ctr"/>
        <c:lblOffset val="100"/>
        <c:noMultiLvlLbl val="0"/>
      </c:catAx>
      <c:valAx>
        <c:axId val="344021744"/>
        <c:scaling>
          <c:orientation val="minMax"/>
        </c:scaling>
        <c:delete val="0"/>
        <c:axPos val="l"/>
        <c:majorGridlines/>
        <c:numFmt formatCode="General" sourceLinked="1"/>
        <c:majorTickMark val="out"/>
        <c:minorTickMark val="none"/>
        <c:tickLblPos val="nextTo"/>
        <c:crossAx val="34402017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Sales</c:v>
                </c:pt>
              </c:strCache>
            </c:strRef>
          </c:tx>
          <c:dPt>
            <c:idx val="0"/>
            <c:bubble3D val="0"/>
            <c:spPr>
              <a:blipFill>
                <a:blip xmlns:r="http://schemas.openxmlformats.org/officeDocument/2006/relationships" r:embed="rId1"/>
                <a:tile tx="0" ty="0" sx="100000" sy="100000" flip="none" algn="tl"/>
              </a:blipFill>
            </c:spPr>
            <c:extLst>
              <c:ext xmlns:c16="http://schemas.microsoft.com/office/drawing/2014/chart" uri="{C3380CC4-5D6E-409C-BE32-E72D297353CC}">
                <c16:uniqueId val="{00000001-5332-4927-B4CC-0B913E7D40A7}"/>
              </c:ext>
            </c:extLst>
          </c:dPt>
          <c:dPt>
            <c:idx val="2"/>
            <c:bubble3D val="0"/>
            <c:spPr>
              <a:blipFill>
                <a:blip xmlns:r="http://schemas.openxmlformats.org/officeDocument/2006/relationships" r:embed="rId2"/>
                <a:tile tx="0" ty="0" sx="100000" sy="100000" flip="none" algn="tl"/>
              </a:blipFill>
            </c:spPr>
            <c:extLst>
              <c:ext xmlns:c16="http://schemas.microsoft.com/office/drawing/2014/chart" uri="{C3380CC4-5D6E-409C-BE32-E72D297353CC}">
                <c16:uniqueId val="{00000003-5332-4927-B4CC-0B913E7D40A7}"/>
              </c:ext>
            </c:extLst>
          </c:dPt>
          <c:dPt>
            <c:idx val="3"/>
            <c:bubble3D val="0"/>
            <c:spPr>
              <a:blipFill>
                <a:blip xmlns:r="http://schemas.openxmlformats.org/officeDocument/2006/relationships" r:embed="rId3"/>
                <a:tile tx="0" ty="0" sx="100000" sy="100000" flip="none" algn="tl"/>
              </a:blipFill>
            </c:spPr>
            <c:extLst>
              <c:ext xmlns:c16="http://schemas.microsoft.com/office/drawing/2014/chart" uri="{C3380CC4-5D6E-409C-BE32-E72D297353CC}">
                <c16:uniqueId val="{00000005-5332-4927-B4CC-0B913E7D40A7}"/>
              </c:ext>
            </c:extLst>
          </c:dPt>
          <c:cat>
            <c:strRef>
              <c:f>Sheet1!$A$2:$A$5</c:f>
              <c:strCache>
                <c:ptCount val="4"/>
                <c:pt idx="0">
                  <c:v>1st Qtr</c:v>
                </c:pt>
                <c:pt idx="1">
                  <c:v>2nd Qtr</c:v>
                </c:pt>
                <c:pt idx="2">
                  <c:v>3rd Qtr</c:v>
                </c:pt>
                <c:pt idx="3">
                  <c:v>4th Qtr</c:v>
                </c:pt>
              </c:strCache>
            </c:strRef>
          </c:cat>
          <c:val>
            <c:numRef>
              <c:f>Sheet1!$B$2:$B$5</c:f>
              <c:numCache>
                <c:formatCode>General</c:formatCode>
                <c:ptCount val="4"/>
                <c:pt idx="0">
                  <c:v>8.2000000000000011</c:v>
                </c:pt>
                <c:pt idx="1">
                  <c:v>3.2</c:v>
                </c:pt>
                <c:pt idx="2">
                  <c:v>1.4</c:v>
                </c:pt>
                <c:pt idx="3">
                  <c:v>1.2</c:v>
                </c:pt>
              </c:numCache>
            </c:numRef>
          </c:val>
          <c:extLst>
            <c:ext xmlns:c16="http://schemas.microsoft.com/office/drawing/2014/chart" uri="{C3380CC4-5D6E-409C-BE32-E72D297353CC}">
              <c16:uniqueId val="{00000006-5332-4927-B4CC-0B913E7D40A7}"/>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Sheet1!$B$2:$B$8</c:f>
              <c:numCache>
                <c:formatCode>General</c:formatCode>
                <c:ptCount val="7"/>
                <c:pt idx="0">
                  <c:v>4.3</c:v>
                </c:pt>
                <c:pt idx="1">
                  <c:v>2.5</c:v>
                </c:pt>
                <c:pt idx="2">
                  <c:v>3.5</c:v>
                </c:pt>
                <c:pt idx="3">
                  <c:v>4.5</c:v>
                </c:pt>
                <c:pt idx="4">
                  <c:v>1.7</c:v>
                </c:pt>
                <c:pt idx="5">
                  <c:v>3.2</c:v>
                </c:pt>
              </c:numCache>
            </c:numRef>
          </c:val>
          <c:extLst>
            <c:ext xmlns:c16="http://schemas.microsoft.com/office/drawing/2014/chart" uri="{C3380CC4-5D6E-409C-BE32-E72D297353CC}">
              <c16:uniqueId val="{00000000-89F3-4AA1-8852-52618362A116}"/>
            </c:ext>
          </c:extLst>
        </c:ser>
        <c:ser>
          <c:idx val="1"/>
          <c:order val="1"/>
          <c:tx>
            <c:strRef>
              <c:f>Sheet1!$C$1</c:f>
              <c:strCache>
                <c:ptCount val="1"/>
                <c:pt idx="0">
                  <c:v>Series 2</c:v>
                </c:pt>
              </c:strCache>
            </c:strRef>
          </c:tx>
          <c:spPr>
            <a:solidFill>
              <a:schemeClr val="accent2"/>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Sheet1!$C$2:$C$8</c:f>
              <c:numCache>
                <c:formatCode>General</c:formatCode>
                <c:ptCount val="7"/>
                <c:pt idx="0">
                  <c:v>2.4</c:v>
                </c:pt>
                <c:pt idx="1">
                  <c:v>4.4000000000000004</c:v>
                </c:pt>
                <c:pt idx="2">
                  <c:v>1.8</c:v>
                </c:pt>
                <c:pt idx="3">
                  <c:v>2.8</c:v>
                </c:pt>
                <c:pt idx="4">
                  <c:v>3.2</c:v>
                </c:pt>
                <c:pt idx="5">
                  <c:v>5.9</c:v>
                </c:pt>
              </c:numCache>
            </c:numRef>
          </c:val>
          <c:extLst>
            <c:ext xmlns:c16="http://schemas.microsoft.com/office/drawing/2014/chart" uri="{C3380CC4-5D6E-409C-BE32-E72D297353CC}">
              <c16:uniqueId val="{00000001-89F3-4AA1-8852-52618362A116}"/>
            </c:ext>
          </c:extLst>
        </c:ser>
        <c:ser>
          <c:idx val="2"/>
          <c:order val="2"/>
          <c:tx>
            <c:strRef>
              <c:f>Sheet1!$D$1</c:f>
              <c:strCache>
                <c:ptCount val="1"/>
                <c:pt idx="0">
                  <c:v>Series 3</c:v>
                </c:pt>
              </c:strCache>
            </c:strRef>
          </c:tx>
          <c:spPr>
            <a:solidFill>
              <a:schemeClr val="accent3"/>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Sheet1!$D$2:$D$8</c:f>
              <c:numCache>
                <c:formatCode>General</c:formatCode>
                <c:ptCount val="7"/>
                <c:pt idx="0">
                  <c:v>2</c:v>
                </c:pt>
                <c:pt idx="1">
                  <c:v>2</c:v>
                </c:pt>
                <c:pt idx="2">
                  <c:v>3</c:v>
                </c:pt>
                <c:pt idx="3">
                  <c:v>5</c:v>
                </c:pt>
                <c:pt idx="4">
                  <c:v>6.1</c:v>
                </c:pt>
                <c:pt idx="5">
                  <c:v>1</c:v>
                </c:pt>
              </c:numCache>
            </c:numRef>
          </c:val>
          <c:extLst>
            <c:ext xmlns:c16="http://schemas.microsoft.com/office/drawing/2014/chart" uri="{C3380CC4-5D6E-409C-BE32-E72D297353CC}">
              <c16:uniqueId val="{00000002-89F3-4AA1-8852-52618362A116}"/>
            </c:ext>
          </c:extLst>
        </c:ser>
        <c:ser>
          <c:idx val="3"/>
          <c:order val="3"/>
          <c:tx>
            <c:strRef>
              <c:f>Sheet1!$E$1</c:f>
              <c:strCache>
                <c:ptCount val="1"/>
                <c:pt idx="0">
                  <c:v>Series 4</c:v>
                </c:pt>
              </c:strCache>
            </c:strRef>
          </c:tx>
          <c:spPr>
            <a:solidFill>
              <a:schemeClr val="accent4"/>
            </a:solidFill>
            <a:ln>
              <a:noFill/>
            </a:ln>
            <a:effectLst/>
          </c:spPr>
          <c:invertIfNegative val="0"/>
          <c:cat>
            <c:strRef>
              <c:f>Sheet1!$A$2:$A$8</c:f>
              <c:strCache>
                <c:ptCount val="6"/>
                <c:pt idx="0">
                  <c:v>Category 1</c:v>
                </c:pt>
                <c:pt idx="1">
                  <c:v>Category 2</c:v>
                </c:pt>
                <c:pt idx="2">
                  <c:v>Category 3</c:v>
                </c:pt>
                <c:pt idx="3">
                  <c:v>Category 4</c:v>
                </c:pt>
                <c:pt idx="4">
                  <c:v>Category 5</c:v>
                </c:pt>
                <c:pt idx="5">
                  <c:v>Category 6</c:v>
                </c:pt>
              </c:strCache>
            </c:strRef>
          </c:cat>
          <c:val>
            <c:numRef>
              <c:f>Sheet1!$E$2:$E$8</c:f>
              <c:numCache>
                <c:formatCode>General</c:formatCode>
                <c:ptCount val="7"/>
                <c:pt idx="0">
                  <c:v>1.5</c:v>
                </c:pt>
                <c:pt idx="1">
                  <c:v>3.1</c:v>
                </c:pt>
                <c:pt idx="2">
                  <c:v>4.2</c:v>
                </c:pt>
                <c:pt idx="3">
                  <c:v>2.2000000000000002</c:v>
                </c:pt>
                <c:pt idx="4">
                  <c:v>4.0999999999999996</c:v>
                </c:pt>
                <c:pt idx="5">
                  <c:v>5.8</c:v>
                </c:pt>
              </c:numCache>
            </c:numRef>
          </c:val>
          <c:extLst>
            <c:ext xmlns:c16="http://schemas.microsoft.com/office/drawing/2014/chart" uri="{C3380CC4-5D6E-409C-BE32-E72D297353CC}">
              <c16:uniqueId val="{00000003-89F3-4AA1-8852-52618362A116}"/>
            </c:ext>
          </c:extLst>
        </c:ser>
        <c:dLbls>
          <c:showLegendKey val="0"/>
          <c:showVal val="0"/>
          <c:showCatName val="0"/>
          <c:showSerName val="0"/>
          <c:showPercent val="0"/>
          <c:showBubbleSize val="0"/>
        </c:dLbls>
        <c:gapWidth val="219"/>
        <c:overlap val="-27"/>
        <c:axId val="341914232"/>
        <c:axId val="341914624"/>
      </c:barChart>
      <c:catAx>
        <c:axId val="341914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14624"/>
        <c:crosses val="autoZero"/>
        <c:auto val="1"/>
        <c:lblAlgn val="ctr"/>
        <c:lblOffset val="100"/>
        <c:noMultiLvlLbl val="0"/>
      </c:catAx>
      <c:valAx>
        <c:axId val="341914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914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cdr:x>
      <cdr:y>0.55956</cdr:y>
    </cdr:from>
    <cdr:to>
      <cdr:x>0.06354</cdr:x>
      <cdr:y>0.67868</cdr:y>
    </cdr:to>
    <cdr:sp macro="" textlink="">
      <cdr:nvSpPr>
        <cdr:cNvPr id="2" name="Text Box 1"/>
        <cdr:cNvSpPr txBox="1"/>
      </cdr:nvSpPr>
      <cdr:spPr>
        <a:xfrm xmlns:a="http://schemas.openxmlformats.org/drawingml/2006/main">
          <a:off x="-1187450" y="2266950"/>
          <a:ext cx="438150" cy="4826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F3B32-4E5B-4D5C-A36A-94EF52449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 (1).dotx</Template>
  <TotalTime>51</TotalTime>
  <Pages>61</Pages>
  <Words>7746</Words>
  <Characters>44157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51800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Sulake, Sandeep</cp:lastModifiedBy>
  <cp:revision>4</cp:revision>
  <cp:lastPrinted>2017-09-12T17:35:00Z</cp:lastPrinted>
  <dcterms:created xsi:type="dcterms:W3CDTF">2023-03-29T23:28:00Z</dcterms:created>
  <dcterms:modified xsi:type="dcterms:W3CDTF">2023-03-30T00:41:00Z</dcterms:modified>
</cp:coreProperties>
</file>